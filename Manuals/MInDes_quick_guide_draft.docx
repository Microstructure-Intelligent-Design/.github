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2C41D4" w14:textId="704B549B" w:rsidR="008A0701" w:rsidRPr="00903543" w:rsidRDefault="00903543" w:rsidP="00903543">
      <w:pPr>
        <w:jc w:val="center"/>
      </w:pPr>
      <w:r>
        <w:rPr>
          <w:noProof/>
        </w:rPr>
        <w:drawing>
          <wp:inline distT="0" distB="0" distL="0" distR="0" wp14:anchorId="18C19781" wp14:editId="10F47BD7">
            <wp:extent cx="4357128" cy="4074566"/>
            <wp:effectExtent l="0" t="0" r="0" b="2540"/>
            <wp:docPr id="2133762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62764" name="图片 213376276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9628" cy="410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2A2B" w14:textId="3CEAF4B2" w:rsidR="005C6D45" w:rsidRPr="00C57E83" w:rsidRDefault="008A0701" w:rsidP="00C46F41">
      <w:pPr>
        <w:pStyle w:val="51"/>
        <w:rPr>
          <w:rFonts w:ascii="Times New Roman" w:hAnsi="Times New Roman" w:cs="Times New Roman"/>
          <w:sz w:val="32"/>
          <w:szCs w:val="32"/>
        </w:rPr>
      </w:pPr>
      <w:bookmarkStart w:id="0" w:name="_Hlk487785372"/>
      <w:bookmarkEnd w:id="0"/>
      <w:r w:rsidRPr="00C57E83">
        <w:rPr>
          <w:rFonts w:ascii="Times New Roman" w:hAnsi="Times New Roman" w:cs="Times New Roman"/>
          <w:b/>
          <w:bCs/>
          <w:sz w:val="32"/>
          <w:szCs w:val="32"/>
        </w:rPr>
        <w:t>M</w:t>
      </w:r>
      <w:r w:rsidRPr="00C57E83">
        <w:rPr>
          <w:rFonts w:ascii="Times New Roman" w:hAnsi="Times New Roman" w:cs="Times New Roman"/>
          <w:sz w:val="32"/>
          <w:szCs w:val="32"/>
        </w:rPr>
        <w:t xml:space="preserve">icrostructure </w:t>
      </w:r>
      <w:r w:rsidRPr="00C57E83">
        <w:rPr>
          <w:rFonts w:ascii="Times New Roman" w:hAnsi="Times New Roman" w:cs="Times New Roman"/>
          <w:b/>
          <w:bCs/>
          <w:sz w:val="32"/>
          <w:szCs w:val="32"/>
        </w:rPr>
        <w:t>In</w:t>
      </w:r>
      <w:r w:rsidRPr="00C57E83">
        <w:rPr>
          <w:rFonts w:ascii="Times New Roman" w:hAnsi="Times New Roman" w:cs="Times New Roman"/>
          <w:sz w:val="32"/>
          <w:szCs w:val="32"/>
        </w:rPr>
        <w:t xml:space="preserve">telligent </w:t>
      </w:r>
      <w:r w:rsidRPr="00C57E83">
        <w:rPr>
          <w:rFonts w:ascii="Times New Roman" w:hAnsi="Times New Roman" w:cs="Times New Roman"/>
          <w:b/>
          <w:bCs/>
          <w:sz w:val="32"/>
          <w:szCs w:val="32"/>
        </w:rPr>
        <w:t>De</w:t>
      </w:r>
      <w:r w:rsidRPr="00E92BF8">
        <w:rPr>
          <w:rFonts w:ascii="Times New Roman" w:hAnsi="Times New Roman" w:cs="Times New Roman"/>
          <w:b/>
          <w:bCs/>
          <w:sz w:val="32"/>
          <w:szCs w:val="32"/>
        </w:rPr>
        <w:t>s</w:t>
      </w:r>
      <w:r w:rsidRPr="00C57E83">
        <w:rPr>
          <w:rFonts w:ascii="Times New Roman" w:hAnsi="Times New Roman" w:cs="Times New Roman"/>
          <w:sz w:val="32"/>
          <w:szCs w:val="32"/>
        </w:rPr>
        <w:t>ign</w:t>
      </w:r>
      <w:r w:rsidR="00C57E83" w:rsidRPr="00C57E83">
        <w:rPr>
          <w:rFonts w:ascii="Times New Roman" w:hAnsi="Times New Roman" w:cs="Times New Roman"/>
          <w:sz w:val="32"/>
          <w:szCs w:val="32"/>
        </w:rPr>
        <w:t xml:space="preserve"> </w:t>
      </w:r>
      <w:r w:rsidR="00C57E83" w:rsidRPr="00E92BF8">
        <w:rPr>
          <w:rFonts w:ascii="Times New Roman" w:eastAsia="宋体" w:hAnsi="Times New Roman" w:cs="Times New Roman"/>
          <w:sz w:val="32"/>
          <w:szCs w:val="32"/>
          <w:lang w:eastAsia="zh-CN"/>
        </w:rPr>
        <w:t>S</w:t>
      </w:r>
      <w:r w:rsidR="00857515">
        <w:rPr>
          <w:rFonts w:ascii="宋体" w:eastAsia="宋体" w:hAnsi="宋体" w:cs="Times New Roman" w:hint="eastAsia"/>
          <w:sz w:val="32"/>
          <w:szCs w:val="32"/>
          <w:lang w:eastAsia="zh-CN"/>
        </w:rPr>
        <w:t>oft</w:t>
      </w:r>
      <w:r w:rsidR="00857515">
        <w:rPr>
          <w:rFonts w:ascii="Times New Roman" w:hAnsi="Times New Roman" w:cs="Times New Roman"/>
          <w:sz w:val="32"/>
          <w:szCs w:val="32"/>
        </w:rPr>
        <w:t>ware</w:t>
      </w:r>
    </w:p>
    <w:p w14:paraId="49ECB0C0" w14:textId="77777777" w:rsidR="008A0701" w:rsidRDefault="008A0701" w:rsidP="008A0701">
      <w:pPr>
        <w:jc w:val="right"/>
        <w:rPr>
          <w:rFonts w:ascii="Times New Roman" w:hAnsi="Times New Roman" w:cs="Times New Roman"/>
          <w:b/>
          <w:bCs/>
          <w:sz w:val="56"/>
          <w:szCs w:val="72"/>
        </w:rPr>
      </w:pPr>
    </w:p>
    <w:p w14:paraId="18459CA1" w14:textId="77777777" w:rsidR="008A0701" w:rsidRDefault="008A0701" w:rsidP="008A0701">
      <w:pPr>
        <w:jc w:val="right"/>
        <w:rPr>
          <w:rFonts w:ascii="Times New Roman" w:hAnsi="Times New Roman" w:cs="Times New Roman"/>
          <w:b/>
          <w:bCs/>
          <w:sz w:val="56"/>
          <w:szCs w:val="72"/>
        </w:rPr>
      </w:pPr>
    </w:p>
    <w:p w14:paraId="41968F06" w14:textId="77777777" w:rsidR="00C46F41" w:rsidRDefault="00C46F41" w:rsidP="008A0701">
      <w:pPr>
        <w:jc w:val="right"/>
        <w:rPr>
          <w:rFonts w:ascii="Times New Roman" w:hAnsi="Times New Roman" w:cs="Times New Roman"/>
          <w:b/>
          <w:bCs/>
          <w:sz w:val="56"/>
          <w:szCs w:val="72"/>
        </w:rPr>
      </w:pPr>
    </w:p>
    <w:p w14:paraId="14111FD9" w14:textId="77777777" w:rsidR="009C7A2E" w:rsidRDefault="009C7A2E" w:rsidP="008A0701">
      <w:pPr>
        <w:jc w:val="right"/>
        <w:rPr>
          <w:rFonts w:ascii="Times New Roman" w:hAnsi="Times New Roman" w:cs="Times New Roman"/>
          <w:b/>
          <w:bCs/>
          <w:sz w:val="56"/>
          <w:szCs w:val="72"/>
        </w:rPr>
      </w:pPr>
    </w:p>
    <w:p w14:paraId="47F9BE68" w14:textId="77777777" w:rsidR="008A0701" w:rsidRPr="008A0701" w:rsidRDefault="008A0701" w:rsidP="008A0701">
      <w:pPr>
        <w:jc w:val="right"/>
        <w:rPr>
          <w:rFonts w:ascii="Times New Roman" w:hAnsi="Times New Roman" w:cs="Times New Roman"/>
          <w:b/>
          <w:bCs/>
          <w:sz w:val="56"/>
          <w:szCs w:val="72"/>
          <w:lang w:eastAsia="zh-CN"/>
        </w:rPr>
      </w:pPr>
      <w:r w:rsidRPr="008A0701">
        <w:rPr>
          <w:rFonts w:ascii="Times New Roman" w:hAnsi="Times New Roman" w:cs="Times New Roman"/>
          <w:b/>
          <w:bCs/>
          <w:sz w:val="56"/>
          <w:szCs w:val="72"/>
          <w:lang w:eastAsia="zh-CN"/>
        </w:rPr>
        <w:t>快速指导手册</w:t>
      </w:r>
    </w:p>
    <w:p w14:paraId="530A84D4" w14:textId="485BA1FC" w:rsidR="008A0701" w:rsidRDefault="008A0701" w:rsidP="008A0701">
      <w:pPr>
        <w:jc w:val="right"/>
        <w:rPr>
          <w:rFonts w:ascii="Times New Roman" w:hAnsi="Times New Roman" w:cs="Times New Roman"/>
          <w:b/>
          <w:bCs/>
          <w:szCs w:val="24"/>
          <w:lang w:eastAsia="zh-CN"/>
        </w:rPr>
      </w:pPr>
      <w:r w:rsidRPr="008A0701">
        <w:rPr>
          <w:rFonts w:ascii="Times New Roman" w:hAnsi="Times New Roman" w:cs="Times New Roman"/>
          <w:sz w:val="32"/>
          <w:szCs w:val="36"/>
          <w:lang w:eastAsia="zh-CN"/>
        </w:rPr>
        <w:t>微结构智能设计</w:t>
      </w:r>
      <w:r w:rsidR="00857515">
        <w:rPr>
          <w:rFonts w:ascii="Times New Roman" w:hAnsi="Times New Roman" w:cs="Times New Roman" w:hint="eastAsia"/>
          <w:sz w:val="32"/>
          <w:szCs w:val="36"/>
          <w:lang w:eastAsia="zh-CN"/>
        </w:rPr>
        <w:t>软件</w:t>
      </w:r>
    </w:p>
    <w:p w14:paraId="5596AC2E" w14:textId="77777777" w:rsidR="008A0701" w:rsidRPr="008A0701" w:rsidRDefault="008A0701" w:rsidP="008A0701">
      <w:pPr>
        <w:wordWrap w:val="0"/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8A0701">
        <w:rPr>
          <w:rFonts w:ascii="Times New Roman" w:hAnsi="Times New Roman" w:cs="Times New Roman"/>
          <w:b/>
          <w:bCs/>
          <w:sz w:val="24"/>
          <w:szCs w:val="24"/>
        </w:rPr>
        <w:t>April, 2023</w:t>
      </w:r>
    </w:p>
    <w:p w14:paraId="10584186" w14:textId="4E616D32" w:rsidR="008A0701" w:rsidRPr="008A0701" w:rsidRDefault="008A0701" w:rsidP="008A0701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24D658DF" w14:textId="3B396A8F" w:rsidR="008A0701" w:rsidRDefault="008A0701" w:rsidP="008A0701">
      <w:pPr>
        <w:pStyle w:val="1f1"/>
        <w:jc w:val="right"/>
        <w:rPr>
          <w:rFonts w:eastAsia="黑体" w:hint="eastAsia"/>
          <w:sz w:val="24"/>
          <w:szCs w:val="24"/>
        </w:rPr>
      </w:pPr>
    </w:p>
    <w:p w14:paraId="4E1C1669" w14:textId="77777777" w:rsidR="00922C43" w:rsidRDefault="00922C43" w:rsidP="00922C43">
      <w:pPr>
        <w:pStyle w:val="51"/>
        <w:rPr>
          <w:rStyle w:val="afb"/>
          <w:rFonts w:ascii="Arial" w:hAnsi="Arial" w:cs="Arial"/>
          <w:b w:val="0"/>
          <w:bCs w:val="0"/>
          <w:color w:val="auto"/>
          <w:lang w:eastAsia="zh-CN"/>
        </w:rPr>
      </w:pPr>
    </w:p>
    <w:p w14:paraId="2694AB37" w14:textId="77777777" w:rsidR="00922C43" w:rsidRDefault="00922C43" w:rsidP="00922C43">
      <w:pPr>
        <w:pStyle w:val="51"/>
        <w:rPr>
          <w:rStyle w:val="afb"/>
          <w:rFonts w:ascii="Arial" w:hAnsi="Arial" w:cs="Arial"/>
          <w:b w:val="0"/>
          <w:bCs w:val="0"/>
          <w:color w:val="auto"/>
          <w:lang w:eastAsia="zh-CN"/>
        </w:rPr>
      </w:pPr>
    </w:p>
    <w:p w14:paraId="30791421" w14:textId="77777777" w:rsidR="00922C43" w:rsidRDefault="00922C43" w:rsidP="00922C43">
      <w:pPr>
        <w:pStyle w:val="51"/>
        <w:rPr>
          <w:rStyle w:val="afb"/>
          <w:rFonts w:ascii="Arial" w:hAnsi="Arial" w:cs="Arial"/>
          <w:b w:val="0"/>
          <w:bCs w:val="0"/>
          <w:color w:val="auto"/>
          <w:lang w:eastAsia="zh-CN"/>
        </w:rPr>
      </w:pPr>
    </w:p>
    <w:p w14:paraId="300603D7" w14:textId="77777777" w:rsidR="00922C43" w:rsidRDefault="00922C43" w:rsidP="00922C43">
      <w:pPr>
        <w:pStyle w:val="51"/>
        <w:rPr>
          <w:rStyle w:val="afb"/>
          <w:rFonts w:ascii="Arial" w:hAnsi="Arial" w:cs="Arial"/>
          <w:b w:val="0"/>
          <w:bCs w:val="0"/>
          <w:color w:val="auto"/>
          <w:lang w:eastAsia="zh-CN"/>
        </w:rPr>
      </w:pPr>
    </w:p>
    <w:p w14:paraId="71CE1E60" w14:textId="77777777" w:rsidR="00922C43" w:rsidRDefault="00922C43" w:rsidP="00922C43">
      <w:pPr>
        <w:pStyle w:val="51"/>
        <w:rPr>
          <w:rStyle w:val="afb"/>
          <w:rFonts w:ascii="Arial" w:hAnsi="Arial" w:cs="Arial"/>
          <w:b w:val="0"/>
          <w:bCs w:val="0"/>
          <w:color w:val="auto"/>
          <w:lang w:eastAsia="zh-CN"/>
        </w:rPr>
      </w:pPr>
    </w:p>
    <w:p w14:paraId="0B704FD3" w14:textId="77777777" w:rsidR="00922C43" w:rsidRDefault="00922C43" w:rsidP="00922C43">
      <w:pPr>
        <w:pStyle w:val="51"/>
        <w:rPr>
          <w:rStyle w:val="afb"/>
          <w:rFonts w:ascii="Arial" w:hAnsi="Arial" w:cs="Arial"/>
          <w:b w:val="0"/>
          <w:bCs w:val="0"/>
          <w:color w:val="auto"/>
          <w:lang w:eastAsia="zh-CN"/>
        </w:rPr>
      </w:pPr>
    </w:p>
    <w:p w14:paraId="6EB30A5F" w14:textId="77777777" w:rsidR="00922C43" w:rsidRDefault="00922C43" w:rsidP="00922C43">
      <w:pPr>
        <w:pStyle w:val="51"/>
        <w:rPr>
          <w:rStyle w:val="afb"/>
          <w:rFonts w:ascii="Arial" w:hAnsi="Arial" w:cs="Arial"/>
          <w:b w:val="0"/>
          <w:bCs w:val="0"/>
          <w:color w:val="auto"/>
          <w:lang w:eastAsia="zh-CN"/>
        </w:rPr>
      </w:pPr>
    </w:p>
    <w:p w14:paraId="65A1CB9B" w14:textId="77777777" w:rsidR="00922C43" w:rsidRDefault="00922C43" w:rsidP="00922C43">
      <w:pPr>
        <w:pStyle w:val="51"/>
        <w:rPr>
          <w:rStyle w:val="afb"/>
          <w:rFonts w:ascii="Arial" w:hAnsi="Arial" w:cs="Arial"/>
          <w:b w:val="0"/>
          <w:bCs w:val="0"/>
          <w:color w:val="auto"/>
          <w:lang w:eastAsia="zh-CN"/>
        </w:rPr>
      </w:pPr>
    </w:p>
    <w:p w14:paraId="0B0CE522" w14:textId="77777777" w:rsidR="00922C43" w:rsidRDefault="00922C43" w:rsidP="00922C43">
      <w:pPr>
        <w:pStyle w:val="51"/>
        <w:rPr>
          <w:rStyle w:val="afb"/>
          <w:rFonts w:ascii="Arial" w:hAnsi="Arial" w:cs="Arial"/>
          <w:b w:val="0"/>
          <w:bCs w:val="0"/>
          <w:color w:val="auto"/>
          <w:lang w:eastAsia="zh-CN"/>
        </w:rPr>
      </w:pPr>
    </w:p>
    <w:p w14:paraId="08BF0B71" w14:textId="77777777" w:rsidR="00922C43" w:rsidRDefault="00922C43" w:rsidP="00922C43">
      <w:pPr>
        <w:pStyle w:val="51"/>
        <w:rPr>
          <w:rStyle w:val="afb"/>
          <w:rFonts w:ascii="Arial" w:hAnsi="Arial" w:cs="Arial"/>
          <w:b w:val="0"/>
          <w:bCs w:val="0"/>
          <w:color w:val="auto"/>
          <w:lang w:eastAsia="zh-CN"/>
        </w:rPr>
      </w:pPr>
    </w:p>
    <w:p w14:paraId="2426A979" w14:textId="77777777" w:rsidR="00922C43" w:rsidRDefault="00922C43" w:rsidP="00922C43">
      <w:pPr>
        <w:pStyle w:val="51"/>
        <w:rPr>
          <w:rStyle w:val="afb"/>
          <w:rFonts w:ascii="Arial" w:hAnsi="Arial" w:cs="Arial"/>
          <w:b w:val="0"/>
          <w:bCs w:val="0"/>
          <w:color w:val="auto"/>
          <w:lang w:eastAsia="zh-CN"/>
        </w:rPr>
      </w:pPr>
    </w:p>
    <w:p w14:paraId="7A403C01" w14:textId="77777777" w:rsidR="00922C43" w:rsidRDefault="00922C43" w:rsidP="00922C43">
      <w:pPr>
        <w:pStyle w:val="51"/>
        <w:rPr>
          <w:rStyle w:val="afb"/>
          <w:rFonts w:ascii="Arial" w:hAnsi="Arial" w:cs="Arial"/>
          <w:b w:val="0"/>
          <w:bCs w:val="0"/>
          <w:color w:val="auto"/>
          <w:lang w:eastAsia="zh-CN"/>
        </w:rPr>
      </w:pPr>
    </w:p>
    <w:p w14:paraId="0D4AE349" w14:textId="77777777" w:rsidR="00922C43" w:rsidRDefault="00922C43" w:rsidP="00922C43">
      <w:pPr>
        <w:pStyle w:val="51"/>
        <w:rPr>
          <w:rStyle w:val="afb"/>
          <w:rFonts w:ascii="Arial" w:hAnsi="Arial" w:cs="Arial"/>
          <w:b w:val="0"/>
          <w:bCs w:val="0"/>
          <w:color w:val="auto"/>
          <w:lang w:eastAsia="zh-CN"/>
        </w:rPr>
      </w:pPr>
    </w:p>
    <w:p w14:paraId="0CFE10CF" w14:textId="77777777" w:rsidR="00922C43" w:rsidRDefault="00922C43" w:rsidP="00922C43">
      <w:pPr>
        <w:pStyle w:val="51"/>
        <w:rPr>
          <w:rStyle w:val="afb"/>
          <w:rFonts w:ascii="Arial" w:hAnsi="Arial" w:cs="Arial"/>
          <w:b w:val="0"/>
          <w:bCs w:val="0"/>
          <w:color w:val="auto"/>
          <w:lang w:eastAsia="zh-CN"/>
        </w:rPr>
      </w:pPr>
    </w:p>
    <w:p w14:paraId="09D78BE7" w14:textId="77777777" w:rsidR="00922C43" w:rsidRDefault="00922C43" w:rsidP="00922C43">
      <w:pPr>
        <w:pStyle w:val="51"/>
        <w:rPr>
          <w:rStyle w:val="afb"/>
          <w:rFonts w:ascii="Arial" w:hAnsi="Arial" w:cs="Arial"/>
          <w:b w:val="0"/>
          <w:bCs w:val="0"/>
          <w:color w:val="auto"/>
          <w:lang w:eastAsia="zh-CN"/>
        </w:rPr>
      </w:pPr>
    </w:p>
    <w:p w14:paraId="2D1EC0F6" w14:textId="77777777" w:rsidR="00922C43" w:rsidRDefault="00922C43" w:rsidP="00922C43">
      <w:pPr>
        <w:pStyle w:val="51"/>
        <w:rPr>
          <w:rStyle w:val="afb"/>
          <w:rFonts w:ascii="Arial" w:hAnsi="Arial" w:cs="Arial"/>
          <w:b w:val="0"/>
          <w:bCs w:val="0"/>
          <w:color w:val="auto"/>
          <w:lang w:eastAsia="zh-CN"/>
        </w:rPr>
      </w:pPr>
    </w:p>
    <w:p w14:paraId="0FDD5F02" w14:textId="77777777" w:rsidR="00922C43" w:rsidRDefault="00922C43" w:rsidP="00922C43">
      <w:pPr>
        <w:pStyle w:val="51"/>
        <w:rPr>
          <w:rStyle w:val="afb"/>
          <w:rFonts w:ascii="Arial" w:hAnsi="Arial" w:cs="Arial"/>
          <w:b w:val="0"/>
          <w:bCs w:val="0"/>
          <w:color w:val="auto"/>
          <w:lang w:eastAsia="zh-CN"/>
        </w:rPr>
      </w:pPr>
    </w:p>
    <w:p w14:paraId="3A9287B3" w14:textId="77777777" w:rsidR="00922C43" w:rsidRDefault="00922C43" w:rsidP="00922C43">
      <w:pPr>
        <w:pStyle w:val="51"/>
        <w:rPr>
          <w:rStyle w:val="afb"/>
          <w:rFonts w:ascii="Arial" w:hAnsi="Arial" w:cs="Arial"/>
          <w:b w:val="0"/>
          <w:bCs w:val="0"/>
          <w:color w:val="auto"/>
          <w:lang w:eastAsia="zh-CN"/>
        </w:rPr>
      </w:pPr>
    </w:p>
    <w:p w14:paraId="4B4937C8" w14:textId="77777777" w:rsidR="00922C43" w:rsidRPr="009C7A2E" w:rsidRDefault="00922C43" w:rsidP="00922C43">
      <w:pPr>
        <w:pStyle w:val="51"/>
        <w:rPr>
          <w:rStyle w:val="afb"/>
          <w:rFonts w:ascii="Arial" w:eastAsia="宋体" w:hAnsi="Arial" w:cs="Arial" w:hint="eastAsia"/>
          <w:b w:val="0"/>
          <w:bCs w:val="0"/>
          <w:color w:val="auto"/>
          <w:lang w:eastAsia="zh-CN"/>
        </w:rPr>
      </w:pPr>
    </w:p>
    <w:p w14:paraId="52EDD24A" w14:textId="77777777" w:rsidR="00922C43" w:rsidRDefault="00922C43" w:rsidP="00922C43">
      <w:pPr>
        <w:pStyle w:val="51"/>
        <w:rPr>
          <w:rStyle w:val="afb"/>
          <w:rFonts w:ascii="Arial" w:hAnsi="Arial" w:cs="Arial"/>
          <w:b w:val="0"/>
          <w:bCs w:val="0"/>
          <w:color w:val="auto"/>
          <w:lang w:eastAsia="zh-CN"/>
        </w:rPr>
      </w:pPr>
    </w:p>
    <w:p w14:paraId="08A94A89" w14:textId="77777777" w:rsidR="00922C43" w:rsidRDefault="00922C43" w:rsidP="00922C43">
      <w:pPr>
        <w:pStyle w:val="51"/>
        <w:rPr>
          <w:rStyle w:val="afb"/>
          <w:rFonts w:ascii="Arial" w:hAnsi="Arial" w:cs="Arial"/>
          <w:b w:val="0"/>
          <w:bCs w:val="0"/>
          <w:color w:val="auto"/>
          <w:lang w:eastAsia="zh-CN"/>
        </w:rPr>
      </w:pPr>
    </w:p>
    <w:p w14:paraId="619D2197" w14:textId="77777777" w:rsidR="00922C43" w:rsidRDefault="00922C43" w:rsidP="00922C43">
      <w:pPr>
        <w:pStyle w:val="51"/>
        <w:rPr>
          <w:rStyle w:val="afb"/>
          <w:rFonts w:ascii="Arial" w:hAnsi="Arial" w:cs="Arial"/>
          <w:b w:val="0"/>
          <w:bCs w:val="0"/>
          <w:color w:val="auto"/>
          <w:lang w:eastAsia="zh-CN"/>
        </w:rPr>
      </w:pPr>
    </w:p>
    <w:p w14:paraId="641E840E" w14:textId="2D3F51C3" w:rsidR="00922C43" w:rsidRPr="00E92BF8" w:rsidRDefault="00922C43" w:rsidP="00922C43">
      <w:pPr>
        <w:pStyle w:val="51"/>
        <w:rPr>
          <w:rStyle w:val="afb"/>
          <w:rFonts w:ascii="Times New Roman" w:hAnsi="Times New Roman" w:cs="Times New Roman"/>
          <w:color w:val="auto"/>
        </w:rPr>
      </w:pPr>
      <w:proofErr w:type="spellStart"/>
      <w:r w:rsidRPr="00E92BF8">
        <w:rPr>
          <w:rStyle w:val="afb"/>
          <w:rFonts w:ascii="Times New Roman" w:hAnsi="Times New Roman" w:cs="Times New Roman"/>
          <w:color w:val="auto"/>
        </w:rPr>
        <w:t>MInDe</w:t>
      </w:r>
      <w:r w:rsidR="00E92BF8" w:rsidRPr="00E92BF8">
        <w:rPr>
          <w:rStyle w:val="afb"/>
          <w:rFonts w:ascii="Times New Roman" w:hAnsi="Times New Roman" w:cs="Times New Roman"/>
          <w:color w:val="auto"/>
        </w:rPr>
        <w:t>s</w:t>
      </w:r>
      <w:proofErr w:type="spellEnd"/>
      <w:r w:rsidRPr="00E92BF8">
        <w:rPr>
          <w:rStyle w:val="afb"/>
          <w:rFonts w:ascii="Times New Roman" w:hAnsi="Times New Roman" w:cs="Times New Roman"/>
          <w:color w:val="auto"/>
        </w:rPr>
        <w:t xml:space="preserve"> – </w:t>
      </w:r>
      <w:r w:rsidR="00E92BF8" w:rsidRPr="00E92BF8">
        <w:rPr>
          <w:rStyle w:val="afb"/>
          <w:rFonts w:ascii="Times New Roman" w:hAnsi="Times New Roman" w:cs="Times New Roman"/>
          <w:color w:val="auto"/>
        </w:rPr>
        <w:t>a</w:t>
      </w:r>
      <w:r w:rsidRPr="00E92BF8">
        <w:rPr>
          <w:rStyle w:val="afb"/>
          <w:rFonts w:ascii="Times New Roman" w:hAnsi="Times New Roman" w:cs="Times New Roman"/>
          <w:color w:val="auto"/>
        </w:rPr>
        <w:t xml:space="preserve"> program for microstructure intelligent design</w:t>
      </w:r>
      <w:r w:rsidR="00857515" w:rsidRPr="00E92BF8">
        <w:rPr>
          <w:rStyle w:val="afb"/>
          <w:rFonts w:ascii="Times New Roman" w:hAnsi="Times New Roman" w:cs="Times New Roman"/>
          <w:color w:val="auto"/>
        </w:rPr>
        <w:t xml:space="preserve"> software</w:t>
      </w:r>
    </w:p>
    <w:p w14:paraId="01BD0400" w14:textId="77777777" w:rsidR="00922C43" w:rsidRPr="00E92BF8" w:rsidRDefault="00922C43" w:rsidP="00922C43">
      <w:pPr>
        <w:pStyle w:val="51"/>
        <w:rPr>
          <w:rStyle w:val="afb"/>
          <w:rFonts w:ascii="Times New Roman" w:hAnsi="Times New Roman" w:cs="Times New Roman"/>
          <w:b w:val="0"/>
          <w:bCs w:val="0"/>
          <w:color w:val="auto"/>
        </w:rPr>
      </w:pPr>
      <w:r w:rsidRPr="00E92BF8">
        <w:rPr>
          <w:rStyle w:val="afb"/>
          <w:rFonts w:ascii="Times New Roman" w:hAnsi="Times New Roman" w:cs="Times New Roman"/>
          <w:b w:val="0"/>
          <w:bCs w:val="0"/>
          <w:color w:val="auto"/>
        </w:rPr>
        <w:t>Copyright (c) 2019-2023</w:t>
      </w:r>
    </w:p>
    <w:p w14:paraId="4B4F3197" w14:textId="77777777" w:rsidR="00922C43" w:rsidRPr="00E92BF8" w:rsidRDefault="00922C43" w:rsidP="00922C43">
      <w:pPr>
        <w:pStyle w:val="51"/>
        <w:rPr>
          <w:rStyle w:val="afb"/>
          <w:rFonts w:ascii="Times New Roman" w:hAnsi="Times New Roman" w:cs="Times New Roman"/>
          <w:b w:val="0"/>
          <w:bCs w:val="0"/>
          <w:color w:val="auto"/>
        </w:rPr>
      </w:pPr>
      <w:r w:rsidRPr="00E92BF8">
        <w:rPr>
          <w:rStyle w:val="afb"/>
          <w:rFonts w:ascii="Times New Roman" w:hAnsi="Times New Roman" w:cs="Times New Roman"/>
          <w:b w:val="0"/>
          <w:bCs w:val="0"/>
          <w:color w:val="auto"/>
        </w:rPr>
        <w:t>Science center for phase diagram, phase transition, material intelligent design and manufacture, Central South University, China</w:t>
      </w:r>
    </w:p>
    <w:p w14:paraId="382E5389" w14:textId="77777777" w:rsidR="00922C43" w:rsidRPr="00E92BF8" w:rsidRDefault="00922C43" w:rsidP="00922C43">
      <w:pPr>
        <w:rPr>
          <w:rFonts w:ascii="Times New Roman" w:hAnsi="Times New Roman" w:cs="Times New Roman"/>
        </w:rPr>
      </w:pPr>
    </w:p>
    <w:p w14:paraId="64478BE7" w14:textId="77777777" w:rsidR="00922C43" w:rsidRPr="00E92BF8" w:rsidRDefault="00922C43" w:rsidP="00922C43">
      <w:pPr>
        <w:pStyle w:val="51"/>
        <w:rPr>
          <w:rStyle w:val="afb"/>
          <w:rFonts w:ascii="Times New Roman" w:hAnsi="Times New Roman" w:cs="Times New Roman"/>
          <w:b w:val="0"/>
          <w:bCs w:val="0"/>
          <w:color w:val="auto"/>
        </w:rPr>
      </w:pPr>
      <w:r w:rsidRPr="00E92BF8">
        <w:rPr>
          <w:rStyle w:val="afb"/>
          <w:rFonts w:ascii="Times New Roman" w:hAnsi="Times New Roman" w:cs="Times New Roman"/>
          <w:b w:val="0"/>
          <w:bCs w:val="0"/>
          <w:color w:val="auto"/>
        </w:rPr>
        <w:t>This program is free software: you can redistribute it and/or modify it under the terms of the GNU General Public License as published by the Free Software Foundation, either version 3 of the License, or (at your option) any later version.</w:t>
      </w:r>
    </w:p>
    <w:p w14:paraId="27CF14A8" w14:textId="77777777" w:rsidR="00922C43" w:rsidRPr="00E92BF8" w:rsidRDefault="00922C43" w:rsidP="00922C43">
      <w:pPr>
        <w:rPr>
          <w:rFonts w:ascii="Times New Roman" w:hAnsi="Times New Roman" w:cs="Times New Roman"/>
        </w:rPr>
      </w:pPr>
    </w:p>
    <w:p w14:paraId="4E582E8C" w14:textId="77777777" w:rsidR="00922C43" w:rsidRPr="00E92BF8" w:rsidRDefault="00922C43" w:rsidP="00922C43">
      <w:pPr>
        <w:pStyle w:val="51"/>
        <w:rPr>
          <w:rStyle w:val="afb"/>
          <w:rFonts w:ascii="Times New Roman" w:hAnsi="Times New Roman" w:cs="Times New Roman"/>
          <w:b w:val="0"/>
          <w:bCs w:val="0"/>
          <w:color w:val="auto"/>
        </w:rPr>
      </w:pPr>
      <w:r w:rsidRPr="00E92BF8">
        <w:rPr>
          <w:rStyle w:val="afb"/>
          <w:rFonts w:ascii="Times New Roman" w:hAnsi="Times New Roman" w:cs="Times New Roman"/>
          <w:b w:val="0"/>
          <w:bCs w:val="0"/>
          <w:color w:val="auto"/>
        </w:rPr>
        <w:t>This program is distributed in the hope that it will be useful, but WITHOUT ANY WARRANTY; without even the implied warranty of MERCHANTABILITY or FITNESS FOR A PARTICULAR PURPOSE.  See the GNU General Public License for more details.</w:t>
      </w:r>
    </w:p>
    <w:p w14:paraId="27FE8F92" w14:textId="77777777" w:rsidR="00922C43" w:rsidRPr="00E92BF8" w:rsidRDefault="00922C43" w:rsidP="00922C43">
      <w:pPr>
        <w:rPr>
          <w:rFonts w:ascii="Times New Roman" w:hAnsi="Times New Roman" w:cs="Times New Roman"/>
        </w:rPr>
      </w:pPr>
    </w:p>
    <w:p w14:paraId="6BD69E4A" w14:textId="77777777" w:rsidR="00922C43" w:rsidRPr="00E92BF8" w:rsidRDefault="00922C43" w:rsidP="00922C43">
      <w:pPr>
        <w:pStyle w:val="51"/>
        <w:rPr>
          <w:rStyle w:val="afb"/>
          <w:rFonts w:ascii="Times New Roman" w:hAnsi="Times New Roman" w:cs="Times New Roman"/>
          <w:b w:val="0"/>
          <w:bCs w:val="0"/>
          <w:color w:val="auto"/>
        </w:rPr>
      </w:pPr>
      <w:r w:rsidRPr="00E92BF8">
        <w:rPr>
          <w:rStyle w:val="afb"/>
          <w:rFonts w:ascii="Times New Roman" w:hAnsi="Times New Roman" w:cs="Times New Roman"/>
          <w:b w:val="0"/>
          <w:bCs w:val="0"/>
          <w:color w:val="auto"/>
        </w:rPr>
        <w:t>You should have received a copy of the GNU General Public License along with this program.  If not, see &lt;http://www.gnu.org/licenses/&gt;.</w:t>
      </w:r>
    </w:p>
    <w:p w14:paraId="23837D50" w14:textId="77777777" w:rsidR="00922C43" w:rsidRPr="00922C43" w:rsidRDefault="00922C43" w:rsidP="00922C43">
      <w:pPr>
        <w:pStyle w:val="1f1"/>
        <w:ind w:firstLine="720"/>
        <w:rPr>
          <w:b/>
          <w:bCs/>
          <w:color w:val="2B579A" w:themeColor="accent5"/>
        </w:rPr>
      </w:pPr>
      <w:r w:rsidRPr="00C46F41">
        <w:rPr>
          <w:rStyle w:val="afb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36"/>
          <w:szCs w:val="22"/>
          <w:lang w:val="zh-CN" w:eastAsia="en-US"/>
        </w:rPr>
        <w:id w:val="1733195825"/>
      </w:sdtPr>
      <w:sdtEndPr>
        <w:rPr>
          <w:rFonts w:eastAsia="宋体"/>
          <w:b/>
          <w:bCs/>
          <w:kern w:val="0"/>
          <w:sz w:val="32"/>
        </w:rPr>
      </w:sdtEndPr>
      <w:sdtContent>
        <w:p w14:paraId="066B266E" w14:textId="77777777" w:rsidR="00C46F41" w:rsidRPr="00C46F41" w:rsidRDefault="00C46F41" w:rsidP="00C46F41">
          <w:pPr>
            <w:pStyle w:val="TOC10"/>
            <w:spacing w:line="240" w:lineRule="auto"/>
            <w:jc w:val="center"/>
            <w:rPr>
              <w:rFonts w:ascii="黑体" w:eastAsia="黑体" w:hAnsi="黑体"/>
              <w:color w:val="C00000"/>
              <w:sz w:val="44"/>
              <w:szCs w:val="44"/>
            </w:rPr>
          </w:pPr>
          <w:r w:rsidRPr="00C46F41">
            <w:rPr>
              <w:rFonts w:ascii="黑体" w:eastAsia="黑体" w:hAnsi="黑体"/>
              <w:color w:val="C00000"/>
              <w:sz w:val="44"/>
              <w:szCs w:val="44"/>
              <w:lang w:val="zh-CN"/>
            </w:rPr>
            <w:t>目录</w:t>
          </w:r>
        </w:p>
        <w:p w14:paraId="6B4E3051" w14:textId="74F2AB6D" w:rsidR="0096237F" w:rsidRDefault="00C46F4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kern w:val="2"/>
              <w:lang w:eastAsia="zh-CN"/>
              <w14:ligatures w14:val="standardContextual"/>
            </w:rPr>
          </w:pPr>
          <w:r w:rsidRPr="00C46F41">
            <w:rPr>
              <w:sz w:val="32"/>
              <w:szCs w:val="32"/>
            </w:rPr>
            <w:fldChar w:fldCharType="begin"/>
          </w:r>
          <w:r w:rsidRPr="00C46F41">
            <w:rPr>
              <w:sz w:val="32"/>
              <w:szCs w:val="32"/>
            </w:rPr>
            <w:instrText xml:space="preserve">TOC \o "1-3" \h \u </w:instrText>
          </w:r>
          <w:r w:rsidRPr="00C46F41">
            <w:rPr>
              <w:sz w:val="32"/>
              <w:szCs w:val="32"/>
            </w:rPr>
            <w:fldChar w:fldCharType="separate"/>
          </w:r>
          <w:hyperlink w:anchor="_Toc134432920" w:history="1">
            <w:r w:rsidR="0096237F" w:rsidRPr="00406ADD">
              <w:rPr>
                <w:rStyle w:val="af8"/>
              </w:rPr>
              <w:t>1.</w:t>
            </w:r>
            <w:r w:rsidR="0096237F">
              <w:rPr>
                <w:rFonts w:eastAsiaTheme="minorEastAsia"/>
                <w:kern w:val="2"/>
                <w:lang w:eastAsia="zh-CN"/>
                <w14:ligatures w14:val="standardContextual"/>
              </w:rPr>
              <w:tab/>
            </w:r>
            <w:r w:rsidR="0096237F" w:rsidRPr="00406ADD">
              <w:rPr>
                <w:rStyle w:val="af8"/>
              </w:rPr>
              <w:t>MInDes</w:t>
            </w:r>
            <w:r w:rsidR="0096237F" w:rsidRPr="00406ADD">
              <w:rPr>
                <w:rStyle w:val="af8"/>
                <w:rFonts w:hint="eastAsia"/>
              </w:rPr>
              <w:t>介绍</w:t>
            </w:r>
            <w:r w:rsidR="0096237F">
              <w:tab/>
            </w:r>
            <w:r w:rsidR="0096237F">
              <w:fldChar w:fldCharType="begin"/>
            </w:r>
            <w:r w:rsidR="0096237F">
              <w:instrText xml:space="preserve"> PAGEREF _Toc134432920 \h </w:instrText>
            </w:r>
            <w:r w:rsidR="0096237F">
              <w:fldChar w:fldCharType="separate"/>
            </w:r>
            <w:r w:rsidR="0096237F">
              <w:t>4</w:t>
            </w:r>
            <w:r w:rsidR="0096237F">
              <w:fldChar w:fldCharType="end"/>
            </w:r>
          </w:hyperlink>
        </w:p>
        <w:p w14:paraId="31A074AF" w14:textId="7F0034E2" w:rsidR="0096237F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kern w:val="2"/>
              <w:lang w:eastAsia="zh-CN"/>
              <w14:ligatures w14:val="standardContextual"/>
            </w:rPr>
          </w:pPr>
          <w:hyperlink w:anchor="_Toc134432921" w:history="1">
            <w:r w:rsidR="0096237F" w:rsidRPr="00406ADD">
              <w:rPr>
                <w:rStyle w:val="af8"/>
                <w:lang w:eastAsia="zh-CN"/>
              </w:rPr>
              <w:t>2.</w:t>
            </w:r>
            <w:r w:rsidR="0096237F">
              <w:rPr>
                <w:rFonts w:eastAsiaTheme="minorEastAsia"/>
                <w:kern w:val="2"/>
                <w:lang w:eastAsia="zh-CN"/>
                <w14:ligatures w14:val="standardContextual"/>
              </w:rPr>
              <w:tab/>
            </w:r>
            <w:r w:rsidR="0096237F" w:rsidRPr="00406ADD">
              <w:rPr>
                <w:rStyle w:val="af8"/>
                <w:rFonts w:hint="eastAsia"/>
                <w:lang w:eastAsia="zh-CN"/>
              </w:rPr>
              <w:t>软件的配置安装、模拟及可视化</w:t>
            </w:r>
            <w:r w:rsidR="0096237F">
              <w:tab/>
            </w:r>
            <w:r w:rsidR="0096237F">
              <w:fldChar w:fldCharType="begin"/>
            </w:r>
            <w:r w:rsidR="0096237F">
              <w:instrText xml:space="preserve"> PAGEREF _Toc134432921 \h </w:instrText>
            </w:r>
            <w:r w:rsidR="0096237F">
              <w:fldChar w:fldCharType="separate"/>
            </w:r>
            <w:r w:rsidR="0096237F">
              <w:t>5</w:t>
            </w:r>
            <w:r w:rsidR="0096237F">
              <w:fldChar w:fldCharType="end"/>
            </w:r>
          </w:hyperlink>
        </w:p>
        <w:p w14:paraId="73A92EB8" w14:textId="2D261FE7" w:rsidR="0096237F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lang w:eastAsia="zh-CN"/>
              <w14:ligatures w14:val="standardContextual"/>
            </w:rPr>
          </w:pPr>
          <w:hyperlink w:anchor="_Toc134432922" w:history="1">
            <w:r w:rsidR="0096237F" w:rsidRPr="00406ADD">
              <w:rPr>
                <w:rStyle w:val="af8"/>
                <w:noProof/>
              </w:rPr>
              <w:t>2.1.</w:t>
            </w:r>
            <w:r w:rsidR="0096237F">
              <w:rPr>
                <w:rFonts w:eastAsiaTheme="minorEastAsia"/>
                <w:noProof/>
                <w:kern w:val="2"/>
                <w:lang w:eastAsia="zh-CN"/>
                <w14:ligatures w14:val="standardContextual"/>
              </w:rPr>
              <w:tab/>
            </w:r>
            <w:r w:rsidR="0096237F" w:rsidRPr="00406ADD">
              <w:rPr>
                <w:rStyle w:val="af8"/>
                <w:rFonts w:hint="eastAsia"/>
                <w:noProof/>
              </w:rPr>
              <w:t>运行环境</w:t>
            </w:r>
            <w:r w:rsidR="0096237F">
              <w:rPr>
                <w:noProof/>
              </w:rPr>
              <w:tab/>
            </w:r>
            <w:r w:rsidR="0096237F">
              <w:rPr>
                <w:noProof/>
              </w:rPr>
              <w:fldChar w:fldCharType="begin"/>
            </w:r>
            <w:r w:rsidR="0096237F">
              <w:rPr>
                <w:noProof/>
              </w:rPr>
              <w:instrText xml:space="preserve"> PAGEREF _Toc134432922 \h </w:instrText>
            </w:r>
            <w:r w:rsidR="0096237F">
              <w:rPr>
                <w:noProof/>
              </w:rPr>
            </w:r>
            <w:r w:rsidR="0096237F">
              <w:rPr>
                <w:noProof/>
              </w:rPr>
              <w:fldChar w:fldCharType="separate"/>
            </w:r>
            <w:r w:rsidR="0096237F">
              <w:rPr>
                <w:noProof/>
              </w:rPr>
              <w:t>5</w:t>
            </w:r>
            <w:r w:rsidR="0096237F">
              <w:rPr>
                <w:noProof/>
              </w:rPr>
              <w:fldChar w:fldCharType="end"/>
            </w:r>
          </w:hyperlink>
        </w:p>
        <w:p w14:paraId="3C723E2F" w14:textId="169BC1B0" w:rsidR="0096237F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lang w:eastAsia="zh-CN"/>
              <w14:ligatures w14:val="standardContextual"/>
            </w:rPr>
          </w:pPr>
          <w:hyperlink w:anchor="_Toc134432923" w:history="1">
            <w:r w:rsidR="0096237F" w:rsidRPr="00406ADD">
              <w:rPr>
                <w:rStyle w:val="af8"/>
                <w:noProof/>
              </w:rPr>
              <w:t>2.2.</w:t>
            </w:r>
            <w:r w:rsidR="0096237F">
              <w:rPr>
                <w:rFonts w:eastAsiaTheme="minorEastAsia"/>
                <w:noProof/>
                <w:kern w:val="2"/>
                <w:lang w:eastAsia="zh-CN"/>
                <w14:ligatures w14:val="standardContextual"/>
              </w:rPr>
              <w:tab/>
            </w:r>
            <w:r w:rsidR="0096237F" w:rsidRPr="00406ADD">
              <w:rPr>
                <w:rStyle w:val="af8"/>
                <w:rFonts w:hint="eastAsia"/>
                <w:noProof/>
              </w:rPr>
              <w:t>软件安装</w:t>
            </w:r>
            <w:r w:rsidR="0096237F">
              <w:rPr>
                <w:noProof/>
              </w:rPr>
              <w:tab/>
            </w:r>
            <w:r w:rsidR="0096237F">
              <w:rPr>
                <w:noProof/>
              </w:rPr>
              <w:fldChar w:fldCharType="begin"/>
            </w:r>
            <w:r w:rsidR="0096237F">
              <w:rPr>
                <w:noProof/>
              </w:rPr>
              <w:instrText xml:space="preserve"> PAGEREF _Toc134432923 \h </w:instrText>
            </w:r>
            <w:r w:rsidR="0096237F">
              <w:rPr>
                <w:noProof/>
              </w:rPr>
            </w:r>
            <w:r w:rsidR="0096237F">
              <w:rPr>
                <w:noProof/>
              </w:rPr>
              <w:fldChar w:fldCharType="separate"/>
            </w:r>
            <w:r w:rsidR="0096237F">
              <w:rPr>
                <w:noProof/>
              </w:rPr>
              <w:t>5</w:t>
            </w:r>
            <w:r w:rsidR="0096237F">
              <w:rPr>
                <w:noProof/>
              </w:rPr>
              <w:fldChar w:fldCharType="end"/>
            </w:r>
          </w:hyperlink>
        </w:p>
        <w:p w14:paraId="05C855F0" w14:textId="2F8AC7A4" w:rsidR="0096237F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lang w:eastAsia="zh-CN"/>
              <w14:ligatures w14:val="standardContextual"/>
            </w:rPr>
          </w:pPr>
          <w:hyperlink w:anchor="_Toc134432924" w:history="1">
            <w:r w:rsidR="0096237F" w:rsidRPr="00406ADD">
              <w:rPr>
                <w:rStyle w:val="af8"/>
                <w:noProof/>
              </w:rPr>
              <w:t>2.3.</w:t>
            </w:r>
            <w:r w:rsidR="0096237F">
              <w:rPr>
                <w:rFonts w:eastAsiaTheme="minorEastAsia"/>
                <w:noProof/>
                <w:kern w:val="2"/>
                <w:lang w:eastAsia="zh-CN"/>
                <w14:ligatures w14:val="standardContextual"/>
              </w:rPr>
              <w:tab/>
            </w:r>
            <w:r w:rsidR="0096237F" w:rsidRPr="00406ADD">
              <w:rPr>
                <w:rStyle w:val="af8"/>
                <w:rFonts w:hint="eastAsia"/>
                <w:noProof/>
              </w:rPr>
              <w:t>模</w:t>
            </w:r>
            <w:r w:rsidR="0096237F" w:rsidRPr="00406ADD">
              <w:rPr>
                <w:rStyle w:val="af8"/>
                <w:rFonts w:ascii="微软雅黑" w:eastAsia="微软雅黑" w:hAnsi="微软雅黑" w:cs="微软雅黑" w:hint="eastAsia"/>
                <w:noProof/>
              </w:rPr>
              <w:t>拟</w:t>
            </w:r>
            <w:r w:rsidR="0096237F" w:rsidRPr="00406ADD">
              <w:rPr>
                <w:rStyle w:val="af8"/>
                <w:rFonts w:ascii="MS Gothic" w:eastAsia="MS Gothic" w:hAnsi="MS Gothic" w:cs="MS Gothic" w:hint="eastAsia"/>
                <w:noProof/>
              </w:rPr>
              <w:t>流程及可</w:t>
            </w:r>
            <w:r w:rsidR="0096237F" w:rsidRPr="00406ADD">
              <w:rPr>
                <w:rStyle w:val="af8"/>
                <w:rFonts w:ascii="微软雅黑" w:eastAsia="微软雅黑" w:hAnsi="微软雅黑" w:cs="微软雅黑" w:hint="eastAsia"/>
                <w:noProof/>
              </w:rPr>
              <w:t>视</w:t>
            </w:r>
            <w:r w:rsidR="0096237F" w:rsidRPr="00406ADD">
              <w:rPr>
                <w:rStyle w:val="af8"/>
                <w:rFonts w:ascii="MS Gothic" w:eastAsia="MS Gothic" w:hAnsi="MS Gothic" w:cs="MS Gothic" w:hint="eastAsia"/>
                <w:noProof/>
              </w:rPr>
              <w:t>化</w:t>
            </w:r>
            <w:r w:rsidR="0096237F">
              <w:rPr>
                <w:noProof/>
              </w:rPr>
              <w:tab/>
            </w:r>
            <w:r w:rsidR="0096237F">
              <w:rPr>
                <w:noProof/>
              </w:rPr>
              <w:fldChar w:fldCharType="begin"/>
            </w:r>
            <w:r w:rsidR="0096237F">
              <w:rPr>
                <w:noProof/>
              </w:rPr>
              <w:instrText xml:space="preserve"> PAGEREF _Toc134432924 \h </w:instrText>
            </w:r>
            <w:r w:rsidR="0096237F">
              <w:rPr>
                <w:noProof/>
              </w:rPr>
            </w:r>
            <w:r w:rsidR="0096237F">
              <w:rPr>
                <w:noProof/>
              </w:rPr>
              <w:fldChar w:fldCharType="separate"/>
            </w:r>
            <w:r w:rsidR="0096237F">
              <w:rPr>
                <w:noProof/>
              </w:rPr>
              <w:t>8</w:t>
            </w:r>
            <w:r w:rsidR="0096237F">
              <w:rPr>
                <w:noProof/>
              </w:rPr>
              <w:fldChar w:fldCharType="end"/>
            </w:r>
          </w:hyperlink>
        </w:p>
        <w:p w14:paraId="719588E3" w14:textId="296B25FF" w:rsidR="0096237F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lang w:eastAsia="zh-CN"/>
              <w14:ligatures w14:val="standardContextual"/>
            </w:rPr>
          </w:pPr>
          <w:hyperlink w:anchor="_Toc134432925" w:history="1">
            <w:r w:rsidR="0096237F" w:rsidRPr="00406ADD">
              <w:rPr>
                <w:rStyle w:val="af8"/>
                <w:noProof/>
              </w:rPr>
              <w:t>2.4.</w:t>
            </w:r>
            <w:r w:rsidR="0096237F">
              <w:rPr>
                <w:rFonts w:eastAsiaTheme="minorEastAsia"/>
                <w:noProof/>
                <w:kern w:val="2"/>
                <w:lang w:eastAsia="zh-CN"/>
                <w14:ligatures w14:val="standardContextual"/>
              </w:rPr>
              <w:tab/>
            </w:r>
            <w:r w:rsidR="0096237F" w:rsidRPr="00406ADD">
              <w:rPr>
                <w:rStyle w:val="af8"/>
                <w:rFonts w:hint="eastAsia"/>
                <w:noProof/>
              </w:rPr>
              <w:t>基本</w:t>
            </w:r>
            <w:r w:rsidR="0096237F" w:rsidRPr="00406ADD">
              <w:rPr>
                <w:rStyle w:val="af8"/>
                <w:rFonts w:ascii="微软雅黑" w:eastAsia="微软雅黑" w:hAnsi="微软雅黑" w:cs="微软雅黑" w:hint="eastAsia"/>
                <w:noProof/>
              </w:rPr>
              <w:t>输</w:t>
            </w:r>
            <w:r w:rsidR="0096237F" w:rsidRPr="00406ADD">
              <w:rPr>
                <w:rStyle w:val="af8"/>
                <w:rFonts w:ascii="MS Gothic" w:eastAsia="MS Gothic" w:hAnsi="MS Gothic" w:cs="MS Gothic" w:hint="eastAsia"/>
                <w:noProof/>
              </w:rPr>
              <w:t>入</w:t>
            </w:r>
            <w:r w:rsidR="0096237F" w:rsidRPr="00406ADD">
              <w:rPr>
                <w:rStyle w:val="af8"/>
                <w:rFonts w:hint="eastAsia"/>
                <w:noProof/>
              </w:rPr>
              <w:t>参数</w:t>
            </w:r>
            <w:r w:rsidR="0096237F" w:rsidRPr="00406ADD">
              <w:rPr>
                <w:rStyle w:val="af8"/>
                <w:rFonts w:ascii="微软雅黑" w:eastAsia="微软雅黑" w:hAnsi="微软雅黑" w:cs="微软雅黑" w:hint="eastAsia"/>
                <w:noProof/>
              </w:rPr>
              <w:t>简</w:t>
            </w:r>
            <w:r w:rsidR="0096237F" w:rsidRPr="00406ADD">
              <w:rPr>
                <w:rStyle w:val="af8"/>
                <w:rFonts w:ascii="MS Gothic" w:eastAsia="MS Gothic" w:hAnsi="MS Gothic" w:cs="MS Gothic" w:hint="eastAsia"/>
                <w:noProof/>
              </w:rPr>
              <w:t>介</w:t>
            </w:r>
            <w:r w:rsidR="0096237F">
              <w:rPr>
                <w:noProof/>
              </w:rPr>
              <w:tab/>
            </w:r>
            <w:r w:rsidR="0096237F">
              <w:rPr>
                <w:noProof/>
              </w:rPr>
              <w:fldChar w:fldCharType="begin"/>
            </w:r>
            <w:r w:rsidR="0096237F">
              <w:rPr>
                <w:noProof/>
              </w:rPr>
              <w:instrText xml:space="preserve"> PAGEREF _Toc134432925 \h </w:instrText>
            </w:r>
            <w:r w:rsidR="0096237F">
              <w:rPr>
                <w:noProof/>
              </w:rPr>
            </w:r>
            <w:r w:rsidR="0096237F">
              <w:rPr>
                <w:noProof/>
              </w:rPr>
              <w:fldChar w:fldCharType="separate"/>
            </w:r>
            <w:r w:rsidR="0096237F">
              <w:rPr>
                <w:noProof/>
              </w:rPr>
              <w:t>14</w:t>
            </w:r>
            <w:r w:rsidR="0096237F">
              <w:rPr>
                <w:noProof/>
              </w:rPr>
              <w:fldChar w:fldCharType="end"/>
            </w:r>
          </w:hyperlink>
        </w:p>
        <w:p w14:paraId="10B16F38" w14:textId="749600AD" w:rsidR="0096237F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kern w:val="2"/>
              <w:lang w:eastAsia="zh-CN"/>
              <w14:ligatures w14:val="standardContextual"/>
            </w:rPr>
          </w:pPr>
          <w:hyperlink w:anchor="_Toc134432926" w:history="1">
            <w:r w:rsidR="0096237F" w:rsidRPr="00406ADD">
              <w:rPr>
                <w:rStyle w:val="af8"/>
              </w:rPr>
              <w:t>3.</w:t>
            </w:r>
            <w:r w:rsidR="0096237F">
              <w:rPr>
                <w:rFonts w:eastAsiaTheme="minorEastAsia"/>
                <w:kern w:val="2"/>
                <w:lang w:eastAsia="zh-CN"/>
                <w14:ligatures w14:val="standardContextual"/>
              </w:rPr>
              <w:tab/>
            </w:r>
            <w:r w:rsidR="0096237F" w:rsidRPr="00406ADD">
              <w:rPr>
                <w:rStyle w:val="af8"/>
                <w:rFonts w:hint="eastAsia"/>
              </w:rPr>
              <w:t>模块介绍</w:t>
            </w:r>
            <w:r w:rsidR="0096237F">
              <w:tab/>
            </w:r>
            <w:r w:rsidR="0096237F">
              <w:fldChar w:fldCharType="begin"/>
            </w:r>
            <w:r w:rsidR="0096237F">
              <w:instrText xml:space="preserve"> PAGEREF _Toc134432926 \h </w:instrText>
            </w:r>
            <w:r w:rsidR="0096237F">
              <w:fldChar w:fldCharType="separate"/>
            </w:r>
            <w:r w:rsidR="0096237F">
              <w:t>18</w:t>
            </w:r>
            <w:r w:rsidR="0096237F">
              <w:fldChar w:fldCharType="end"/>
            </w:r>
          </w:hyperlink>
        </w:p>
        <w:p w14:paraId="0204697A" w14:textId="16C9A4FB" w:rsidR="0096237F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lang w:eastAsia="zh-CN"/>
              <w14:ligatures w14:val="standardContextual"/>
            </w:rPr>
          </w:pPr>
          <w:hyperlink w:anchor="_Toc134432927" w:history="1">
            <w:r w:rsidR="0096237F" w:rsidRPr="00406ADD">
              <w:rPr>
                <w:rStyle w:val="af8"/>
                <w:noProof/>
              </w:rPr>
              <w:t>3.1.</w:t>
            </w:r>
            <w:r w:rsidR="0096237F">
              <w:rPr>
                <w:rFonts w:eastAsiaTheme="minorEastAsia"/>
                <w:noProof/>
                <w:kern w:val="2"/>
                <w:lang w:eastAsia="zh-CN"/>
                <w14:ligatures w14:val="standardContextual"/>
              </w:rPr>
              <w:tab/>
            </w:r>
            <w:r w:rsidR="0096237F" w:rsidRPr="00406ADD">
              <w:rPr>
                <w:rStyle w:val="af8"/>
                <w:rFonts w:hint="eastAsia"/>
                <w:noProof/>
              </w:rPr>
              <w:t>微结构初始化</w:t>
            </w:r>
            <w:r w:rsidR="0096237F">
              <w:rPr>
                <w:noProof/>
              </w:rPr>
              <w:tab/>
            </w:r>
            <w:r w:rsidR="0096237F">
              <w:rPr>
                <w:noProof/>
              </w:rPr>
              <w:fldChar w:fldCharType="begin"/>
            </w:r>
            <w:r w:rsidR="0096237F">
              <w:rPr>
                <w:noProof/>
              </w:rPr>
              <w:instrText xml:space="preserve"> PAGEREF _Toc134432927 \h </w:instrText>
            </w:r>
            <w:r w:rsidR="0096237F">
              <w:rPr>
                <w:noProof/>
              </w:rPr>
            </w:r>
            <w:r w:rsidR="0096237F">
              <w:rPr>
                <w:noProof/>
              </w:rPr>
              <w:fldChar w:fldCharType="separate"/>
            </w:r>
            <w:r w:rsidR="0096237F">
              <w:rPr>
                <w:noProof/>
              </w:rPr>
              <w:t>18</w:t>
            </w:r>
            <w:r w:rsidR="0096237F">
              <w:rPr>
                <w:noProof/>
              </w:rPr>
              <w:fldChar w:fldCharType="end"/>
            </w:r>
          </w:hyperlink>
        </w:p>
        <w:p w14:paraId="7E4F0E49" w14:textId="2FA70DB4" w:rsidR="0096237F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lang w:eastAsia="zh-CN"/>
              <w14:ligatures w14:val="standardContextual"/>
            </w:rPr>
          </w:pPr>
          <w:hyperlink w:anchor="_Toc134432928" w:history="1">
            <w:r w:rsidR="0096237F" w:rsidRPr="00406ADD">
              <w:rPr>
                <w:rStyle w:val="af8"/>
                <w:noProof/>
              </w:rPr>
              <w:t>3.2.</w:t>
            </w:r>
            <w:r w:rsidR="0096237F">
              <w:rPr>
                <w:rFonts w:eastAsiaTheme="minorEastAsia"/>
                <w:noProof/>
                <w:kern w:val="2"/>
                <w:lang w:eastAsia="zh-CN"/>
                <w14:ligatures w14:val="standardContextual"/>
              </w:rPr>
              <w:tab/>
            </w:r>
            <w:r w:rsidR="0096237F" w:rsidRPr="00406ADD">
              <w:rPr>
                <w:rStyle w:val="af8"/>
                <w:rFonts w:hint="eastAsia"/>
                <w:noProof/>
              </w:rPr>
              <w:t>预处理</w:t>
            </w:r>
            <w:r w:rsidR="0096237F">
              <w:rPr>
                <w:noProof/>
              </w:rPr>
              <w:tab/>
            </w:r>
            <w:r w:rsidR="0096237F">
              <w:rPr>
                <w:noProof/>
              </w:rPr>
              <w:fldChar w:fldCharType="begin"/>
            </w:r>
            <w:r w:rsidR="0096237F">
              <w:rPr>
                <w:noProof/>
              </w:rPr>
              <w:instrText xml:space="preserve"> PAGEREF _Toc134432928 \h </w:instrText>
            </w:r>
            <w:r w:rsidR="0096237F">
              <w:rPr>
                <w:noProof/>
              </w:rPr>
            </w:r>
            <w:r w:rsidR="0096237F">
              <w:rPr>
                <w:noProof/>
              </w:rPr>
              <w:fldChar w:fldCharType="separate"/>
            </w:r>
            <w:r w:rsidR="0096237F">
              <w:rPr>
                <w:noProof/>
              </w:rPr>
              <w:t>23</w:t>
            </w:r>
            <w:r w:rsidR="0096237F">
              <w:rPr>
                <w:noProof/>
              </w:rPr>
              <w:fldChar w:fldCharType="end"/>
            </w:r>
          </w:hyperlink>
        </w:p>
        <w:p w14:paraId="39E403BA" w14:textId="2670C0C4" w:rsidR="0096237F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lang w:eastAsia="zh-CN"/>
              <w14:ligatures w14:val="standardContextual"/>
            </w:rPr>
          </w:pPr>
          <w:hyperlink w:anchor="_Toc134432929" w:history="1">
            <w:r w:rsidR="0096237F" w:rsidRPr="00406ADD">
              <w:rPr>
                <w:rStyle w:val="af8"/>
                <w:noProof/>
              </w:rPr>
              <w:t>3.3.</w:t>
            </w:r>
            <w:r w:rsidR="0096237F">
              <w:rPr>
                <w:rFonts w:eastAsiaTheme="minorEastAsia"/>
                <w:noProof/>
                <w:kern w:val="2"/>
                <w:lang w:eastAsia="zh-CN"/>
                <w14:ligatures w14:val="standardContextual"/>
              </w:rPr>
              <w:tab/>
            </w:r>
            <w:r w:rsidR="0096237F" w:rsidRPr="00406ADD">
              <w:rPr>
                <w:rStyle w:val="af8"/>
                <w:rFonts w:hint="eastAsia"/>
                <w:noProof/>
              </w:rPr>
              <w:t>相界面</w:t>
            </w:r>
            <w:r w:rsidR="0096237F">
              <w:rPr>
                <w:noProof/>
              </w:rPr>
              <w:tab/>
            </w:r>
            <w:r w:rsidR="0096237F">
              <w:rPr>
                <w:noProof/>
              </w:rPr>
              <w:fldChar w:fldCharType="begin"/>
            </w:r>
            <w:r w:rsidR="0096237F">
              <w:rPr>
                <w:noProof/>
              </w:rPr>
              <w:instrText xml:space="preserve"> PAGEREF _Toc134432929 \h </w:instrText>
            </w:r>
            <w:r w:rsidR="0096237F">
              <w:rPr>
                <w:noProof/>
              </w:rPr>
            </w:r>
            <w:r w:rsidR="0096237F">
              <w:rPr>
                <w:noProof/>
              </w:rPr>
              <w:fldChar w:fldCharType="separate"/>
            </w:r>
            <w:r w:rsidR="0096237F">
              <w:rPr>
                <w:noProof/>
              </w:rPr>
              <w:t>28</w:t>
            </w:r>
            <w:r w:rsidR="0096237F">
              <w:rPr>
                <w:noProof/>
              </w:rPr>
              <w:fldChar w:fldCharType="end"/>
            </w:r>
          </w:hyperlink>
        </w:p>
        <w:p w14:paraId="7B6FD50D" w14:textId="04212557" w:rsidR="0096237F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lang w:eastAsia="zh-CN"/>
              <w14:ligatures w14:val="standardContextual"/>
            </w:rPr>
          </w:pPr>
          <w:hyperlink w:anchor="_Toc134432930" w:history="1">
            <w:r w:rsidR="0096237F" w:rsidRPr="00406ADD">
              <w:rPr>
                <w:rStyle w:val="af8"/>
                <w:noProof/>
              </w:rPr>
              <w:t>3.4.</w:t>
            </w:r>
            <w:r w:rsidR="0096237F">
              <w:rPr>
                <w:rFonts w:eastAsiaTheme="minorEastAsia"/>
                <w:noProof/>
                <w:kern w:val="2"/>
                <w:lang w:eastAsia="zh-CN"/>
                <w14:ligatures w14:val="standardContextual"/>
              </w:rPr>
              <w:tab/>
            </w:r>
            <w:r w:rsidR="0096237F" w:rsidRPr="00406ADD">
              <w:rPr>
                <w:rStyle w:val="af8"/>
                <w:rFonts w:hint="eastAsia"/>
                <w:noProof/>
              </w:rPr>
              <w:t>固体力学</w:t>
            </w:r>
            <w:r w:rsidR="0096237F">
              <w:rPr>
                <w:noProof/>
              </w:rPr>
              <w:tab/>
            </w:r>
            <w:r w:rsidR="0096237F">
              <w:rPr>
                <w:noProof/>
              </w:rPr>
              <w:fldChar w:fldCharType="begin"/>
            </w:r>
            <w:r w:rsidR="0096237F">
              <w:rPr>
                <w:noProof/>
              </w:rPr>
              <w:instrText xml:space="preserve"> PAGEREF _Toc134432930 \h </w:instrText>
            </w:r>
            <w:r w:rsidR="0096237F">
              <w:rPr>
                <w:noProof/>
              </w:rPr>
            </w:r>
            <w:r w:rsidR="0096237F">
              <w:rPr>
                <w:noProof/>
              </w:rPr>
              <w:fldChar w:fldCharType="separate"/>
            </w:r>
            <w:r w:rsidR="0096237F">
              <w:rPr>
                <w:noProof/>
              </w:rPr>
              <w:t>33</w:t>
            </w:r>
            <w:r w:rsidR="0096237F">
              <w:rPr>
                <w:noProof/>
              </w:rPr>
              <w:fldChar w:fldCharType="end"/>
            </w:r>
          </w:hyperlink>
        </w:p>
        <w:p w14:paraId="0C4D55CD" w14:textId="257BB68A" w:rsidR="0096237F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lang w:eastAsia="zh-CN"/>
              <w14:ligatures w14:val="standardContextual"/>
            </w:rPr>
          </w:pPr>
          <w:hyperlink w:anchor="_Toc134432931" w:history="1">
            <w:r w:rsidR="0096237F" w:rsidRPr="00406ADD">
              <w:rPr>
                <w:rStyle w:val="af8"/>
                <w:noProof/>
              </w:rPr>
              <w:t>3.5.</w:t>
            </w:r>
            <w:r w:rsidR="0096237F">
              <w:rPr>
                <w:rFonts w:eastAsiaTheme="minorEastAsia"/>
                <w:noProof/>
                <w:kern w:val="2"/>
                <w:lang w:eastAsia="zh-CN"/>
                <w14:ligatures w14:val="standardContextual"/>
              </w:rPr>
              <w:tab/>
            </w:r>
            <w:r w:rsidR="0096237F" w:rsidRPr="00406ADD">
              <w:rPr>
                <w:rStyle w:val="af8"/>
                <w:rFonts w:hint="eastAsia"/>
                <w:noProof/>
              </w:rPr>
              <w:t>流体力学</w:t>
            </w:r>
            <w:r w:rsidR="0096237F">
              <w:rPr>
                <w:noProof/>
              </w:rPr>
              <w:tab/>
            </w:r>
            <w:r w:rsidR="0096237F">
              <w:rPr>
                <w:noProof/>
              </w:rPr>
              <w:fldChar w:fldCharType="begin"/>
            </w:r>
            <w:r w:rsidR="0096237F">
              <w:rPr>
                <w:noProof/>
              </w:rPr>
              <w:instrText xml:space="preserve"> PAGEREF _Toc134432931 \h </w:instrText>
            </w:r>
            <w:r w:rsidR="0096237F">
              <w:rPr>
                <w:noProof/>
              </w:rPr>
            </w:r>
            <w:r w:rsidR="0096237F">
              <w:rPr>
                <w:noProof/>
              </w:rPr>
              <w:fldChar w:fldCharType="separate"/>
            </w:r>
            <w:r w:rsidR="0096237F">
              <w:rPr>
                <w:noProof/>
              </w:rPr>
              <w:t>35</w:t>
            </w:r>
            <w:r w:rsidR="0096237F">
              <w:rPr>
                <w:noProof/>
              </w:rPr>
              <w:fldChar w:fldCharType="end"/>
            </w:r>
          </w:hyperlink>
        </w:p>
        <w:p w14:paraId="491B28D3" w14:textId="0DE1598A" w:rsidR="00C46F41" w:rsidRPr="00C46F41" w:rsidRDefault="00C46F41" w:rsidP="00C46F41">
          <w:pPr>
            <w:spacing w:line="240" w:lineRule="auto"/>
            <w:rPr>
              <w:sz w:val="32"/>
              <w:szCs w:val="32"/>
            </w:rPr>
          </w:pPr>
          <w:r w:rsidRPr="00C46F41">
            <w:rPr>
              <w:sz w:val="32"/>
              <w:szCs w:val="32"/>
            </w:rPr>
            <w:fldChar w:fldCharType="end"/>
          </w:r>
        </w:p>
        <w:p w14:paraId="31FA05D0" w14:textId="77777777" w:rsidR="00C46F41" w:rsidRPr="00C46F41" w:rsidRDefault="00000000" w:rsidP="00C46F41">
          <w:pPr>
            <w:spacing w:line="240" w:lineRule="auto"/>
            <w:rPr>
              <w:sz w:val="32"/>
              <w:szCs w:val="32"/>
            </w:rPr>
          </w:pPr>
        </w:p>
      </w:sdtContent>
    </w:sdt>
    <w:p w14:paraId="5FBDCA43" w14:textId="77777777" w:rsidR="00C46F41" w:rsidRDefault="00C46F41" w:rsidP="00C46F41">
      <w:pPr>
        <w:spacing w:line="240" w:lineRule="auto"/>
        <w:rPr>
          <w:sz w:val="32"/>
          <w:szCs w:val="32"/>
        </w:rPr>
      </w:pPr>
      <w:r w:rsidRPr="00C46F41">
        <w:rPr>
          <w:sz w:val="32"/>
          <w:szCs w:val="32"/>
        </w:rPr>
        <w:br w:type="page"/>
      </w:r>
    </w:p>
    <w:p w14:paraId="5A75EC75" w14:textId="58554F81" w:rsidR="00C46F41" w:rsidRPr="006E1371" w:rsidRDefault="00C46F41" w:rsidP="006E1371">
      <w:pPr>
        <w:pStyle w:val="1"/>
        <w:numPr>
          <w:ilvl w:val="0"/>
          <w:numId w:val="34"/>
        </w:numPr>
        <w:ind w:left="792" w:hanging="792"/>
        <w:rPr>
          <w:rStyle w:val="afb"/>
          <w:rFonts w:hint="eastAsia"/>
          <w:b w:val="0"/>
          <w:bCs w:val="0"/>
          <w:color w:val="auto"/>
        </w:rPr>
      </w:pPr>
      <w:bookmarkStart w:id="1" w:name="_Toc30056"/>
      <w:bookmarkStart w:id="2" w:name="_Toc134432920"/>
      <w:proofErr w:type="spellStart"/>
      <w:r w:rsidRPr="00E62D52">
        <w:rPr>
          <w:color w:val="auto"/>
        </w:rPr>
        <w:lastRenderedPageBreak/>
        <w:t>MInDe</w:t>
      </w:r>
      <w:r w:rsidR="00E92BF8">
        <w:rPr>
          <w:color w:val="auto"/>
        </w:rPr>
        <w:t>s</w:t>
      </w:r>
      <w:r w:rsidRPr="00E62D52">
        <w:rPr>
          <w:rFonts w:hint="eastAsia"/>
          <w:color w:val="auto"/>
        </w:rPr>
        <w:t>介绍</w:t>
      </w:r>
      <w:bookmarkEnd w:id="1"/>
      <w:bookmarkEnd w:id="2"/>
      <w:proofErr w:type="spellEnd"/>
    </w:p>
    <w:p w14:paraId="78FD22C3" w14:textId="41A10D54" w:rsidR="00C46F41" w:rsidRDefault="00C46F41" w:rsidP="00C46F41">
      <w:pPr>
        <w:pStyle w:val="1f1"/>
        <w:ind w:firstLine="720"/>
        <w:rPr>
          <w:rStyle w:val="afb"/>
          <w:b w:val="0"/>
          <w:bCs w:val="0"/>
          <w:color w:val="auto"/>
        </w:rPr>
      </w:pPr>
      <w:proofErr w:type="spellStart"/>
      <w:r w:rsidRPr="00C46F41">
        <w:rPr>
          <w:rStyle w:val="afb"/>
          <w:b w:val="0"/>
          <w:bCs w:val="0"/>
          <w:color w:val="auto"/>
        </w:rPr>
        <w:t>MInDe</w:t>
      </w:r>
      <w:r w:rsidR="00E92BF8">
        <w:rPr>
          <w:rStyle w:val="afb"/>
          <w:b w:val="0"/>
          <w:bCs w:val="0"/>
          <w:color w:val="auto"/>
        </w:rPr>
        <w:t>s</w:t>
      </w:r>
      <w:proofErr w:type="spellEnd"/>
      <w:r w:rsidR="007533EB">
        <w:rPr>
          <w:rStyle w:val="afb"/>
          <w:rFonts w:hint="eastAsia"/>
          <w:b w:val="0"/>
          <w:bCs w:val="0"/>
          <w:color w:val="auto"/>
        </w:rPr>
        <w:t>采</w:t>
      </w:r>
      <w:r w:rsidRPr="00C46F41">
        <w:rPr>
          <w:rStyle w:val="afb"/>
          <w:b w:val="0"/>
          <w:bCs w:val="0"/>
          <w:color w:val="auto"/>
        </w:rPr>
        <w:t>用</w:t>
      </w:r>
      <w:r w:rsidRPr="00C46F41">
        <w:rPr>
          <w:rStyle w:val="afb"/>
          <w:b w:val="0"/>
          <w:bCs w:val="0"/>
          <w:color w:val="auto"/>
        </w:rPr>
        <w:t>C++</w:t>
      </w:r>
      <w:r w:rsidRPr="00C46F41">
        <w:rPr>
          <w:rStyle w:val="afb"/>
          <w:b w:val="0"/>
          <w:bCs w:val="0"/>
          <w:color w:val="auto"/>
        </w:rPr>
        <w:t>高级程序语言搭建了基本</w:t>
      </w:r>
      <w:r w:rsidRPr="00C46F41">
        <w:rPr>
          <w:rStyle w:val="afb"/>
          <w:rFonts w:hint="eastAsia"/>
          <w:b w:val="0"/>
          <w:bCs w:val="0"/>
          <w:color w:val="auto"/>
        </w:rPr>
        <w:t>程序框架</w:t>
      </w:r>
      <w:r w:rsidRPr="00C46F41">
        <w:rPr>
          <w:rStyle w:val="afb"/>
          <w:b w:val="0"/>
          <w:bCs w:val="0"/>
          <w:color w:val="auto"/>
        </w:rPr>
        <w:t>。</w:t>
      </w:r>
      <w:r w:rsidR="007533EB">
        <w:rPr>
          <w:rStyle w:val="afb"/>
          <w:rFonts w:hint="eastAsia"/>
          <w:b w:val="0"/>
          <w:bCs w:val="0"/>
          <w:color w:val="auto"/>
        </w:rPr>
        <w:t>程序</w:t>
      </w:r>
      <w:r w:rsidRPr="00C46F41">
        <w:rPr>
          <w:rStyle w:val="afb"/>
          <w:rFonts w:hint="eastAsia"/>
          <w:b w:val="0"/>
          <w:bCs w:val="0"/>
          <w:color w:val="auto"/>
        </w:rPr>
        <w:t>底层设置了必要的数据（函数）类型、运算方法、数据网格结构、程序核心循环、各物理场求解器和并行框架。</w:t>
      </w:r>
      <w:r w:rsidR="007533EB">
        <w:rPr>
          <w:rStyle w:val="afb"/>
          <w:rFonts w:hint="eastAsia"/>
          <w:b w:val="0"/>
          <w:bCs w:val="0"/>
          <w:color w:val="auto"/>
        </w:rPr>
        <w:t>程序</w:t>
      </w:r>
      <w:r w:rsidRPr="00C46F41">
        <w:rPr>
          <w:rStyle w:val="afb"/>
          <w:rFonts w:hint="eastAsia"/>
          <w:b w:val="0"/>
          <w:bCs w:val="0"/>
          <w:color w:val="auto"/>
        </w:rPr>
        <w:t>中层</w:t>
      </w:r>
      <w:r w:rsidR="007533EB">
        <w:rPr>
          <w:rStyle w:val="afb"/>
          <w:rFonts w:hint="eastAsia"/>
          <w:b w:val="0"/>
          <w:bCs w:val="0"/>
          <w:color w:val="auto"/>
        </w:rPr>
        <w:t>是</w:t>
      </w:r>
      <w:r w:rsidRPr="00C46F41">
        <w:rPr>
          <w:rStyle w:val="afb"/>
          <w:rFonts w:hint="eastAsia"/>
          <w:b w:val="0"/>
          <w:bCs w:val="0"/>
          <w:color w:val="auto"/>
        </w:rPr>
        <w:t>对接各求解器</w:t>
      </w:r>
      <w:r w:rsidR="007533EB">
        <w:rPr>
          <w:rStyle w:val="afb"/>
          <w:rFonts w:hint="eastAsia"/>
          <w:b w:val="0"/>
          <w:bCs w:val="0"/>
          <w:color w:val="auto"/>
        </w:rPr>
        <w:t>的</w:t>
      </w:r>
      <w:r w:rsidRPr="00C46F41">
        <w:rPr>
          <w:rStyle w:val="afb"/>
          <w:rFonts w:hint="eastAsia"/>
          <w:b w:val="0"/>
          <w:bCs w:val="0"/>
          <w:color w:val="auto"/>
        </w:rPr>
        <w:t>接口</w:t>
      </w:r>
      <w:r w:rsidR="007533EB">
        <w:rPr>
          <w:rStyle w:val="afb"/>
          <w:rFonts w:hint="eastAsia"/>
          <w:b w:val="0"/>
          <w:bCs w:val="0"/>
          <w:color w:val="auto"/>
        </w:rPr>
        <w:t>模块</w:t>
      </w:r>
      <w:r w:rsidRPr="00C46F41">
        <w:rPr>
          <w:rStyle w:val="afb"/>
          <w:rFonts w:hint="eastAsia"/>
          <w:b w:val="0"/>
          <w:bCs w:val="0"/>
          <w:color w:val="auto"/>
        </w:rPr>
        <w:t>，由研究人员进行模型、程序功能模块、数据库的二次开发设计。</w:t>
      </w:r>
      <w:r w:rsidR="007533EB">
        <w:rPr>
          <w:rStyle w:val="afb"/>
          <w:rFonts w:hint="eastAsia"/>
          <w:b w:val="0"/>
          <w:bCs w:val="0"/>
          <w:color w:val="auto"/>
        </w:rPr>
        <w:t>程序</w:t>
      </w:r>
      <w:r w:rsidRPr="00C46F41">
        <w:rPr>
          <w:rStyle w:val="afb"/>
          <w:rFonts w:hint="eastAsia"/>
          <w:b w:val="0"/>
          <w:bCs w:val="0"/>
          <w:color w:val="auto"/>
        </w:rPr>
        <w:t>表层将在</w:t>
      </w:r>
      <w:r w:rsidR="007533EB">
        <w:rPr>
          <w:rStyle w:val="afb"/>
          <w:rFonts w:hint="eastAsia"/>
          <w:b w:val="0"/>
          <w:bCs w:val="0"/>
          <w:color w:val="auto"/>
        </w:rPr>
        <w:t>可视化</w:t>
      </w:r>
      <w:r w:rsidRPr="00C46F41">
        <w:rPr>
          <w:rStyle w:val="afb"/>
          <w:rFonts w:hint="eastAsia"/>
          <w:b w:val="0"/>
          <w:bCs w:val="0"/>
          <w:color w:val="auto"/>
        </w:rPr>
        <w:t>界面上处理</w:t>
      </w:r>
      <w:proofErr w:type="spellStart"/>
      <w:r w:rsidRPr="00C46F41">
        <w:rPr>
          <w:rStyle w:val="afb"/>
          <w:b w:val="0"/>
          <w:bCs w:val="0"/>
          <w:color w:val="auto"/>
        </w:rPr>
        <w:t>MInDe</w:t>
      </w:r>
      <w:r w:rsidR="00E92BF8">
        <w:rPr>
          <w:rStyle w:val="afb"/>
          <w:b w:val="0"/>
          <w:bCs w:val="0"/>
          <w:color w:val="auto"/>
        </w:rPr>
        <w:t>s</w:t>
      </w:r>
      <w:proofErr w:type="spellEnd"/>
      <w:r w:rsidRPr="00C46F41">
        <w:rPr>
          <w:rStyle w:val="afb"/>
          <w:rFonts w:hint="eastAsia"/>
          <w:b w:val="0"/>
          <w:bCs w:val="0"/>
          <w:color w:val="auto"/>
        </w:rPr>
        <w:t>的输入（</w:t>
      </w:r>
      <w:r w:rsidRPr="00C46F41">
        <w:rPr>
          <w:rStyle w:val="afb"/>
          <w:rFonts w:hint="eastAsia"/>
          <w:b w:val="0"/>
          <w:bCs w:val="0"/>
          <w:color w:val="auto"/>
        </w:rPr>
        <w:t>.</w:t>
      </w:r>
      <w:proofErr w:type="spellStart"/>
      <w:r w:rsidRPr="00C46F41">
        <w:rPr>
          <w:rStyle w:val="afb"/>
          <w:rFonts w:hint="eastAsia"/>
          <w:b w:val="0"/>
          <w:bCs w:val="0"/>
          <w:color w:val="auto"/>
        </w:rPr>
        <w:t>minde</w:t>
      </w:r>
      <w:r w:rsidR="00857515">
        <w:rPr>
          <w:rStyle w:val="afb"/>
          <w:b w:val="0"/>
          <w:bCs w:val="0"/>
          <w:color w:val="auto"/>
        </w:rPr>
        <w:t>s</w:t>
      </w:r>
      <w:proofErr w:type="spellEnd"/>
      <w:r w:rsidRPr="00C46F41">
        <w:rPr>
          <w:rStyle w:val="afb"/>
          <w:rFonts w:hint="eastAsia"/>
          <w:b w:val="0"/>
          <w:bCs w:val="0"/>
          <w:color w:val="auto"/>
        </w:rPr>
        <w:t>）、输出（</w:t>
      </w:r>
      <w:r w:rsidRPr="00C46F41">
        <w:rPr>
          <w:rStyle w:val="afb"/>
          <w:rFonts w:hint="eastAsia"/>
          <w:b w:val="0"/>
          <w:bCs w:val="0"/>
          <w:color w:val="auto"/>
        </w:rPr>
        <w:t>.</w:t>
      </w:r>
      <w:r w:rsidRPr="00C46F41">
        <w:rPr>
          <w:rStyle w:val="afb"/>
          <w:b w:val="0"/>
          <w:bCs w:val="0"/>
          <w:color w:val="auto"/>
        </w:rPr>
        <w:t>log</w:t>
      </w:r>
      <w:r w:rsidRPr="00C46F41">
        <w:rPr>
          <w:rStyle w:val="afb"/>
          <w:rFonts w:hint="eastAsia"/>
          <w:b w:val="0"/>
          <w:bCs w:val="0"/>
          <w:color w:val="auto"/>
        </w:rPr>
        <w:t>、</w:t>
      </w:r>
      <w:r w:rsidRPr="00C46F41">
        <w:rPr>
          <w:rStyle w:val="afb"/>
          <w:rFonts w:hint="eastAsia"/>
          <w:b w:val="0"/>
          <w:bCs w:val="0"/>
          <w:color w:val="auto"/>
        </w:rPr>
        <w:t>.</w:t>
      </w:r>
      <w:proofErr w:type="spellStart"/>
      <w:r w:rsidRPr="00C46F41">
        <w:rPr>
          <w:rStyle w:val="afb"/>
          <w:b w:val="0"/>
          <w:bCs w:val="0"/>
          <w:color w:val="auto"/>
        </w:rPr>
        <w:t>vts</w:t>
      </w:r>
      <w:proofErr w:type="spellEnd"/>
      <w:r w:rsidRPr="00C46F41">
        <w:rPr>
          <w:rStyle w:val="afb"/>
          <w:rFonts w:hint="eastAsia"/>
          <w:b w:val="0"/>
          <w:bCs w:val="0"/>
          <w:color w:val="auto"/>
        </w:rPr>
        <w:t>、</w:t>
      </w:r>
      <w:r w:rsidRPr="00C46F41">
        <w:rPr>
          <w:rStyle w:val="afb"/>
          <w:rFonts w:hint="eastAsia"/>
          <w:b w:val="0"/>
          <w:bCs w:val="0"/>
          <w:color w:val="auto"/>
        </w:rPr>
        <w:t>.</w:t>
      </w:r>
      <w:proofErr w:type="spellStart"/>
      <w:r w:rsidRPr="00C46F41">
        <w:rPr>
          <w:rStyle w:val="afb"/>
          <w:b w:val="0"/>
          <w:bCs w:val="0"/>
          <w:color w:val="auto"/>
        </w:rPr>
        <w:t>dat</w:t>
      </w:r>
      <w:proofErr w:type="spellEnd"/>
      <w:r w:rsidRPr="00C46F41">
        <w:rPr>
          <w:rStyle w:val="afb"/>
          <w:rFonts w:hint="eastAsia"/>
          <w:b w:val="0"/>
          <w:bCs w:val="0"/>
          <w:color w:val="auto"/>
        </w:rPr>
        <w:t>和</w:t>
      </w:r>
      <w:r w:rsidRPr="00C46F41">
        <w:rPr>
          <w:rStyle w:val="afb"/>
          <w:rFonts w:hint="eastAsia"/>
          <w:b w:val="0"/>
          <w:bCs w:val="0"/>
          <w:color w:val="auto"/>
        </w:rPr>
        <w:t>.</w:t>
      </w:r>
      <w:r w:rsidRPr="00C46F41">
        <w:rPr>
          <w:rStyle w:val="afb"/>
          <w:b w:val="0"/>
          <w:bCs w:val="0"/>
          <w:color w:val="auto"/>
        </w:rPr>
        <w:t>txt</w:t>
      </w:r>
      <w:r w:rsidRPr="00C46F41">
        <w:rPr>
          <w:rStyle w:val="afb"/>
          <w:rFonts w:hint="eastAsia"/>
          <w:b w:val="0"/>
          <w:bCs w:val="0"/>
          <w:color w:val="auto"/>
        </w:rPr>
        <w:t>等）等。</w:t>
      </w:r>
      <w:proofErr w:type="spellStart"/>
      <w:r w:rsidRPr="00C46F41">
        <w:rPr>
          <w:rStyle w:val="afb"/>
          <w:b w:val="0"/>
          <w:bCs w:val="0"/>
          <w:color w:val="auto"/>
        </w:rPr>
        <w:t>MInDe</w:t>
      </w:r>
      <w:r w:rsidR="00E92BF8">
        <w:rPr>
          <w:rStyle w:val="afb"/>
          <w:b w:val="0"/>
          <w:bCs w:val="0"/>
          <w:color w:val="auto"/>
        </w:rPr>
        <w:t>s</w:t>
      </w:r>
      <w:proofErr w:type="spellEnd"/>
      <w:r w:rsidR="007533EB">
        <w:rPr>
          <w:rStyle w:val="afb"/>
          <w:rFonts w:hint="eastAsia"/>
          <w:b w:val="0"/>
          <w:bCs w:val="0"/>
          <w:color w:val="auto"/>
        </w:rPr>
        <w:t>可</w:t>
      </w:r>
      <w:r w:rsidRPr="00C46F41">
        <w:rPr>
          <w:rStyle w:val="afb"/>
          <w:b w:val="0"/>
          <w:bCs w:val="0"/>
          <w:color w:val="auto"/>
        </w:rPr>
        <w:t>在</w:t>
      </w:r>
      <w:r w:rsidRPr="00C46F41">
        <w:rPr>
          <w:rStyle w:val="afb"/>
          <w:b w:val="0"/>
          <w:bCs w:val="0"/>
          <w:color w:val="auto"/>
        </w:rPr>
        <w:t>windows</w:t>
      </w:r>
      <w:r w:rsidRPr="00C46F41">
        <w:rPr>
          <w:rStyle w:val="afb"/>
          <w:b w:val="0"/>
          <w:bCs w:val="0"/>
          <w:color w:val="auto"/>
        </w:rPr>
        <w:t>、</w:t>
      </w:r>
      <w:proofErr w:type="spellStart"/>
      <w:r w:rsidRPr="00C46F41">
        <w:rPr>
          <w:rStyle w:val="afb"/>
          <w:b w:val="0"/>
          <w:bCs w:val="0"/>
          <w:color w:val="auto"/>
        </w:rPr>
        <w:t>linux</w:t>
      </w:r>
      <w:proofErr w:type="spellEnd"/>
      <w:r w:rsidRPr="00C46F41">
        <w:rPr>
          <w:rStyle w:val="afb"/>
          <w:b w:val="0"/>
          <w:bCs w:val="0"/>
          <w:color w:val="auto"/>
        </w:rPr>
        <w:t>双系统上运行，</w:t>
      </w:r>
      <w:r w:rsidR="007533EB">
        <w:rPr>
          <w:rStyle w:val="afb"/>
          <w:rFonts w:hint="eastAsia"/>
          <w:b w:val="0"/>
          <w:bCs w:val="0"/>
          <w:color w:val="auto"/>
        </w:rPr>
        <w:t>将</w:t>
      </w:r>
      <w:r w:rsidRPr="00C46F41">
        <w:rPr>
          <w:rStyle w:val="afb"/>
          <w:b w:val="0"/>
          <w:bCs w:val="0"/>
          <w:color w:val="auto"/>
        </w:rPr>
        <w:t>使用</w:t>
      </w:r>
      <w:r w:rsidRPr="00C46F41">
        <w:rPr>
          <w:rStyle w:val="afb"/>
          <w:b w:val="0"/>
          <w:bCs w:val="0"/>
          <w:color w:val="auto"/>
        </w:rPr>
        <w:t>OpenMP</w:t>
      </w:r>
      <w:r w:rsidRPr="00C46F41">
        <w:rPr>
          <w:rStyle w:val="afb"/>
          <w:rFonts w:hint="eastAsia"/>
          <w:b w:val="0"/>
          <w:bCs w:val="0"/>
          <w:color w:val="auto"/>
        </w:rPr>
        <w:t>、</w:t>
      </w:r>
      <w:r w:rsidRPr="00C46F41">
        <w:rPr>
          <w:rStyle w:val="afb"/>
          <w:rFonts w:hint="eastAsia"/>
          <w:b w:val="0"/>
          <w:bCs w:val="0"/>
          <w:color w:val="auto"/>
        </w:rPr>
        <w:t>CUDA</w:t>
      </w:r>
      <w:r w:rsidRPr="00C46F41">
        <w:rPr>
          <w:rStyle w:val="afb"/>
          <w:rFonts w:hint="eastAsia"/>
          <w:b w:val="0"/>
          <w:bCs w:val="0"/>
          <w:color w:val="auto"/>
        </w:rPr>
        <w:t>等</w:t>
      </w:r>
      <w:r w:rsidRPr="00C46F41">
        <w:rPr>
          <w:rStyle w:val="afb"/>
          <w:b w:val="0"/>
          <w:bCs w:val="0"/>
          <w:color w:val="auto"/>
        </w:rPr>
        <w:t>并行</w:t>
      </w:r>
      <w:r w:rsidR="007533EB">
        <w:rPr>
          <w:rStyle w:val="afb"/>
          <w:rFonts w:hint="eastAsia"/>
          <w:b w:val="0"/>
          <w:bCs w:val="0"/>
          <w:color w:val="auto"/>
        </w:rPr>
        <w:t>库</w:t>
      </w:r>
      <w:r w:rsidRPr="00C46F41">
        <w:rPr>
          <w:rStyle w:val="afb"/>
          <w:b w:val="0"/>
          <w:bCs w:val="0"/>
          <w:color w:val="auto"/>
        </w:rPr>
        <w:t>加速</w:t>
      </w:r>
      <w:r w:rsidR="007533EB">
        <w:rPr>
          <w:rStyle w:val="afb"/>
          <w:rFonts w:hint="eastAsia"/>
          <w:b w:val="0"/>
          <w:bCs w:val="0"/>
          <w:color w:val="auto"/>
        </w:rPr>
        <w:t>计算</w:t>
      </w:r>
      <w:r w:rsidRPr="00C46F41">
        <w:rPr>
          <w:rStyle w:val="afb"/>
          <w:rFonts w:hint="eastAsia"/>
          <w:b w:val="0"/>
          <w:bCs w:val="0"/>
          <w:color w:val="auto"/>
        </w:rPr>
        <w:t>，</w:t>
      </w:r>
      <w:r w:rsidR="007533EB">
        <w:rPr>
          <w:rStyle w:val="afb"/>
          <w:rFonts w:hint="eastAsia"/>
          <w:b w:val="0"/>
          <w:bCs w:val="0"/>
          <w:color w:val="auto"/>
        </w:rPr>
        <w:t>使用</w:t>
      </w:r>
      <w:r w:rsidRPr="00C46F41">
        <w:rPr>
          <w:rStyle w:val="afb"/>
          <w:rFonts w:hint="eastAsia"/>
          <w:b w:val="0"/>
          <w:bCs w:val="0"/>
          <w:color w:val="auto"/>
        </w:rPr>
        <w:t>差分法、傅里叶谱方法、格子玻尔兹曼法等对</w:t>
      </w:r>
      <w:r w:rsidR="007533EB">
        <w:rPr>
          <w:rStyle w:val="afb"/>
          <w:rFonts w:hint="eastAsia"/>
          <w:b w:val="0"/>
          <w:bCs w:val="0"/>
          <w:color w:val="auto"/>
        </w:rPr>
        <w:t>各</w:t>
      </w:r>
      <w:r w:rsidRPr="00C46F41">
        <w:rPr>
          <w:rStyle w:val="afb"/>
          <w:rFonts w:hint="eastAsia"/>
          <w:b w:val="0"/>
          <w:bCs w:val="0"/>
          <w:color w:val="auto"/>
        </w:rPr>
        <w:t>物理场进行求解</w:t>
      </w:r>
      <w:r w:rsidRPr="00C46F41">
        <w:rPr>
          <w:rStyle w:val="afb"/>
          <w:b w:val="0"/>
          <w:bCs w:val="0"/>
          <w:color w:val="auto"/>
        </w:rPr>
        <w:t>。</w:t>
      </w:r>
    </w:p>
    <w:p w14:paraId="222B8003" w14:textId="77777777" w:rsidR="007533EB" w:rsidRPr="00667A0F" w:rsidRDefault="00922C43" w:rsidP="00C46F41">
      <w:pPr>
        <w:pStyle w:val="1f1"/>
        <w:ind w:firstLine="720"/>
        <w:rPr>
          <w:rStyle w:val="afb"/>
          <w:rFonts w:ascii="宋体" w:hAnsi="宋体"/>
          <w:color w:val="C00000"/>
        </w:rPr>
      </w:pPr>
      <w:r w:rsidRPr="00667A0F">
        <w:rPr>
          <w:rStyle w:val="afb"/>
          <w:rFonts w:ascii="宋体" w:hAnsi="宋体" w:hint="eastAsia"/>
          <w:color w:val="C00000"/>
        </w:rPr>
        <w:t>开发者：</w:t>
      </w:r>
    </w:p>
    <w:p w14:paraId="79DABF97" w14:textId="1DF199FD" w:rsidR="00922C43" w:rsidRDefault="00922C43" w:rsidP="00C46F41">
      <w:pPr>
        <w:pStyle w:val="1f1"/>
        <w:ind w:firstLine="720"/>
        <w:rPr>
          <w:rStyle w:val="afb"/>
          <w:b w:val="0"/>
          <w:bCs w:val="0"/>
          <w:color w:val="auto"/>
        </w:rPr>
      </w:pPr>
      <w:proofErr w:type="spellStart"/>
      <w:r>
        <w:rPr>
          <w:rStyle w:val="afb"/>
          <w:b w:val="0"/>
          <w:bCs w:val="0"/>
          <w:color w:val="auto"/>
        </w:rPr>
        <w:t>MInDe</w:t>
      </w:r>
      <w:r w:rsidR="00E92BF8">
        <w:rPr>
          <w:rStyle w:val="afb"/>
          <w:b w:val="0"/>
          <w:bCs w:val="0"/>
          <w:color w:val="auto"/>
        </w:rPr>
        <w:t>s</w:t>
      </w:r>
      <w:proofErr w:type="spellEnd"/>
      <w:r w:rsidR="00F37619">
        <w:rPr>
          <w:rStyle w:val="afb"/>
          <w:rFonts w:hint="eastAsia"/>
          <w:b w:val="0"/>
          <w:bCs w:val="0"/>
          <w:color w:val="auto"/>
        </w:rPr>
        <w:t>软件</w:t>
      </w:r>
      <w:r>
        <w:rPr>
          <w:rStyle w:val="afb"/>
          <w:rFonts w:hint="eastAsia"/>
          <w:b w:val="0"/>
          <w:bCs w:val="0"/>
          <w:color w:val="auto"/>
        </w:rPr>
        <w:t>开发自</w:t>
      </w:r>
      <w:r>
        <w:rPr>
          <w:rStyle w:val="afb"/>
          <w:rFonts w:hint="eastAsia"/>
          <w:b w:val="0"/>
          <w:bCs w:val="0"/>
          <w:color w:val="auto"/>
        </w:rPr>
        <w:t>20</w:t>
      </w:r>
      <w:r w:rsidR="009C7A2E">
        <w:rPr>
          <w:rStyle w:val="afb"/>
          <w:b w:val="0"/>
          <w:bCs w:val="0"/>
          <w:color w:val="auto"/>
        </w:rPr>
        <w:t>23</w:t>
      </w:r>
      <w:r>
        <w:rPr>
          <w:rStyle w:val="afb"/>
          <w:rFonts w:hint="eastAsia"/>
          <w:b w:val="0"/>
          <w:bCs w:val="0"/>
          <w:color w:val="auto"/>
        </w:rPr>
        <w:t>年始，</w:t>
      </w:r>
      <w:r w:rsidR="00667A0F">
        <w:rPr>
          <w:rStyle w:val="afb"/>
          <w:rFonts w:hint="eastAsia"/>
          <w:b w:val="0"/>
          <w:bCs w:val="0"/>
          <w:color w:val="auto"/>
        </w:rPr>
        <w:t>是</w:t>
      </w:r>
      <w:r w:rsidRPr="00C46F41">
        <w:rPr>
          <w:rStyle w:val="afb"/>
          <w:b w:val="0"/>
          <w:bCs w:val="0"/>
          <w:color w:val="auto"/>
        </w:rPr>
        <w:t>中南大学相图、相变及材料智能设计与制备实验室</w:t>
      </w:r>
      <w:r w:rsidR="00475726">
        <w:rPr>
          <w:rStyle w:val="afb"/>
          <w:rFonts w:hint="eastAsia"/>
          <w:b w:val="0"/>
          <w:bCs w:val="0"/>
          <w:color w:val="auto"/>
        </w:rPr>
        <w:t>（</w:t>
      </w:r>
      <w:r w:rsidR="00F37619">
        <w:rPr>
          <w:rStyle w:val="afb"/>
          <w:rFonts w:hint="eastAsia"/>
          <w:b w:val="0"/>
          <w:bCs w:val="0"/>
          <w:color w:val="auto"/>
        </w:rPr>
        <w:t>领导者</w:t>
      </w:r>
      <w:r w:rsidR="00475726">
        <w:rPr>
          <w:rStyle w:val="afb"/>
          <w:rFonts w:hint="eastAsia"/>
          <w:b w:val="0"/>
          <w:bCs w:val="0"/>
          <w:color w:val="auto"/>
        </w:rPr>
        <w:t>：杜勇教授，长江学者、</w:t>
      </w:r>
      <w:r w:rsidR="00475726" w:rsidRPr="00475726">
        <w:rPr>
          <w:rStyle w:val="afb"/>
          <w:rFonts w:hint="eastAsia"/>
          <w:b w:val="0"/>
          <w:bCs w:val="0"/>
          <w:color w:val="auto"/>
        </w:rPr>
        <w:t>杰出青年</w:t>
      </w:r>
      <w:r w:rsidR="00475726">
        <w:rPr>
          <w:rStyle w:val="afb"/>
          <w:rFonts w:hint="eastAsia"/>
          <w:b w:val="0"/>
          <w:bCs w:val="0"/>
          <w:color w:val="auto"/>
        </w:rPr>
        <w:t>）</w:t>
      </w:r>
      <w:r w:rsidR="00F37619">
        <w:rPr>
          <w:rStyle w:val="afb"/>
          <w:rFonts w:hint="eastAsia"/>
          <w:b w:val="0"/>
          <w:bCs w:val="0"/>
          <w:color w:val="auto"/>
        </w:rPr>
        <w:t>的</w:t>
      </w:r>
      <w:r>
        <w:rPr>
          <w:rStyle w:val="afb"/>
          <w:rFonts w:hint="eastAsia"/>
          <w:b w:val="0"/>
          <w:bCs w:val="0"/>
          <w:color w:val="auto"/>
        </w:rPr>
        <w:t>在读博士黄奇</w:t>
      </w:r>
      <w:r w:rsidR="00667A0F">
        <w:rPr>
          <w:rStyle w:val="afb"/>
          <w:rFonts w:hint="eastAsia"/>
          <w:b w:val="0"/>
          <w:bCs w:val="0"/>
          <w:color w:val="auto"/>
        </w:rPr>
        <w:t>（</w:t>
      </w:r>
      <w:r w:rsidR="00667A0F">
        <w:rPr>
          <w:rStyle w:val="afb"/>
          <w:rFonts w:hint="eastAsia"/>
          <w:b w:val="0"/>
          <w:bCs w:val="0"/>
          <w:color w:val="auto"/>
        </w:rPr>
        <w:t>2018</w:t>
      </w:r>
      <w:r w:rsidR="00F37619">
        <w:rPr>
          <w:rStyle w:val="afb"/>
          <w:rFonts w:hint="eastAsia"/>
          <w:b w:val="0"/>
          <w:bCs w:val="0"/>
          <w:color w:val="auto"/>
        </w:rPr>
        <w:t>年</w:t>
      </w:r>
      <w:r w:rsidR="00667A0F">
        <w:rPr>
          <w:rStyle w:val="afb"/>
          <w:rFonts w:hint="eastAsia"/>
          <w:b w:val="0"/>
          <w:bCs w:val="0"/>
          <w:color w:val="auto"/>
        </w:rPr>
        <w:t>-202</w:t>
      </w:r>
      <w:r w:rsidR="00F37619">
        <w:rPr>
          <w:rStyle w:val="afb"/>
          <w:b w:val="0"/>
          <w:bCs w:val="0"/>
          <w:color w:val="auto"/>
        </w:rPr>
        <w:t>4</w:t>
      </w:r>
      <w:r w:rsidR="00F37619">
        <w:rPr>
          <w:rStyle w:val="afb"/>
          <w:rFonts w:hint="eastAsia"/>
          <w:b w:val="0"/>
          <w:bCs w:val="0"/>
          <w:color w:val="auto"/>
        </w:rPr>
        <w:t>年</w:t>
      </w:r>
      <w:r w:rsidR="00667A0F">
        <w:rPr>
          <w:rStyle w:val="afb"/>
          <w:rFonts w:hint="eastAsia"/>
          <w:b w:val="0"/>
          <w:bCs w:val="0"/>
          <w:color w:val="auto"/>
        </w:rPr>
        <w:t>）</w:t>
      </w:r>
      <w:r w:rsidR="00F37619">
        <w:rPr>
          <w:rStyle w:val="afb"/>
          <w:rFonts w:hint="eastAsia"/>
          <w:b w:val="0"/>
          <w:bCs w:val="0"/>
          <w:color w:val="auto"/>
        </w:rPr>
        <w:t>在</w:t>
      </w:r>
      <w:r w:rsidR="009C7A2E">
        <w:rPr>
          <w:rStyle w:val="afb"/>
          <w:rFonts w:hint="eastAsia"/>
          <w:b w:val="0"/>
          <w:bCs w:val="0"/>
          <w:color w:val="auto"/>
        </w:rPr>
        <w:t>其</w:t>
      </w:r>
      <w:r w:rsidR="00667A0F">
        <w:rPr>
          <w:rStyle w:val="afb"/>
          <w:rFonts w:hint="eastAsia"/>
          <w:b w:val="0"/>
          <w:bCs w:val="0"/>
          <w:color w:val="auto"/>
        </w:rPr>
        <w:t>博士期间的主要成果</w:t>
      </w:r>
      <w:r w:rsidR="009C7A2E">
        <w:rPr>
          <w:rStyle w:val="afb"/>
          <w:rFonts w:hint="eastAsia"/>
          <w:b w:val="0"/>
          <w:bCs w:val="0"/>
          <w:color w:val="auto"/>
        </w:rPr>
        <w:t>MID</w:t>
      </w:r>
      <w:r w:rsidR="009C7A2E">
        <w:rPr>
          <w:rStyle w:val="afb"/>
          <w:b w:val="0"/>
          <w:bCs w:val="0"/>
          <w:color w:val="auto"/>
        </w:rPr>
        <w:t>-MESO</w:t>
      </w:r>
      <w:r w:rsidR="00F37619">
        <w:rPr>
          <w:rStyle w:val="afb"/>
          <w:rFonts w:hint="eastAsia"/>
          <w:b w:val="0"/>
          <w:bCs w:val="0"/>
          <w:color w:val="auto"/>
        </w:rPr>
        <w:t>程序库的框架基础上修改完善而来</w:t>
      </w:r>
      <w:r w:rsidR="00667A0F">
        <w:rPr>
          <w:rStyle w:val="afb"/>
          <w:rFonts w:hint="eastAsia"/>
          <w:b w:val="0"/>
          <w:bCs w:val="0"/>
          <w:color w:val="auto"/>
        </w:rPr>
        <w:t>。多年</w:t>
      </w:r>
      <w:r w:rsidR="00E92BF8">
        <w:rPr>
          <w:rStyle w:val="afb"/>
          <w:rFonts w:hint="eastAsia"/>
          <w:b w:val="0"/>
          <w:bCs w:val="0"/>
          <w:color w:val="auto"/>
        </w:rPr>
        <w:t>后续</w:t>
      </w:r>
      <w:r w:rsidR="00667A0F">
        <w:rPr>
          <w:rStyle w:val="afb"/>
          <w:rFonts w:hint="eastAsia"/>
          <w:b w:val="0"/>
          <w:bCs w:val="0"/>
          <w:color w:val="auto"/>
        </w:rPr>
        <w:t>开发期间，许多</w:t>
      </w:r>
      <w:r w:rsidR="00E92BF8">
        <w:rPr>
          <w:rStyle w:val="afb"/>
          <w:rFonts w:hint="eastAsia"/>
          <w:b w:val="0"/>
          <w:bCs w:val="0"/>
          <w:color w:val="auto"/>
        </w:rPr>
        <w:t>科研工作者</w:t>
      </w:r>
      <w:r w:rsidR="00F37619">
        <w:rPr>
          <w:rStyle w:val="afb"/>
          <w:rFonts w:hint="eastAsia"/>
          <w:b w:val="0"/>
          <w:bCs w:val="0"/>
          <w:color w:val="auto"/>
        </w:rPr>
        <w:t>对此</w:t>
      </w:r>
      <w:r w:rsidR="00667A0F">
        <w:rPr>
          <w:rStyle w:val="afb"/>
          <w:rFonts w:hint="eastAsia"/>
          <w:b w:val="0"/>
          <w:bCs w:val="0"/>
          <w:color w:val="auto"/>
        </w:rPr>
        <w:t>进行了贡献：</w:t>
      </w:r>
    </w:p>
    <w:p w14:paraId="57F4EF27" w14:textId="2B4E20BE" w:rsidR="00667A0F" w:rsidRDefault="00667A0F" w:rsidP="00C46F41">
      <w:pPr>
        <w:pStyle w:val="1f1"/>
        <w:ind w:firstLine="720"/>
        <w:rPr>
          <w:rStyle w:val="afb"/>
          <w:b w:val="0"/>
          <w:bCs w:val="0"/>
          <w:color w:val="auto"/>
        </w:rPr>
      </w:pPr>
      <w:r>
        <w:rPr>
          <w:rStyle w:val="afb"/>
          <w:rFonts w:hint="eastAsia"/>
          <w:b w:val="0"/>
          <w:bCs w:val="0"/>
          <w:color w:val="auto"/>
        </w:rPr>
        <w:t>黄奇</w:t>
      </w:r>
      <w:r w:rsidR="009C7A2E">
        <w:rPr>
          <w:rStyle w:val="afb"/>
          <w:rFonts w:hint="eastAsia"/>
          <w:b w:val="0"/>
          <w:bCs w:val="0"/>
          <w:color w:val="auto"/>
        </w:rPr>
        <w:t>、</w:t>
      </w:r>
    </w:p>
    <w:p w14:paraId="6A878933" w14:textId="77777777" w:rsidR="00667A0F" w:rsidRPr="00667A0F" w:rsidRDefault="00667A0F" w:rsidP="00C46F41">
      <w:pPr>
        <w:pStyle w:val="1f1"/>
        <w:ind w:firstLine="720"/>
        <w:rPr>
          <w:rStyle w:val="afb"/>
          <w:color w:val="C00000"/>
        </w:rPr>
      </w:pPr>
      <w:r w:rsidRPr="00667A0F">
        <w:rPr>
          <w:rStyle w:val="afb"/>
          <w:rFonts w:hint="eastAsia"/>
          <w:color w:val="C00000"/>
        </w:rPr>
        <w:t>手册更新历史：</w:t>
      </w:r>
    </w:p>
    <w:p w14:paraId="6CA76827" w14:textId="352C47A2" w:rsidR="00922C43" w:rsidRDefault="00667A0F" w:rsidP="00C46F41">
      <w:pPr>
        <w:pStyle w:val="1f1"/>
        <w:ind w:firstLine="720"/>
        <w:rPr>
          <w:rStyle w:val="afb"/>
          <w:b w:val="0"/>
          <w:bCs w:val="0"/>
          <w:color w:val="auto"/>
        </w:rPr>
      </w:pPr>
      <w:r>
        <w:rPr>
          <w:rStyle w:val="afb"/>
          <w:rFonts w:hint="eastAsia"/>
          <w:b w:val="0"/>
          <w:bCs w:val="0"/>
          <w:color w:val="auto"/>
        </w:rPr>
        <w:t>2023</w:t>
      </w:r>
      <w:r>
        <w:rPr>
          <w:rStyle w:val="afb"/>
          <w:rFonts w:hint="eastAsia"/>
          <w:b w:val="0"/>
          <w:bCs w:val="0"/>
          <w:color w:val="auto"/>
        </w:rPr>
        <w:t>年</w:t>
      </w:r>
      <w:r>
        <w:rPr>
          <w:rStyle w:val="afb"/>
          <w:rFonts w:hint="eastAsia"/>
          <w:b w:val="0"/>
          <w:bCs w:val="0"/>
          <w:color w:val="auto"/>
        </w:rPr>
        <w:t>4</w:t>
      </w:r>
      <w:r>
        <w:rPr>
          <w:rStyle w:val="afb"/>
          <w:rFonts w:hint="eastAsia"/>
          <w:b w:val="0"/>
          <w:bCs w:val="0"/>
          <w:color w:val="auto"/>
        </w:rPr>
        <w:t>月（第一版）、</w:t>
      </w:r>
      <w:r w:rsidR="00C05D5C">
        <w:rPr>
          <w:rStyle w:val="afb"/>
          <w:rFonts w:hint="eastAsia"/>
          <w:b w:val="0"/>
          <w:bCs w:val="0"/>
          <w:color w:val="auto"/>
        </w:rPr>
        <w:t>2023</w:t>
      </w:r>
      <w:r w:rsidR="00C05D5C">
        <w:rPr>
          <w:rStyle w:val="afb"/>
          <w:rFonts w:hint="eastAsia"/>
          <w:b w:val="0"/>
          <w:bCs w:val="0"/>
          <w:color w:val="auto"/>
        </w:rPr>
        <w:t>年</w:t>
      </w:r>
      <w:r w:rsidR="00C05D5C">
        <w:rPr>
          <w:rStyle w:val="afb"/>
          <w:b w:val="0"/>
          <w:bCs w:val="0"/>
          <w:color w:val="auto"/>
        </w:rPr>
        <w:t>11</w:t>
      </w:r>
      <w:r w:rsidR="00C05D5C">
        <w:rPr>
          <w:rStyle w:val="afb"/>
          <w:rFonts w:hint="eastAsia"/>
          <w:b w:val="0"/>
          <w:bCs w:val="0"/>
          <w:color w:val="auto"/>
        </w:rPr>
        <w:t>月（第二版）、</w:t>
      </w:r>
      <w:r>
        <w:rPr>
          <w:rStyle w:val="afb"/>
          <w:b w:val="0"/>
          <w:bCs w:val="0"/>
          <w:color w:val="auto"/>
        </w:rPr>
        <w:t>…</w:t>
      </w:r>
    </w:p>
    <w:p w14:paraId="6D539F52" w14:textId="77777777" w:rsidR="00667A0F" w:rsidRDefault="00667A0F" w:rsidP="00C46F41">
      <w:pPr>
        <w:pStyle w:val="1f1"/>
        <w:ind w:firstLine="720"/>
        <w:rPr>
          <w:rStyle w:val="afb"/>
          <w:b w:val="0"/>
          <w:bCs w:val="0"/>
          <w:color w:val="auto"/>
        </w:rPr>
      </w:pPr>
    </w:p>
    <w:p w14:paraId="3C13F012" w14:textId="77777777" w:rsidR="00667A0F" w:rsidRDefault="00667A0F" w:rsidP="00C46F41">
      <w:pPr>
        <w:pStyle w:val="1f1"/>
        <w:ind w:firstLine="720"/>
        <w:rPr>
          <w:rStyle w:val="afb"/>
          <w:b w:val="0"/>
          <w:bCs w:val="0"/>
          <w:color w:val="auto"/>
        </w:rPr>
      </w:pPr>
    </w:p>
    <w:p w14:paraId="05C67360" w14:textId="77777777" w:rsidR="006E1371" w:rsidRDefault="006E1371" w:rsidP="00C46F41">
      <w:pPr>
        <w:pStyle w:val="1f1"/>
        <w:ind w:firstLine="720"/>
        <w:rPr>
          <w:rStyle w:val="afb"/>
          <w:b w:val="0"/>
          <w:bCs w:val="0"/>
          <w:color w:val="auto"/>
        </w:rPr>
      </w:pPr>
    </w:p>
    <w:p w14:paraId="50C7648F" w14:textId="77777777" w:rsidR="006E1371" w:rsidRDefault="006E1371" w:rsidP="00C46F41">
      <w:pPr>
        <w:pStyle w:val="1f1"/>
        <w:ind w:firstLine="720"/>
        <w:rPr>
          <w:rStyle w:val="afb"/>
          <w:b w:val="0"/>
          <w:bCs w:val="0"/>
          <w:color w:val="auto"/>
        </w:rPr>
      </w:pPr>
    </w:p>
    <w:p w14:paraId="2BA635A2" w14:textId="186DA46E" w:rsidR="006E1371" w:rsidRDefault="009C7A2E" w:rsidP="009C7A2E">
      <w:pPr>
        <w:pStyle w:val="1f1"/>
        <w:rPr>
          <w:rStyle w:val="afb"/>
          <w:b w:val="0"/>
          <w:bCs w:val="0"/>
          <w:color w:val="auto"/>
        </w:rPr>
      </w:pPr>
      <w:r>
        <w:rPr>
          <w:rStyle w:val="afb"/>
          <w:b w:val="0"/>
          <w:bCs w:val="0"/>
          <w:color w:val="auto"/>
        </w:rPr>
        <w:tab/>
      </w:r>
    </w:p>
    <w:p w14:paraId="7310819C" w14:textId="5B49296B" w:rsidR="009C7A2E" w:rsidRPr="00C46F41" w:rsidRDefault="009C7A2E" w:rsidP="009C7A2E">
      <w:pPr>
        <w:pStyle w:val="1f1"/>
        <w:rPr>
          <w:rStyle w:val="afb"/>
          <w:rFonts w:hint="eastAsia"/>
          <w:b w:val="0"/>
          <w:bCs w:val="0"/>
          <w:color w:val="auto"/>
        </w:rPr>
      </w:pPr>
      <w:r>
        <w:rPr>
          <w:rStyle w:val="afb"/>
          <w:b w:val="0"/>
          <w:bCs w:val="0"/>
          <w:color w:val="auto"/>
        </w:rPr>
        <w:tab/>
      </w:r>
    </w:p>
    <w:p w14:paraId="30837C61" w14:textId="7C19C3E5" w:rsidR="00C46F41" w:rsidRPr="009C7A2E" w:rsidRDefault="00C46F41" w:rsidP="009C7A2E">
      <w:pPr>
        <w:pStyle w:val="1f1"/>
        <w:ind w:firstLine="720"/>
        <w:rPr>
          <w:rStyle w:val="afb"/>
          <w:rFonts w:hint="eastAsia"/>
          <w:color w:val="C00000"/>
        </w:rPr>
      </w:pPr>
      <w:r w:rsidRPr="00667A0F">
        <w:rPr>
          <w:rStyle w:val="afb"/>
          <w:rFonts w:hint="eastAsia"/>
          <w:color w:val="C00000"/>
        </w:rPr>
        <w:t>合作联系：</w:t>
      </w:r>
    </w:p>
    <w:p w14:paraId="3F47682F" w14:textId="77777777" w:rsidR="00E62D52" w:rsidRDefault="00C46F41" w:rsidP="00922C43">
      <w:pPr>
        <w:pStyle w:val="1f1"/>
        <w:ind w:firstLine="720"/>
        <w:rPr>
          <w:rStyle w:val="afb"/>
          <w:b w:val="0"/>
          <w:bCs w:val="0"/>
          <w:color w:val="auto"/>
        </w:rPr>
      </w:pPr>
      <w:r w:rsidRPr="00C46F41">
        <w:rPr>
          <w:rStyle w:val="afb"/>
          <w:rFonts w:hint="eastAsia"/>
          <w:b w:val="0"/>
          <w:bCs w:val="0"/>
          <w:color w:val="auto"/>
        </w:rPr>
        <w:t>黄奇博士</w:t>
      </w:r>
      <w:r w:rsidRPr="00C46F41">
        <w:rPr>
          <w:rStyle w:val="afb"/>
          <w:rFonts w:hint="eastAsia"/>
          <w:b w:val="0"/>
          <w:bCs w:val="0"/>
          <w:color w:val="auto"/>
        </w:rPr>
        <w:t>:</w:t>
      </w:r>
      <w:r w:rsidRPr="00C46F41">
        <w:rPr>
          <w:rStyle w:val="afb"/>
          <w:b w:val="0"/>
          <w:bCs w:val="0"/>
          <w:color w:val="auto"/>
        </w:rPr>
        <w:t xml:space="preserve"> </w:t>
      </w:r>
      <w:hyperlink r:id="rId12" w:history="1">
        <w:r w:rsidRPr="00DB7ACC">
          <w:rPr>
            <w:rStyle w:val="af8"/>
          </w:rPr>
          <w:t>qihuang0908@163.com</w:t>
        </w:r>
      </w:hyperlink>
      <w:r w:rsidRPr="00C46F41">
        <w:rPr>
          <w:rStyle w:val="afb"/>
          <w:b w:val="0"/>
          <w:bCs w:val="0"/>
          <w:color w:val="auto"/>
        </w:rPr>
        <w:t>;</w:t>
      </w:r>
      <w:r>
        <w:rPr>
          <w:rStyle w:val="afb"/>
          <w:b w:val="0"/>
          <w:bCs w:val="0"/>
          <w:color w:val="auto"/>
        </w:rPr>
        <w:t xml:space="preserve"> </w:t>
      </w:r>
    </w:p>
    <w:p w14:paraId="3174AFD6" w14:textId="77777777" w:rsidR="00C46F41" w:rsidRPr="00C46F41" w:rsidRDefault="00C46F41" w:rsidP="00C46F41">
      <w:pPr>
        <w:pStyle w:val="1f1"/>
        <w:ind w:firstLine="720"/>
        <w:rPr>
          <w:rStyle w:val="afb"/>
        </w:rPr>
      </w:pPr>
      <w:r w:rsidRPr="00C46F41">
        <w:rPr>
          <w:rStyle w:val="afb"/>
        </w:rPr>
        <w:br w:type="page"/>
      </w:r>
    </w:p>
    <w:p w14:paraId="648A79A2" w14:textId="77777777" w:rsidR="00C46F41" w:rsidRPr="00E62D52" w:rsidRDefault="00C46F41" w:rsidP="00C46F41">
      <w:pPr>
        <w:pStyle w:val="1"/>
        <w:numPr>
          <w:ilvl w:val="0"/>
          <w:numId w:val="34"/>
        </w:numPr>
        <w:ind w:left="792" w:hanging="792"/>
        <w:rPr>
          <w:color w:val="auto"/>
          <w:lang w:eastAsia="zh-CN"/>
        </w:rPr>
      </w:pPr>
      <w:bookmarkStart w:id="3" w:name="_Toc134432921"/>
      <w:proofErr w:type="spellStart"/>
      <w:r w:rsidRPr="00E62D52">
        <w:rPr>
          <w:rFonts w:hint="eastAsia"/>
          <w:color w:val="auto"/>
          <w:lang w:eastAsia="zh-CN"/>
        </w:rPr>
        <w:lastRenderedPageBreak/>
        <w:t>软件的配置安装、模拟及可视化</w:t>
      </w:r>
      <w:bookmarkEnd w:id="3"/>
      <w:proofErr w:type="spellEnd"/>
    </w:p>
    <w:p w14:paraId="2F693456" w14:textId="77777777" w:rsidR="00C46F41" w:rsidRDefault="0084774C" w:rsidP="00E62D52">
      <w:pPr>
        <w:pStyle w:val="21"/>
        <w:numPr>
          <w:ilvl w:val="1"/>
          <w:numId w:val="34"/>
        </w:numPr>
        <w:spacing w:line="240" w:lineRule="auto"/>
        <w:ind w:left="851" w:hanging="851"/>
      </w:pPr>
      <w:bookmarkStart w:id="4" w:name="_Toc134432922"/>
      <w:proofErr w:type="spellStart"/>
      <w:r w:rsidRPr="003E66A9">
        <w:rPr>
          <w:rFonts w:hint="eastAsia"/>
        </w:rPr>
        <w:t>运行</w:t>
      </w:r>
      <w:r>
        <w:rPr>
          <w:rFonts w:hint="eastAsia"/>
        </w:rPr>
        <w:t>环境</w:t>
      </w:r>
      <w:bookmarkEnd w:id="4"/>
      <w:proofErr w:type="spellEnd"/>
    </w:p>
    <w:p w14:paraId="7209A413" w14:textId="77777777" w:rsidR="00C46F41" w:rsidRDefault="00C46F41" w:rsidP="00E62D52">
      <w:pPr>
        <w:pStyle w:val="1f1"/>
      </w:pPr>
      <w:r>
        <w:t>W</w:t>
      </w:r>
      <w:r>
        <w:rPr>
          <w:rFonts w:hint="eastAsia"/>
        </w:rPr>
        <w:t>indow</w:t>
      </w:r>
      <w:r>
        <w:t>s:</w:t>
      </w:r>
    </w:p>
    <w:p w14:paraId="76E86F20" w14:textId="77777777" w:rsidR="00C46F41" w:rsidRDefault="00C46F41" w:rsidP="00E62D52">
      <w:pPr>
        <w:pStyle w:val="1f1"/>
      </w:pPr>
      <w:r>
        <w:rPr>
          <w:rFonts w:hint="eastAsia"/>
          <w:color w:val="C00000"/>
        </w:rPr>
        <w:t>64</w:t>
      </w:r>
      <w:r>
        <w:rPr>
          <w:rFonts w:hint="eastAsia"/>
          <w:color w:val="C00000"/>
        </w:rPr>
        <w:t>位（</w:t>
      </w:r>
      <w:r>
        <w:rPr>
          <w:rFonts w:hint="eastAsia"/>
          <w:color w:val="C00000"/>
        </w:rPr>
        <w:t>x64</w:t>
      </w:r>
      <w:r>
        <w:rPr>
          <w:rFonts w:hint="eastAsia"/>
          <w:color w:val="C00000"/>
        </w:rPr>
        <w:t>）</w:t>
      </w:r>
      <w:r>
        <w:rPr>
          <w:rFonts w:hint="eastAsia"/>
        </w:rPr>
        <w:t>系统。</w:t>
      </w:r>
    </w:p>
    <w:p w14:paraId="4DFC1323" w14:textId="77777777" w:rsidR="00C46F41" w:rsidRDefault="00C46F41" w:rsidP="00E62D52">
      <w:pPr>
        <w:pStyle w:val="1f1"/>
      </w:pPr>
      <w:r>
        <w:t>Linux:</w:t>
      </w:r>
    </w:p>
    <w:p w14:paraId="5A7710F0" w14:textId="4410C3F2" w:rsidR="00C46F41" w:rsidRDefault="00C46F41" w:rsidP="00E62D52">
      <w:pPr>
        <w:pStyle w:val="1f1"/>
      </w:pPr>
      <w:r>
        <w:rPr>
          <w:rFonts w:hint="eastAsia"/>
        </w:rPr>
        <w:t>暂无</w:t>
      </w:r>
      <w:r w:rsidR="00C05D5C">
        <w:rPr>
          <w:rFonts w:hint="eastAsia"/>
        </w:rPr>
        <w:t>要求</w:t>
      </w:r>
      <w:r>
        <w:rPr>
          <w:rFonts w:hint="eastAsia"/>
        </w:rPr>
        <w:t>。</w:t>
      </w:r>
    </w:p>
    <w:p w14:paraId="24D19E42" w14:textId="77777777" w:rsidR="00C46F41" w:rsidRDefault="00C46F41" w:rsidP="00E62D52">
      <w:pPr>
        <w:pStyle w:val="21"/>
        <w:numPr>
          <w:ilvl w:val="1"/>
          <w:numId w:val="34"/>
        </w:numPr>
        <w:spacing w:line="240" w:lineRule="auto"/>
        <w:ind w:left="851" w:hanging="851"/>
      </w:pPr>
      <w:bookmarkStart w:id="5" w:name="_Toc27153"/>
      <w:bookmarkStart w:id="6" w:name="_Toc134432923"/>
      <w:proofErr w:type="spellStart"/>
      <w:r>
        <w:rPr>
          <w:rFonts w:hint="eastAsia"/>
        </w:rPr>
        <w:t>软件安装</w:t>
      </w:r>
      <w:bookmarkEnd w:id="5"/>
      <w:bookmarkEnd w:id="6"/>
      <w:proofErr w:type="spellEnd"/>
    </w:p>
    <w:p w14:paraId="31347350" w14:textId="11E43A5F" w:rsidR="00F6590D" w:rsidRDefault="00F6590D" w:rsidP="00E62D52">
      <w:pPr>
        <w:pStyle w:val="1f1"/>
      </w:pPr>
      <w:r>
        <w:rPr>
          <w:rFonts w:hint="eastAsia"/>
        </w:rPr>
        <w:t>从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下载安装包（</w:t>
      </w:r>
      <w:r w:rsidRPr="00F6590D">
        <w:t>Applications-main.zip</w:t>
      </w:r>
      <w:r>
        <w:rPr>
          <w:rFonts w:hint="eastAsia"/>
        </w:rPr>
        <w:t>）：</w:t>
      </w:r>
    </w:p>
    <w:p w14:paraId="1A583A8D" w14:textId="04BEF28C" w:rsidR="00F6590D" w:rsidRPr="00F6590D" w:rsidRDefault="00F6590D" w:rsidP="00E62D52">
      <w:pPr>
        <w:pStyle w:val="1f1"/>
      </w:pPr>
      <w:r>
        <w:rPr>
          <w:noProof/>
        </w:rPr>
        <w:drawing>
          <wp:inline distT="0" distB="0" distL="0" distR="0" wp14:anchorId="2C6B92CB" wp14:editId="2ED112D0">
            <wp:extent cx="3767328" cy="2210890"/>
            <wp:effectExtent l="0" t="0" r="5080" b="0"/>
            <wp:docPr id="244480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803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5339" cy="22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0D41" w14:textId="60B3142C" w:rsidR="00F6590D" w:rsidRDefault="00C46F41" w:rsidP="00E62D52">
      <w:pPr>
        <w:pStyle w:val="1f1"/>
      </w:pPr>
      <w:r>
        <w:rPr>
          <w:rFonts w:hint="eastAsia"/>
        </w:rPr>
        <w:t>解压安装包</w:t>
      </w:r>
      <w:r w:rsidR="00F6590D">
        <w:rPr>
          <w:rFonts w:hint="eastAsia"/>
        </w:rPr>
        <w:t>（</w:t>
      </w:r>
      <w:r w:rsidR="00F6590D" w:rsidRPr="00F6590D">
        <w:t>Applications-main.zip</w:t>
      </w:r>
      <w:r w:rsidR="00F6590D">
        <w:rPr>
          <w:rFonts w:hint="eastAsia"/>
        </w:rPr>
        <w:t>）</w:t>
      </w:r>
    </w:p>
    <w:p w14:paraId="5959D86A" w14:textId="79E03958" w:rsidR="00C46F41" w:rsidRDefault="00C46F41" w:rsidP="00E62D52">
      <w:pPr>
        <w:pStyle w:val="1f1"/>
        <w:rPr>
          <w:noProof/>
        </w:rPr>
      </w:pPr>
      <w:r w:rsidRPr="00F45ECE">
        <w:rPr>
          <w:noProof/>
        </w:rPr>
        <w:t xml:space="preserve"> </w:t>
      </w:r>
      <w:r w:rsidR="006A1BC1">
        <w:rPr>
          <w:noProof/>
        </w:rPr>
        <w:drawing>
          <wp:inline distT="0" distB="0" distL="0" distR="0" wp14:anchorId="2A04CD58" wp14:editId="33A4504C">
            <wp:extent cx="4564685" cy="1422075"/>
            <wp:effectExtent l="0" t="0" r="7620" b="6985"/>
            <wp:docPr id="1457455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559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4543" cy="143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B5B7" w14:textId="54908437" w:rsidR="006A1BC1" w:rsidRDefault="006A1BC1" w:rsidP="00E62D52">
      <w:pPr>
        <w:pStyle w:val="1f1"/>
        <w:rPr>
          <w:noProof/>
        </w:rPr>
      </w:pPr>
      <w:r>
        <w:rPr>
          <w:rFonts w:hint="eastAsia"/>
          <w:noProof/>
        </w:rPr>
        <w:t>基本的输入文件都放在文件夹（</w:t>
      </w:r>
      <w:r w:rsidRPr="006A1BC1">
        <w:rPr>
          <w:noProof/>
        </w:rPr>
        <w:t>0_basic_infile</w:t>
      </w:r>
      <w:r>
        <w:rPr>
          <w:rFonts w:hint="eastAsia"/>
          <w:noProof/>
        </w:rPr>
        <w:t>）中，其他应用案例放在后续文件夹中，以文件夹（</w:t>
      </w:r>
      <w:r w:rsidRPr="006A1BC1">
        <w:rPr>
          <w:noProof/>
        </w:rPr>
        <w:t>1_CuxLiySn_nanoparticle_lithiation</w:t>
      </w:r>
      <w:r>
        <w:rPr>
          <w:rFonts w:hint="eastAsia"/>
          <w:noProof/>
        </w:rPr>
        <w:t>）为例，打开该文件夹</w:t>
      </w:r>
    </w:p>
    <w:p w14:paraId="1029A147" w14:textId="3DEA9909" w:rsidR="006A1BC1" w:rsidRDefault="006A1BC1" w:rsidP="00E62D52">
      <w:pPr>
        <w:pStyle w:val="1f1"/>
        <w:rPr>
          <w:noProof/>
        </w:rPr>
      </w:pPr>
      <w:r>
        <w:rPr>
          <w:noProof/>
        </w:rPr>
        <w:lastRenderedPageBreak/>
        <w:drawing>
          <wp:inline distT="0" distB="0" distL="0" distR="0" wp14:anchorId="029B6E82" wp14:editId="16E3D838">
            <wp:extent cx="4630522" cy="1899207"/>
            <wp:effectExtent l="0" t="0" r="0" b="6350"/>
            <wp:docPr id="813195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953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1903" cy="191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413C" w14:textId="34AA1A20" w:rsidR="00C46F41" w:rsidRDefault="00C46F41" w:rsidP="00E62D52">
      <w:pPr>
        <w:pStyle w:val="1f1"/>
      </w:pPr>
      <w:r>
        <w:rPr>
          <w:rFonts w:hint="eastAsia"/>
        </w:rPr>
        <w:t>从</w:t>
      </w:r>
      <w:r w:rsidR="006A1BC1">
        <w:rPr>
          <w:rFonts w:hint="eastAsia"/>
        </w:rPr>
        <w:t>上</w:t>
      </w:r>
      <w:r>
        <w:rPr>
          <w:rFonts w:hint="eastAsia"/>
        </w:rPr>
        <w:t>至</w:t>
      </w:r>
      <w:r w:rsidR="006A1BC1">
        <w:rPr>
          <w:rFonts w:hint="eastAsia"/>
        </w:rPr>
        <w:t>下</w:t>
      </w:r>
      <w:r>
        <w:rPr>
          <w:rFonts w:hint="eastAsia"/>
        </w:rPr>
        <w:t>：</w:t>
      </w:r>
      <w:r w:rsidR="006A1BC1">
        <w:rPr>
          <w:rFonts w:hint="eastAsia"/>
        </w:rPr>
        <w:t>该案例的输入文件、动态库（</w:t>
      </w:r>
      <w:r w:rsidR="006A1BC1">
        <w:rPr>
          <w:rFonts w:hint="eastAsia"/>
        </w:rPr>
        <w:t>.</w:t>
      </w:r>
      <w:proofErr w:type="spellStart"/>
      <w:r w:rsidR="006A1BC1">
        <w:t>dll</w:t>
      </w:r>
      <w:proofErr w:type="spellEnd"/>
      <w:r w:rsidR="006A1BC1">
        <w:rPr>
          <w:rFonts w:hint="eastAsia"/>
        </w:rPr>
        <w:t>）</w:t>
      </w:r>
      <w:r>
        <w:rPr>
          <w:rFonts w:hint="eastAsia"/>
        </w:rPr>
        <w:t>、</w:t>
      </w:r>
      <w:proofErr w:type="spellStart"/>
      <w:r w:rsidR="00E92BF8">
        <w:t>M</w:t>
      </w:r>
      <w:r w:rsidR="00E92BF8">
        <w:rPr>
          <w:rFonts w:hint="eastAsia"/>
        </w:rPr>
        <w:t>In</w:t>
      </w:r>
      <w:r w:rsidR="00E92BF8">
        <w:t>Des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系统执行文件）、</w:t>
      </w:r>
      <w:r>
        <w:rPr>
          <w:rFonts w:hint="eastAsia"/>
        </w:rPr>
        <w:t>exe</w:t>
      </w:r>
      <w:r>
        <w:rPr>
          <w:rFonts w:hint="eastAsia"/>
        </w:rPr>
        <w:t>运行文件（</w:t>
      </w:r>
      <w:r>
        <w:rPr>
          <w:rFonts w:hint="eastAsia"/>
        </w:rPr>
        <w:t>x64</w:t>
      </w:r>
      <w:r>
        <w:t xml:space="preserve"> </w:t>
      </w:r>
      <w:r>
        <w:rPr>
          <w:rFonts w:hint="eastAsia"/>
        </w:rPr>
        <w:t>windows</w:t>
      </w:r>
      <w:r>
        <w:rPr>
          <w:rFonts w:hint="eastAsia"/>
        </w:rPr>
        <w:t>系统执行文件）</w:t>
      </w:r>
      <w:r w:rsidR="006A1BC1">
        <w:rPr>
          <w:rFonts w:hint="eastAsia"/>
        </w:rPr>
        <w:t>及其他文件。</w:t>
      </w:r>
    </w:p>
    <w:p w14:paraId="5E6375C2" w14:textId="0C70E56F" w:rsidR="00C46F41" w:rsidRDefault="006A1BC1" w:rsidP="00E62D52">
      <w:pPr>
        <w:pStyle w:val="1f1"/>
      </w:pPr>
      <w:r>
        <w:rPr>
          <w:rFonts w:hint="eastAsia"/>
        </w:rPr>
        <w:t>在对应系统中</w:t>
      </w:r>
      <w:r w:rsidR="00C46F41">
        <w:rPr>
          <w:rFonts w:hint="eastAsia"/>
        </w:rPr>
        <w:t>运行执行文件</w:t>
      </w:r>
      <w:r>
        <w:rPr>
          <w:rFonts w:hint="eastAsia"/>
        </w:rPr>
        <w:t>，</w:t>
      </w:r>
      <w:r w:rsidR="00C46F41">
        <w:rPr>
          <w:rFonts w:hint="eastAsia"/>
        </w:rPr>
        <w:t>进入软件配置界面</w:t>
      </w:r>
    </w:p>
    <w:p w14:paraId="590F8DD3" w14:textId="011039FA" w:rsidR="00C46F41" w:rsidRDefault="00C46F41" w:rsidP="00E92BF8">
      <w:pPr>
        <w:pStyle w:val="1f1"/>
      </w:pPr>
      <w:r>
        <w:rPr>
          <w:color w:val="C00000"/>
        </w:rPr>
        <w:t>W</w:t>
      </w:r>
      <w:r>
        <w:rPr>
          <w:rFonts w:hint="eastAsia"/>
          <w:color w:val="C00000"/>
        </w:rPr>
        <w:t>indows</w:t>
      </w:r>
      <w:r>
        <w:rPr>
          <w:rFonts w:hint="eastAsia"/>
          <w:color w:val="C00000"/>
        </w:rPr>
        <w:t>系统下</w:t>
      </w:r>
      <w:r>
        <w:rPr>
          <w:rFonts w:hint="eastAsia"/>
        </w:rPr>
        <w:t>，双击打开</w:t>
      </w:r>
      <w:r w:rsidR="00E92BF8">
        <w:t>M</w:t>
      </w:r>
      <w:r w:rsidR="00E92BF8">
        <w:rPr>
          <w:rFonts w:hint="eastAsia"/>
        </w:rPr>
        <w:t>In</w:t>
      </w:r>
      <w:r w:rsidR="00E92BF8">
        <w:t>Des</w:t>
      </w:r>
      <w:r>
        <w:t>.exe</w:t>
      </w:r>
      <w:r>
        <w:rPr>
          <w:rFonts w:hint="eastAsia"/>
        </w:rPr>
        <w:t>：</w:t>
      </w:r>
    </w:p>
    <w:p w14:paraId="44C0BB4F" w14:textId="3E77CC34" w:rsidR="00C46F41" w:rsidRDefault="006A1BC1" w:rsidP="00E62D52">
      <w:pPr>
        <w:pStyle w:val="1f1"/>
      </w:pPr>
      <w:r>
        <w:rPr>
          <w:noProof/>
        </w:rPr>
        <w:drawing>
          <wp:inline distT="0" distB="0" distL="0" distR="0" wp14:anchorId="14E1BE8F" wp14:editId="40591E70">
            <wp:extent cx="4637837" cy="832432"/>
            <wp:effectExtent l="0" t="0" r="0" b="6350"/>
            <wp:docPr id="1138187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876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7837" cy="83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E3B2" w14:textId="573F12B5" w:rsidR="000905DD" w:rsidRDefault="00C46F41" w:rsidP="00E62D52">
      <w:pPr>
        <w:pStyle w:val="1f1"/>
      </w:pPr>
      <w:r>
        <w:rPr>
          <w:rFonts w:hint="eastAsia"/>
        </w:rPr>
        <w:t>敲击键盘“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”并回车，进入</w:t>
      </w:r>
      <w:r w:rsidR="006A1BC1">
        <w:rPr>
          <w:rFonts w:hint="eastAsia"/>
        </w:rPr>
        <w:t>信息</w:t>
      </w:r>
      <w:r>
        <w:rPr>
          <w:rFonts w:hint="eastAsia"/>
        </w:rPr>
        <w:t>界面。</w:t>
      </w:r>
    </w:p>
    <w:p w14:paraId="65341E7A" w14:textId="51A73B46" w:rsidR="00C46F41" w:rsidRDefault="00C46F41" w:rsidP="00E62D52">
      <w:pPr>
        <w:pStyle w:val="1f1"/>
      </w:pPr>
      <w:r>
        <w:rPr>
          <w:color w:val="C00000"/>
        </w:rPr>
        <w:t>L</w:t>
      </w:r>
      <w:r>
        <w:rPr>
          <w:rFonts w:hint="eastAsia"/>
          <w:color w:val="C00000"/>
        </w:rPr>
        <w:t>inux</w:t>
      </w:r>
      <w:r>
        <w:rPr>
          <w:rFonts w:hint="eastAsia"/>
          <w:color w:val="C00000"/>
        </w:rPr>
        <w:t>系统下</w:t>
      </w:r>
      <w:r>
        <w:rPr>
          <w:rFonts w:hint="eastAsia"/>
        </w:rPr>
        <w:t>，在该文件夹内执行</w:t>
      </w:r>
      <w:proofErr w:type="spellStart"/>
      <w:r w:rsidR="00E92BF8">
        <w:t>M</w:t>
      </w:r>
      <w:r w:rsidR="00E92BF8">
        <w:rPr>
          <w:rFonts w:hint="eastAsia"/>
        </w:rPr>
        <w:t>In</w:t>
      </w:r>
      <w:r w:rsidR="00E92BF8">
        <w:t>Des</w:t>
      </w:r>
      <w:proofErr w:type="spellEnd"/>
      <w:r>
        <w:rPr>
          <w:rFonts w:hint="eastAsia"/>
        </w:rPr>
        <w:t>，</w:t>
      </w:r>
    </w:p>
    <w:p w14:paraId="1B822DA0" w14:textId="109F8554" w:rsidR="00C46F41" w:rsidRDefault="000905DD" w:rsidP="00E62D52">
      <w:pPr>
        <w:pStyle w:val="1f1"/>
      </w:pPr>
      <w:r>
        <w:rPr>
          <w:noProof/>
        </w:rPr>
        <w:drawing>
          <wp:inline distT="0" distB="0" distL="0" distR="0" wp14:anchorId="52CAA4BB" wp14:editId="011810F9">
            <wp:extent cx="5943600" cy="1262380"/>
            <wp:effectExtent l="0" t="0" r="0" b="0"/>
            <wp:docPr id="888509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091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11DD" w14:textId="0F2E4171" w:rsidR="00C46F41" w:rsidRDefault="00C46F41" w:rsidP="00E62D52">
      <w:pPr>
        <w:pStyle w:val="1f1"/>
      </w:pPr>
      <w:r>
        <w:rPr>
          <w:rFonts w:hint="eastAsia"/>
        </w:rPr>
        <w:t>直接进入</w:t>
      </w:r>
      <w:r w:rsidR="000905DD">
        <w:rPr>
          <w:rFonts w:hint="eastAsia"/>
        </w:rPr>
        <w:t>信息</w:t>
      </w:r>
      <w:r>
        <w:rPr>
          <w:rFonts w:hint="eastAsia"/>
        </w:rPr>
        <w:t>界面，总界面：</w:t>
      </w:r>
    </w:p>
    <w:p w14:paraId="4A8CFB8A" w14:textId="280E2D0C" w:rsidR="00C46F41" w:rsidRDefault="000905DD" w:rsidP="00E62D52">
      <w:pPr>
        <w:pStyle w:val="1f1"/>
      </w:pPr>
      <w:r w:rsidRPr="000905DD">
        <w:rPr>
          <w:noProof/>
        </w:rPr>
        <w:lastRenderedPageBreak/>
        <w:drawing>
          <wp:inline distT="0" distB="0" distL="0" distR="0" wp14:anchorId="42E2F30F" wp14:editId="0E713052">
            <wp:extent cx="5943600" cy="2563495"/>
            <wp:effectExtent l="0" t="0" r="0" b="8255"/>
            <wp:docPr id="978179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797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B613" w14:textId="3EC86774" w:rsidR="00C46F41" w:rsidRDefault="00C46F41" w:rsidP="00E62D52">
      <w:pPr>
        <w:pStyle w:val="1f1"/>
      </w:pPr>
      <w:r>
        <w:rPr>
          <w:rFonts w:hint="eastAsia"/>
        </w:rPr>
        <w:t>可在此界面查看</w:t>
      </w:r>
      <w:r w:rsidR="000905DD">
        <w:rPr>
          <w:rFonts w:hint="eastAsia"/>
        </w:rPr>
        <w:t>（</w:t>
      </w:r>
      <w:r w:rsidR="000905DD">
        <w:rPr>
          <w:rFonts w:hint="eastAsia"/>
        </w:rPr>
        <w:t>1</w:t>
      </w:r>
      <w:r w:rsidR="000905DD">
        <w:rPr>
          <w:rFonts w:hint="eastAsia"/>
        </w:rPr>
        <w:t>）</w:t>
      </w:r>
      <w:r>
        <w:rPr>
          <w:rFonts w:hint="eastAsia"/>
        </w:rPr>
        <w:t>激活信息及</w:t>
      </w:r>
      <w:r w:rsidR="000905DD">
        <w:rPr>
          <w:rFonts w:hint="eastAsia"/>
        </w:rPr>
        <w:t>（</w:t>
      </w:r>
      <w:r w:rsidR="000905DD">
        <w:rPr>
          <w:rFonts w:hint="eastAsia"/>
        </w:rPr>
        <w:t>2</w:t>
      </w:r>
      <w:r w:rsidR="000905DD">
        <w:rPr>
          <w:rFonts w:hint="eastAsia"/>
        </w:rPr>
        <w:t>）</w:t>
      </w:r>
      <w:r>
        <w:rPr>
          <w:rFonts w:hint="eastAsia"/>
        </w:rPr>
        <w:t>license</w:t>
      </w:r>
      <w:r>
        <w:rPr>
          <w:rFonts w:hint="eastAsia"/>
        </w:rPr>
        <w:t>信息。</w:t>
      </w:r>
    </w:p>
    <w:p w14:paraId="5347C1AE" w14:textId="606EF8C6" w:rsidR="00C46F41" w:rsidRDefault="00C46F41" w:rsidP="00E62D52">
      <w:pPr>
        <w:pStyle w:val="1f1"/>
      </w:pPr>
      <w:r>
        <w:rPr>
          <w:rFonts w:hint="eastAsia"/>
        </w:rPr>
        <w:t>在此界面可查看当前软件权限（</w:t>
      </w:r>
      <w:r>
        <w:rPr>
          <w:rFonts w:hint="eastAsia"/>
        </w:rPr>
        <w:t>3</w:t>
      </w:r>
      <w:r>
        <w:rPr>
          <w:rFonts w:hint="eastAsia"/>
        </w:rPr>
        <w:t>）：</w:t>
      </w:r>
    </w:p>
    <w:p w14:paraId="7E6FAD14" w14:textId="2595E6E4" w:rsidR="00C46F41" w:rsidRDefault="000905DD" w:rsidP="00E62D52">
      <w:pPr>
        <w:pStyle w:val="1f1"/>
      </w:pPr>
      <w:r>
        <w:rPr>
          <w:noProof/>
        </w:rPr>
        <w:drawing>
          <wp:inline distT="0" distB="0" distL="0" distR="0" wp14:anchorId="6EB3BC92" wp14:editId="61F60521">
            <wp:extent cx="2999232" cy="1382196"/>
            <wp:effectExtent l="0" t="0" r="0" b="8890"/>
            <wp:docPr id="366603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036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99232" cy="138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C810" w14:textId="77777777" w:rsidR="00C46F41" w:rsidRDefault="00C46F41" w:rsidP="00E62D52">
      <w:pPr>
        <w:pStyle w:val="1f1"/>
      </w:pPr>
      <w:r>
        <w:rPr>
          <w:rFonts w:hint="eastAsia"/>
        </w:rPr>
        <w:t>最后，可查看软件概况：</w:t>
      </w:r>
    </w:p>
    <w:p w14:paraId="18BAC197" w14:textId="4CAAF84B" w:rsidR="00C46F41" w:rsidRDefault="000905DD" w:rsidP="00E62D52">
      <w:pPr>
        <w:pStyle w:val="1f1"/>
      </w:pPr>
      <w:r w:rsidRPr="000905DD">
        <w:rPr>
          <w:noProof/>
        </w:rPr>
        <w:lastRenderedPageBreak/>
        <w:drawing>
          <wp:inline distT="0" distB="0" distL="0" distR="0" wp14:anchorId="56042412" wp14:editId="5AAB54B4">
            <wp:extent cx="5925312" cy="5375828"/>
            <wp:effectExtent l="0" t="0" r="0" b="0"/>
            <wp:docPr id="201909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90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8168" cy="539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8509" w14:textId="77777777" w:rsidR="00C46F41" w:rsidRDefault="00C46F41" w:rsidP="00E62D52">
      <w:pPr>
        <w:pStyle w:val="21"/>
        <w:numPr>
          <w:ilvl w:val="1"/>
          <w:numId w:val="34"/>
        </w:numPr>
        <w:spacing w:line="240" w:lineRule="auto"/>
        <w:ind w:left="851" w:hanging="851"/>
      </w:pPr>
      <w:bookmarkStart w:id="7" w:name="_Toc3990"/>
      <w:bookmarkStart w:id="8" w:name="_Toc134432924"/>
      <w:proofErr w:type="spellStart"/>
      <w:r>
        <w:rPr>
          <w:rFonts w:hint="eastAsia"/>
        </w:rPr>
        <w:t>模</w:t>
      </w:r>
      <w:r>
        <w:rPr>
          <w:rFonts w:ascii="微软雅黑" w:eastAsia="微软雅黑" w:hAnsi="微软雅黑" w:cs="微软雅黑" w:hint="eastAsia"/>
        </w:rPr>
        <w:t>拟</w:t>
      </w:r>
      <w:bookmarkEnd w:id="7"/>
      <w:r>
        <w:rPr>
          <w:rFonts w:ascii="MS Gothic" w:eastAsia="MS Gothic" w:hAnsi="MS Gothic" w:cs="MS Gothic" w:hint="eastAsia"/>
        </w:rPr>
        <w:t>流程及可</w:t>
      </w:r>
      <w:r>
        <w:rPr>
          <w:rFonts w:ascii="微软雅黑" w:eastAsia="微软雅黑" w:hAnsi="微软雅黑" w:cs="微软雅黑" w:hint="eastAsia"/>
        </w:rPr>
        <w:t>视</w:t>
      </w:r>
      <w:r>
        <w:rPr>
          <w:rFonts w:ascii="MS Gothic" w:eastAsia="MS Gothic" w:hAnsi="MS Gothic" w:cs="MS Gothic" w:hint="eastAsia"/>
        </w:rPr>
        <w:t>化</w:t>
      </w:r>
      <w:bookmarkEnd w:id="8"/>
      <w:proofErr w:type="spellEnd"/>
    </w:p>
    <w:p w14:paraId="34186124" w14:textId="1AFCA9D4" w:rsidR="00C46F41" w:rsidRDefault="000905DD" w:rsidP="00E62D52">
      <w:pPr>
        <w:pStyle w:val="1f1"/>
        <w:rPr>
          <w:b/>
          <w:bCs/>
        </w:rPr>
      </w:pPr>
      <w:r>
        <w:rPr>
          <w:rFonts w:hint="eastAsia"/>
          <w:b/>
          <w:bCs/>
        </w:rPr>
        <w:t>通过</w:t>
      </w:r>
      <w:proofErr w:type="spellStart"/>
      <w:r>
        <w:rPr>
          <w:rFonts w:hint="eastAsia"/>
          <w:b/>
          <w:bCs/>
        </w:rPr>
        <w:t>MInDes</w:t>
      </w:r>
      <w:proofErr w:type="spellEnd"/>
      <w:r>
        <w:rPr>
          <w:rFonts w:hint="eastAsia"/>
          <w:b/>
          <w:bCs/>
        </w:rPr>
        <w:t>执行文件</w:t>
      </w:r>
      <w:r w:rsidR="00C46F41">
        <w:rPr>
          <w:rFonts w:hint="eastAsia"/>
          <w:b/>
          <w:bCs/>
        </w:rPr>
        <w:t>读取</w:t>
      </w:r>
      <w:r w:rsidR="00C46F41">
        <w:rPr>
          <w:rFonts w:hint="eastAsia"/>
          <w:b/>
          <w:bCs/>
        </w:rPr>
        <w:t>.</w:t>
      </w:r>
      <w:proofErr w:type="spellStart"/>
      <w:r w:rsidR="00E92BF8">
        <w:rPr>
          <w:b/>
          <w:bCs/>
        </w:rPr>
        <w:t>mindes</w:t>
      </w:r>
      <w:proofErr w:type="spellEnd"/>
      <w:r>
        <w:rPr>
          <w:rFonts w:hint="eastAsia"/>
          <w:b/>
          <w:bCs/>
        </w:rPr>
        <w:t>输入</w:t>
      </w:r>
      <w:r w:rsidR="00C46F41">
        <w:rPr>
          <w:rFonts w:hint="eastAsia"/>
          <w:b/>
          <w:bCs/>
        </w:rPr>
        <w:t>文件</w:t>
      </w:r>
    </w:p>
    <w:p w14:paraId="26538164" w14:textId="77777777" w:rsidR="00C46F41" w:rsidRDefault="00C46F41" w:rsidP="00E62D52">
      <w:pPr>
        <w:pStyle w:val="1f1"/>
        <w:rPr>
          <w:color w:val="C00000"/>
        </w:rPr>
      </w:pPr>
      <w:r>
        <w:rPr>
          <w:rFonts w:hint="eastAsia"/>
          <w:color w:val="C00000"/>
        </w:rPr>
        <w:t>W</w:t>
      </w:r>
      <w:r>
        <w:rPr>
          <w:color w:val="C00000"/>
        </w:rPr>
        <w:t>indows</w:t>
      </w:r>
      <w:r>
        <w:rPr>
          <w:rFonts w:hint="eastAsia"/>
          <w:color w:val="C00000"/>
        </w:rPr>
        <w:t>读取方法：</w:t>
      </w:r>
    </w:p>
    <w:p w14:paraId="6C978E9A" w14:textId="501D3163" w:rsidR="00C46F41" w:rsidRDefault="000905DD" w:rsidP="00E62D52">
      <w:pPr>
        <w:pStyle w:val="1f1"/>
      </w:pPr>
      <w:r>
        <w:rPr>
          <w:rFonts w:hint="eastAsia"/>
        </w:rPr>
        <w:t>双击</w:t>
      </w:r>
      <w:r w:rsidR="00C46F41">
        <w:rPr>
          <w:rFonts w:hint="eastAsia"/>
        </w:rPr>
        <w:t>打开</w:t>
      </w:r>
      <w:proofErr w:type="spellStart"/>
      <w:r w:rsidR="00E92BF8">
        <w:t>M</w:t>
      </w:r>
      <w:r w:rsidR="00E92BF8">
        <w:rPr>
          <w:rFonts w:hint="eastAsia"/>
        </w:rPr>
        <w:t>In</w:t>
      </w:r>
      <w:r w:rsidR="00E92BF8">
        <w:t>Des</w:t>
      </w:r>
      <w:proofErr w:type="spellEnd"/>
      <w:r w:rsidR="00C46F41">
        <w:rPr>
          <w:rFonts w:hint="eastAsia"/>
        </w:rPr>
        <w:t>：</w:t>
      </w:r>
    </w:p>
    <w:p w14:paraId="0D468968" w14:textId="32AD079C" w:rsidR="00C46F41" w:rsidRDefault="000905DD" w:rsidP="00E62D52">
      <w:pPr>
        <w:pStyle w:val="1f1"/>
      </w:pPr>
      <w:r>
        <w:rPr>
          <w:noProof/>
        </w:rPr>
        <w:drawing>
          <wp:inline distT="0" distB="0" distL="0" distR="0" wp14:anchorId="3309BDA5" wp14:editId="17BD31D8">
            <wp:extent cx="4637837" cy="832432"/>
            <wp:effectExtent l="0" t="0" r="0" b="6350"/>
            <wp:docPr id="2002543572" name="图片 2002543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876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7837" cy="83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1E24" w14:textId="6F999FB5" w:rsidR="00C46F41" w:rsidRDefault="00C46F41" w:rsidP="00E62D52">
      <w:pPr>
        <w:pStyle w:val="1f1"/>
      </w:pPr>
      <w:r>
        <w:rPr>
          <w:rFonts w:hint="eastAsia"/>
        </w:rPr>
        <w:lastRenderedPageBreak/>
        <w:t>输入</w:t>
      </w:r>
      <w:r>
        <w:t>N/n</w:t>
      </w:r>
      <w:r w:rsidR="00D865D0">
        <w:rPr>
          <w:rFonts w:hint="eastAsia"/>
        </w:rPr>
        <w:t>选择</w:t>
      </w:r>
      <w:r w:rsidR="00D865D0">
        <w:rPr>
          <w:rFonts w:hint="eastAsia"/>
        </w:rPr>
        <w:t>normal</w:t>
      </w:r>
      <w:r w:rsidR="00D865D0">
        <w:t xml:space="preserve"> </w:t>
      </w:r>
      <w:r w:rsidR="00D865D0">
        <w:rPr>
          <w:rFonts w:hint="eastAsia"/>
        </w:rPr>
        <w:t>initialization</w:t>
      </w:r>
      <w:r>
        <w:rPr>
          <w:rFonts w:hint="eastAsia"/>
        </w:rPr>
        <w:t>，</w:t>
      </w:r>
      <w:r>
        <w:rPr>
          <w:rFonts w:hint="eastAsia"/>
        </w:rPr>
        <w:t>enter</w:t>
      </w:r>
      <w:r>
        <w:rPr>
          <w:rFonts w:hint="eastAsia"/>
        </w:rPr>
        <w:t>确认，弹出</w:t>
      </w:r>
      <w:r>
        <w:rPr>
          <w:rFonts w:hint="eastAsia"/>
        </w:rPr>
        <w:t>windows</w:t>
      </w:r>
      <w:r>
        <w:rPr>
          <w:rFonts w:hint="eastAsia"/>
        </w:rPr>
        <w:t>文件浏览系统，可在该界面找到</w:t>
      </w:r>
      <w:r w:rsidR="00D865D0">
        <w:rPr>
          <w:rFonts w:hint="eastAsia"/>
        </w:rPr>
        <w:t>对应的输入文件</w:t>
      </w:r>
      <w:r>
        <w:rPr>
          <w:rFonts w:hint="eastAsia"/>
        </w:rPr>
        <w:t>的</w:t>
      </w:r>
      <w:r>
        <w:rPr>
          <w:rFonts w:hint="eastAsia"/>
        </w:rPr>
        <w:t>.</w:t>
      </w:r>
      <w:proofErr w:type="spellStart"/>
      <w:r w:rsidR="00D865D0">
        <w:t>mindes</w:t>
      </w:r>
      <w:proofErr w:type="spellEnd"/>
      <w:r>
        <w:rPr>
          <w:rFonts w:hint="eastAsia"/>
        </w:rPr>
        <w:t>文件，比如</w:t>
      </w:r>
      <w:r w:rsidR="00D865D0" w:rsidRPr="00D865D0">
        <w:t>0_basic_infile</w:t>
      </w:r>
      <w:r>
        <w:rPr>
          <w:rFonts w:hint="eastAsia"/>
        </w:rPr>
        <w:t>文件夹中的</w:t>
      </w:r>
      <w:proofErr w:type="spellStart"/>
      <w:r w:rsidR="00D865D0" w:rsidRPr="00D865D0">
        <w:t>example.mindes</w:t>
      </w:r>
      <w:proofErr w:type="spellEnd"/>
      <w:r>
        <w:rPr>
          <w:rFonts w:hint="eastAsia"/>
        </w:rPr>
        <w:t>文件（其他的案例可以读取对应文件夹中的</w:t>
      </w:r>
      <w:r w:rsidR="00D865D0" w:rsidRPr="00D865D0">
        <w:t>.</w:t>
      </w:r>
      <w:proofErr w:type="spellStart"/>
      <w:r w:rsidR="00D865D0" w:rsidRPr="00D865D0">
        <w:t>mindes</w:t>
      </w:r>
      <w:proofErr w:type="spellEnd"/>
      <w:r>
        <w:rPr>
          <w:rFonts w:hint="eastAsia"/>
        </w:rPr>
        <w:t>文件）：</w:t>
      </w:r>
    </w:p>
    <w:p w14:paraId="601B303B" w14:textId="2047A9D1" w:rsidR="00C46F41" w:rsidRDefault="00D865D0" w:rsidP="00E62D52">
      <w:pPr>
        <w:pStyle w:val="1f1"/>
      </w:pPr>
      <w:r>
        <w:rPr>
          <w:noProof/>
        </w:rPr>
        <w:drawing>
          <wp:inline distT="0" distB="0" distL="0" distR="0" wp14:anchorId="784A7E1B" wp14:editId="35CF77B5">
            <wp:extent cx="3686861" cy="3549392"/>
            <wp:effectExtent l="0" t="0" r="8890" b="0"/>
            <wp:docPr id="496315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151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7080" cy="35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2985" w14:textId="77777777" w:rsidR="00C46F41" w:rsidRDefault="00C46F41" w:rsidP="00E62D52">
      <w:pPr>
        <w:pStyle w:val="1f1"/>
      </w:pPr>
      <w:r>
        <w:rPr>
          <w:rFonts w:hint="eastAsia"/>
        </w:rPr>
        <w:t>软件将自动读取该</w:t>
      </w:r>
      <w:r>
        <w:rPr>
          <w:rFonts w:hint="eastAsia"/>
          <w:b/>
          <w:bCs/>
        </w:rPr>
        <w:t>输入文件</w:t>
      </w:r>
      <w:r>
        <w:rPr>
          <w:rFonts w:hint="eastAsia"/>
        </w:rPr>
        <w:t>，并在</w:t>
      </w:r>
      <w:r>
        <w:rPr>
          <w:rFonts w:hint="eastAsia"/>
          <w:b/>
          <w:bCs/>
          <w:color w:val="C00000"/>
        </w:rPr>
        <w:t>同目录下</w:t>
      </w:r>
      <w:r>
        <w:rPr>
          <w:rFonts w:hint="eastAsia"/>
        </w:rPr>
        <w:t>生成</w:t>
      </w:r>
      <w:r>
        <w:rPr>
          <w:rFonts w:hint="eastAsia"/>
          <w:b/>
          <w:bCs/>
          <w:color w:val="C00000"/>
        </w:rPr>
        <w:t>同名文件夹</w:t>
      </w:r>
      <w:r>
        <w:rPr>
          <w:rFonts w:hint="eastAsia"/>
        </w:rPr>
        <w:t>用于保存</w:t>
      </w:r>
      <w:r>
        <w:rPr>
          <w:rFonts w:hint="eastAsia"/>
          <w:b/>
          <w:bCs/>
        </w:rPr>
        <w:t>输出文件</w:t>
      </w:r>
      <w:r>
        <w:rPr>
          <w:rFonts w:hint="eastAsia"/>
        </w:rPr>
        <w:t>：</w:t>
      </w:r>
    </w:p>
    <w:p w14:paraId="03437DE1" w14:textId="5828EB39" w:rsidR="00C46F41" w:rsidRDefault="00D865D0" w:rsidP="00E62D52">
      <w:pPr>
        <w:pStyle w:val="1f1"/>
      </w:pPr>
      <w:r w:rsidRPr="00D865D0">
        <w:rPr>
          <w:noProof/>
        </w:rPr>
        <w:drawing>
          <wp:inline distT="0" distB="0" distL="0" distR="0" wp14:anchorId="34D4D5C1" wp14:editId="522FA134">
            <wp:extent cx="3686810" cy="1701998"/>
            <wp:effectExtent l="0" t="0" r="8890" b="0"/>
            <wp:docPr id="564987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871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1007" cy="171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DACF" w14:textId="77777777" w:rsidR="00C46F41" w:rsidRDefault="00C46F41" w:rsidP="00E62D52">
      <w:pPr>
        <w:pStyle w:val="1f1"/>
      </w:pPr>
      <w:r>
        <w:rPr>
          <w:rFonts w:hint="eastAsia"/>
        </w:rPr>
        <w:t>因此也需要注意，同目录下、同名文件夹内的同名输出</w:t>
      </w:r>
      <w:proofErr w:type="gramStart"/>
      <w:r>
        <w:rPr>
          <w:rFonts w:hint="eastAsia"/>
        </w:rPr>
        <w:t>文件文件</w:t>
      </w:r>
      <w:proofErr w:type="gramEnd"/>
      <w:r>
        <w:rPr>
          <w:rFonts w:hint="eastAsia"/>
        </w:rPr>
        <w:t>会在输出过程中被覆盖，可通过修改该文件夹名称保留输出文件。</w:t>
      </w:r>
    </w:p>
    <w:p w14:paraId="06170847" w14:textId="77777777" w:rsidR="00C46F41" w:rsidRDefault="00C46F41" w:rsidP="00E62D52">
      <w:pPr>
        <w:pStyle w:val="1f1"/>
        <w:rPr>
          <w:color w:val="C00000"/>
        </w:rPr>
      </w:pPr>
      <w:r>
        <w:rPr>
          <w:color w:val="C00000"/>
        </w:rPr>
        <w:t>L</w:t>
      </w:r>
      <w:r>
        <w:rPr>
          <w:rFonts w:hint="eastAsia"/>
          <w:color w:val="C00000"/>
        </w:rPr>
        <w:t>inux</w:t>
      </w:r>
      <w:r>
        <w:rPr>
          <w:rFonts w:hint="eastAsia"/>
          <w:color w:val="C00000"/>
        </w:rPr>
        <w:t>读取方法：</w:t>
      </w:r>
    </w:p>
    <w:p w14:paraId="3CA54470" w14:textId="3DA182C2" w:rsidR="00C46F41" w:rsidRDefault="00C46F41" w:rsidP="00E62D52">
      <w:pPr>
        <w:pStyle w:val="1f1"/>
      </w:pPr>
      <w:r>
        <w:rPr>
          <w:rFonts w:hint="eastAsia"/>
        </w:rPr>
        <w:lastRenderedPageBreak/>
        <w:t>定位到</w:t>
      </w:r>
      <w:proofErr w:type="spellStart"/>
      <w:r w:rsidR="00E92BF8">
        <w:t>M</w:t>
      </w:r>
      <w:r w:rsidR="00E92BF8">
        <w:rPr>
          <w:rFonts w:hint="eastAsia"/>
        </w:rPr>
        <w:t>In</w:t>
      </w:r>
      <w:r w:rsidR="00E92BF8">
        <w:t>Des</w:t>
      </w:r>
      <w:proofErr w:type="spellEnd"/>
      <w:r>
        <w:rPr>
          <w:rFonts w:hint="eastAsia"/>
        </w:rPr>
        <w:t>所在文件夹（必须在该文件夹内启动</w:t>
      </w:r>
      <w:proofErr w:type="spellStart"/>
      <w:r w:rsidR="00E92BF8">
        <w:t>M</w:t>
      </w:r>
      <w:r w:rsidR="00E92BF8">
        <w:rPr>
          <w:rFonts w:hint="eastAsia"/>
        </w:rPr>
        <w:t>In</w:t>
      </w:r>
      <w:r w:rsidR="00E92BF8">
        <w:t>Des</w:t>
      </w:r>
      <w:proofErr w:type="spellEnd"/>
      <w:r>
        <w:rPr>
          <w:rFonts w:hint="eastAsia"/>
        </w:rPr>
        <w:t>软件），在启动软件时，在后面输入读取</w:t>
      </w:r>
      <w:r>
        <w:t>.</w:t>
      </w:r>
      <w:proofErr w:type="spellStart"/>
      <w:r w:rsidR="00D865D0">
        <w:t>mindes</w:t>
      </w:r>
      <w:proofErr w:type="spellEnd"/>
      <w:r>
        <w:rPr>
          <w:rFonts w:hint="eastAsia"/>
        </w:rPr>
        <w:t>文件的索引，同样可读取</w:t>
      </w:r>
      <w:r w:rsidR="00D865D0" w:rsidRPr="00D865D0">
        <w:t>0_basic_infile</w:t>
      </w:r>
      <w:r w:rsidR="00D865D0">
        <w:rPr>
          <w:rFonts w:hint="eastAsia"/>
        </w:rPr>
        <w:t>文件夹</w:t>
      </w:r>
      <w:r>
        <w:rPr>
          <w:rFonts w:hint="eastAsia"/>
        </w:rPr>
        <w:t>中的</w:t>
      </w:r>
      <w:proofErr w:type="spellStart"/>
      <w:r>
        <w:t>example.</w:t>
      </w:r>
      <w:r w:rsidR="00E92BF8">
        <w:t>mindes</w:t>
      </w:r>
      <w:proofErr w:type="spellEnd"/>
      <w:r>
        <w:rPr>
          <w:rFonts w:hint="eastAsia"/>
        </w:rPr>
        <w:t>文件：</w:t>
      </w:r>
    </w:p>
    <w:p w14:paraId="2B3F62D1" w14:textId="324AF419" w:rsidR="00C46F41" w:rsidRDefault="00D865D0" w:rsidP="00E62D52">
      <w:pPr>
        <w:pStyle w:val="1f1"/>
      </w:pPr>
      <w:r>
        <w:rPr>
          <w:noProof/>
        </w:rPr>
        <w:drawing>
          <wp:inline distT="0" distB="0" distL="0" distR="0" wp14:anchorId="00833C67" wp14:editId="11DD577E">
            <wp:extent cx="5943600" cy="1289050"/>
            <wp:effectExtent l="0" t="0" r="0" b="6350"/>
            <wp:docPr id="471340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403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B582" w14:textId="409C8F0A" w:rsidR="00C46F41" w:rsidRDefault="00D865D0" w:rsidP="00E62D52">
      <w:pPr>
        <w:pStyle w:val="1f1"/>
      </w:pPr>
      <w:r>
        <w:rPr>
          <w:rFonts w:hint="eastAsia"/>
        </w:rPr>
        <w:t>输出文件</w:t>
      </w:r>
      <w:r w:rsidR="00C46F41">
        <w:rPr>
          <w:rFonts w:hint="eastAsia"/>
        </w:rPr>
        <w:t>与</w:t>
      </w:r>
      <w:r w:rsidR="00C46F41">
        <w:rPr>
          <w:rFonts w:hint="eastAsia"/>
        </w:rPr>
        <w:t>Windows</w:t>
      </w:r>
      <w:r w:rsidR="00C46F41">
        <w:rPr>
          <w:rFonts w:hint="eastAsia"/>
        </w:rPr>
        <w:t>系统一致，可以看到</w:t>
      </w:r>
      <w:r w:rsidR="00C46F41">
        <w:rPr>
          <w:rFonts w:hint="eastAsia"/>
        </w:rPr>
        <w:t>example</w:t>
      </w:r>
      <w:r>
        <w:rPr>
          <w:rFonts w:hint="eastAsia"/>
        </w:rPr>
        <w:t>输出</w:t>
      </w:r>
      <w:r w:rsidR="00C46F41">
        <w:rPr>
          <w:rFonts w:hint="eastAsia"/>
        </w:rPr>
        <w:t>文件夹中默认存在</w:t>
      </w:r>
      <w:r w:rsidR="00AF5B0E">
        <w:rPr>
          <w:rFonts w:hint="eastAsia"/>
        </w:rPr>
        <w:t>三个文本文件</w:t>
      </w:r>
      <w:r w:rsidR="00C46F41">
        <w:rPr>
          <w:rFonts w:hint="eastAsia"/>
        </w:rPr>
        <w:t>：</w:t>
      </w:r>
    </w:p>
    <w:p w14:paraId="6445FDF0" w14:textId="21AD010D" w:rsidR="00C46F41" w:rsidRDefault="00AF5B0E" w:rsidP="00E62D52">
      <w:pPr>
        <w:pStyle w:val="1f1"/>
      </w:pPr>
      <w:r w:rsidRPr="00AF5B0E">
        <w:rPr>
          <w:noProof/>
        </w:rPr>
        <w:drawing>
          <wp:inline distT="0" distB="0" distL="0" distR="0" wp14:anchorId="050E0813" wp14:editId="44C190DF">
            <wp:extent cx="2101852" cy="958291"/>
            <wp:effectExtent l="0" t="0" r="0" b="0"/>
            <wp:docPr id="723684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842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36174" cy="97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C57D" w14:textId="4546D8CE" w:rsidR="00C46F41" w:rsidRDefault="00AF5B0E" w:rsidP="00E62D52">
      <w:pPr>
        <w:pStyle w:val="1f1"/>
      </w:pPr>
      <w:r>
        <w:rPr>
          <w:rFonts w:hint="eastAsia"/>
        </w:rPr>
        <w:t>统计模拟过程数据的</w:t>
      </w:r>
      <w:r>
        <w:rPr>
          <w:rFonts w:hint="eastAsia"/>
        </w:rPr>
        <w:t>d</w:t>
      </w:r>
      <w:r>
        <w:t>ata_statistics.txt</w:t>
      </w:r>
      <w:r>
        <w:rPr>
          <w:rFonts w:hint="eastAsia"/>
        </w:rPr>
        <w:t>文件</w:t>
      </w:r>
      <w:r w:rsidR="00C46F41">
        <w:rPr>
          <w:rFonts w:hint="eastAsia"/>
        </w:rPr>
        <w:t>、</w:t>
      </w:r>
      <w:r>
        <w:rPr>
          <w:rFonts w:hint="eastAsia"/>
        </w:rPr>
        <w:t>对</w:t>
      </w:r>
      <w:r w:rsidR="00C46F41">
        <w:rPr>
          <w:rFonts w:hint="eastAsia"/>
        </w:rPr>
        <w:t>输入文件</w:t>
      </w:r>
      <w:r>
        <w:rPr>
          <w:rFonts w:hint="eastAsia"/>
        </w:rPr>
        <w:t>内所有</w:t>
      </w:r>
      <w:r>
        <w:rPr>
          <w:rFonts w:hint="eastAsia"/>
        </w:rPr>
        <w:t>keys</w:t>
      </w:r>
      <w:r w:rsidR="00C46F41">
        <w:rPr>
          <w:rFonts w:hint="eastAsia"/>
        </w:rPr>
        <w:t>的</w:t>
      </w:r>
      <w:r>
        <w:rPr>
          <w:rFonts w:hint="eastAsia"/>
        </w:rPr>
        <w:t>反馈文件</w:t>
      </w:r>
      <w:r w:rsidR="00C46F41">
        <w:t>input_report.txt</w:t>
      </w:r>
      <w:r w:rsidR="00C46F41">
        <w:rPr>
          <w:rFonts w:hint="eastAsia"/>
        </w:rPr>
        <w:t>和</w:t>
      </w:r>
      <w:r>
        <w:rPr>
          <w:rFonts w:hint="eastAsia"/>
        </w:rPr>
        <w:t>日志文件</w:t>
      </w:r>
      <w:r>
        <w:rPr>
          <w:rFonts w:hint="eastAsia"/>
        </w:rPr>
        <w:t>log</w:t>
      </w:r>
      <w:r>
        <w:t>.txt</w:t>
      </w:r>
      <w:r w:rsidR="00C46F41">
        <w:rPr>
          <w:rFonts w:hint="eastAsia"/>
        </w:rPr>
        <w:t>文件。</w:t>
      </w:r>
    </w:p>
    <w:p w14:paraId="66443C6D" w14:textId="49F82D27" w:rsidR="00C46F41" w:rsidRDefault="00C46F41" w:rsidP="00E62D52">
      <w:pPr>
        <w:pStyle w:val="1f1"/>
        <w:rPr>
          <w:b/>
          <w:bCs/>
        </w:rPr>
      </w:pPr>
      <w:r>
        <w:rPr>
          <w:rFonts w:hint="eastAsia"/>
          <w:b/>
          <w:bCs/>
        </w:rPr>
        <w:t>设置</w:t>
      </w:r>
      <w:r>
        <w:rPr>
          <w:rFonts w:hint="eastAsia"/>
          <w:b/>
          <w:bCs/>
        </w:rPr>
        <w:t>.</w:t>
      </w:r>
      <w:proofErr w:type="spellStart"/>
      <w:r w:rsidR="00E92BF8">
        <w:rPr>
          <w:b/>
          <w:bCs/>
        </w:rPr>
        <w:t>mindes</w:t>
      </w:r>
      <w:proofErr w:type="spellEnd"/>
      <w:r>
        <w:rPr>
          <w:rFonts w:hint="eastAsia"/>
          <w:b/>
          <w:bCs/>
        </w:rPr>
        <w:t>文件</w:t>
      </w:r>
    </w:p>
    <w:p w14:paraId="62CF10B7" w14:textId="28D83187" w:rsidR="00C46F41" w:rsidRPr="00FD3B91" w:rsidRDefault="00C46F41" w:rsidP="00E62D52">
      <w:pPr>
        <w:pStyle w:val="1f1"/>
        <w:rPr>
          <w:color w:val="0070C0"/>
        </w:rPr>
      </w:pPr>
      <w:r>
        <w:rPr>
          <w:rFonts w:hint="eastAsia"/>
        </w:rPr>
        <w:t>打开</w:t>
      </w:r>
      <w:proofErr w:type="spellStart"/>
      <w:r>
        <w:rPr>
          <w:rFonts w:hint="eastAsia"/>
        </w:rPr>
        <w:t>example</w:t>
      </w:r>
      <w:r>
        <w:t>.</w:t>
      </w:r>
      <w:r w:rsidR="00AF5B0E">
        <w:t>mindes</w:t>
      </w:r>
      <w:proofErr w:type="spellEnd"/>
      <w:r>
        <w:rPr>
          <w:rFonts w:hint="eastAsia"/>
        </w:rPr>
        <w:t>文件，观察到除了上方被注释的</w:t>
      </w:r>
      <w:r>
        <w:rPr>
          <w:rFonts w:hint="eastAsia"/>
        </w:rPr>
        <w:t>5</w:t>
      </w:r>
      <w:r>
        <w:rPr>
          <w:rFonts w:hint="eastAsia"/>
        </w:rPr>
        <w:t>行，有一行</w:t>
      </w:r>
      <w:r w:rsidR="00AF5B0E">
        <w:rPr>
          <w:rFonts w:hint="eastAsia"/>
        </w:rPr>
        <w:t>key</w:t>
      </w:r>
      <w:r w:rsidR="00AF5B0E">
        <w:rPr>
          <w:rFonts w:hint="eastAsia"/>
        </w:rPr>
        <w:t>值</w:t>
      </w:r>
      <w:r>
        <w:rPr>
          <w:rFonts w:hint="eastAsia"/>
        </w:rPr>
        <w:t>：</w:t>
      </w:r>
      <w:proofErr w:type="spellStart"/>
      <w:r w:rsidRPr="00FD3B91">
        <w:rPr>
          <w:color w:val="0070C0"/>
        </w:rPr>
        <w:t>InputFile.debug</w:t>
      </w:r>
      <w:proofErr w:type="spellEnd"/>
      <w:r w:rsidRPr="00FD3B91">
        <w:rPr>
          <w:color w:val="0070C0"/>
        </w:rPr>
        <w:t xml:space="preserve"> = true</w:t>
      </w:r>
    </w:p>
    <w:p w14:paraId="3CC124A2" w14:textId="77777777" w:rsidR="00C46F41" w:rsidRDefault="00C46F41" w:rsidP="00E62D52">
      <w:pPr>
        <w:pStyle w:val="1f1"/>
        <w:rPr>
          <w:color w:val="00B0F0"/>
        </w:rPr>
      </w:pPr>
      <w:r>
        <w:rPr>
          <w:noProof/>
        </w:rPr>
        <w:drawing>
          <wp:inline distT="0" distB="0" distL="0" distR="0" wp14:anchorId="5ECFE4C0" wp14:editId="68877144">
            <wp:extent cx="2824480" cy="13716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0263" cy="138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20C2" w14:textId="6906FF46" w:rsidR="00C46F41" w:rsidRPr="00AF5B0E" w:rsidRDefault="00AF5B0E" w:rsidP="00E62D52">
      <w:pPr>
        <w:pStyle w:val="1f1"/>
        <w:rPr>
          <w:color w:val="auto"/>
        </w:rPr>
      </w:pPr>
      <w:r>
        <w:rPr>
          <w:rFonts w:hint="eastAsia"/>
          <w:color w:val="auto"/>
        </w:rPr>
        <w:t>为与注释行做区分，我们称之为命令行。</w:t>
      </w:r>
      <w:r w:rsidR="00C46F41">
        <w:rPr>
          <w:rFonts w:hint="eastAsia"/>
        </w:rPr>
        <w:t>命令行开头、末尾都不能空格，中间两个空格将命令行分为</w:t>
      </w:r>
      <w:r w:rsidR="00C46F41">
        <w:rPr>
          <w:rFonts w:hint="eastAsia"/>
        </w:rPr>
        <w:t>3</w:t>
      </w:r>
      <w:r w:rsidR="00C46F41">
        <w:rPr>
          <w:rFonts w:hint="eastAsia"/>
        </w:rPr>
        <w:t>部分，第一部分为命令行的钥匙（</w:t>
      </w:r>
      <w:r w:rsidR="00C46F41">
        <w:rPr>
          <w:rFonts w:hint="eastAsia"/>
        </w:rPr>
        <w:t>key</w:t>
      </w:r>
      <w:r w:rsidR="00C46F41">
        <w:rPr>
          <w:rFonts w:hint="eastAsia"/>
        </w:rPr>
        <w:t>）：“</w:t>
      </w:r>
      <w:proofErr w:type="spellStart"/>
      <w:r w:rsidR="00C46F41" w:rsidRPr="00FD3B91">
        <w:rPr>
          <w:color w:val="0070C0"/>
        </w:rPr>
        <w:t>InputFile.debug</w:t>
      </w:r>
      <w:proofErr w:type="spellEnd"/>
      <w:r w:rsidR="00C46F41">
        <w:rPr>
          <w:rFonts w:hint="eastAsia"/>
        </w:rPr>
        <w:t>”，第二部分统一都为等号：“</w:t>
      </w:r>
      <w:r w:rsidR="00C46F41">
        <w:rPr>
          <w:rFonts w:hint="eastAsia"/>
        </w:rPr>
        <w:t>=</w:t>
      </w:r>
      <w:r w:rsidR="00C46F41">
        <w:rPr>
          <w:rFonts w:hint="eastAsia"/>
        </w:rPr>
        <w:t>”，第三部分为命令行的值</w:t>
      </w:r>
      <w:r w:rsidR="00C46F41">
        <w:rPr>
          <w:rFonts w:hint="eastAsia"/>
        </w:rPr>
        <w:lastRenderedPageBreak/>
        <w:t>（</w:t>
      </w:r>
      <w:r w:rsidR="00C46F41">
        <w:rPr>
          <w:rFonts w:hint="eastAsia"/>
        </w:rPr>
        <w:t>value</w:t>
      </w:r>
      <w:r w:rsidR="00C46F41">
        <w:rPr>
          <w:rFonts w:hint="eastAsia"/>
        </w:rPr>
        <w:t>）：“</w:t>
      </w:r>
      <w:r w:rsidR="00C46F41">
        <w:rPr>
          <w:color w:val="00B0F0"/>
        </w:rPr>
        <w:t>true</w:t>
      </w:r>
      <w:r w:rsidR="00C46F41">
        <w:rPr>
          <w:rFonts w:hint="eastAsia"/>
        </w:rPr>
        <w:t>”</w:t>
      </w:r>
      <w:r>
        <w:rPr>
          <w:rFonts w:hint="eastAsia"/>
        </w:rPr>
        <w:t>，为确保命令行不会失效，修改输入文件时不应再引入更多空格</w:t>
      </w:r>
      <w:r w:rsidR="00C46F41">
        <w:rPr>
          <w:rFonts w:hint="eastAsia"/>
        </w:rPr>
        <w:t>。</w:t>
      </w:r>
    </w:p>
    <w:p w14:paraId="1EA09E60" w14:textId="19570915" w:rsidR="00C46F41" w:rsidRDefault="00C46F41" w:rsidP="00E62D52">
      <w:pPr>
        <w:pStyle w:val="1f1"/>
      </w:pPr>
      <w:r>
        <w:rPr>
          <w:rFonts w:hint="eastAsia"/>
        </w:rPr>
        <w:t>该命令行的功能是对</w:t>
      </w:r>
      <w:r w:rsidR="00AF5B0E">
        <w:rPr>
          <w:rFonts w:hint="eastAsia"/>
        </w:rPr>
        <w:t>该</w:t>
      </w:r>
      <w:r>
        <w:rPr>
          <w:rFonts w:hint="eastAsia"/>
        </w:rPr>
        <w:t>输入文件进行测试，并在输出</w:t>
      </w:r>
      <w:r w:rsidR="00AF5B0E">
        <w:rPr>
          <w:rFonts w:hint="eastAsia"/>
        </w:rPr>
        <w:t>在</w:t>
      </w:r>
      <w:r>
        <w:rPr>
          <w:rFonts w:hint="eastAsia"/>
        </w:rPr>
        <w:t>文件</w:t>
      </w:r>
      <w:r>
        <w:t>input_report.txt</w:t>
      </w:r>
      <w:r w:rsidR="00AF5B0E">
        <w:rPr>
          <w:rFonts w:hint="eastAsia"/>
        </w:rPr>
        <w:t>中</w:t>
      </w:r>
      <w:r>
        <w:rPr>
          <w:rFonts w:hint="eastAsia"/>
        </w:rPr>
        <w:t>，</w:t>
      </w:r>
      <w:r w:rsidR="00AF5B0E">
        <w:rPr>
          <w:rFonts w:hint="eastAsia"/>
        </w:rPr>
        <w:t>然后</w:t>
      </w:r>
      <w:r>
        <w:rPr>
          <w:rFonts w:hint="eastAsia"/>
        </w:rPr>
        <w:t>使用者</w:t>
      </w:r>
      <w:r w:rsidR="00AF5B0E">
        <w:rPr>
          <w:rFonts w:hint="eastAsia"/>
        </w:rPr>
        <w:t>就</w:t>
      </w:r>
      <w:r>
        <w:rPr>
          <w:rFonts w:hint="eastAsia"/>
        </w:rPr>
        <w:t>可</w:t>
      </w:r>
      <w:r w:rsidR="00AF5B0E">
        <w:rPr>
          <w:rFonts w:hint="eastAsia"/>
        </w:rPr>
        <w:t>以</w:t>
      </w:r>
      <w:r>
        <w:rPr>
          <w:rFonts w:hint="eastAsia"/>
        </w:rPr>
        <w:t>通过</w:t>
      </w:r>
      <w:r>
        <w:t>input_report.txt</w:t>
      </w:r>
      <w:r>
        <w:rPr>
          <w:rFonts w:hint="eastAsia"/>
        </w:rPr>
        <w:t>文件来测试、检查</w:t>
      </w:r>
      <w:r w:rsidR="00AF5B0E">
        <w:rPr>
          <w:rFonts w:hint="eastAsia"/>
        </w:rPr>
        <w:t>所有命令行的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书写情况。</w:t>
      </w:r>
    </w:p>
    <w:p w14:paraId="12E891EF" w14:textId="1DB0562C" w:rsidR="00C46F41" w:rsidRDefault="00C46F41" w:rsidP="00E62D52">
      <w:pPr>
        <w:pStyle w:val="1f1"/>
      </w:pPr>
      <w:r>
        <w:rPr>
          <w:rFonts w:hint="eastAsia"/>
        </w:rPr>
        <w:t>如，输出</w:t>
      </w:r>
      <w:r w:rsidR="00AF5B0E">
        <w:rPr>
          <w:rFonts w:hint="eastAsia"/>
        </w:rPr>
        <w:t>案例输入</w:t>
      </w:r>
      <w:r>
        <w:rPr>
          <w:rFonts w:hint="eastAsia"/>
        </w:rPr>
        <w:t>文件的</w:t>
      </w:r>
      <w:r>
        <w:t>input_report.txt</w:t>
      </w:r>
      <w:r>
        <w:rPr>
          <w:rFonts w:hint="eastAsia"/>
        </w:rPr>
        <w:t>是一个</w:t>
      </w:r>
      <w:r w:rsidR="00AF5B0E">
        <w:rPr>
          <w:rFonts w:hint="eastAsia"/>
        </w:rPr>
        <w:t>多</w:t>
      </w:r>
      <w:r>
        <w:rPr>
          <w:rFonts w:hint="eastAsia"/>
        </w:rPr>
        <w:t>行的文本文件，其中第一部分</w:t>
      </w:r>
      <w:r w:rsidR="00AF5B0E">
        <w:rPr>
          <w:rFonts w:hint="eastAsia"/>
        </w:rPr>
        <w:t>如下图，是对所有输入文本有效性的识别</w:t>
      </w:r>
    </w:p>
    <w:p w14:paraId="7F33351E" w14:textId="77777777" w:rsidR="00C46F41" w:rsidRDefault="00C46F41" w:rsidP="00E62D52">
      <w:pPr>
        <w:pStyle w:val="1f1"/>
      </w:pPr>
      <w:r>
        <w:rPr>
          <w:noProof/>
        </w:rPr>
        <w:drawing>
          <wp:inline distT="0" distB="0" distL="0" distR="0" wp14:anchorId="2F111D8A" wp14:editId="3EA6F6D3">
            <wp:extent cx="5274310" cy="221107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C20C" w14:textId="67375181" w:rsidR="00C46F41" w:rsidRDefault="00AF5B0E" w:rsidP="00E62D52">
      <w:pPr>
        <w:pStyle w:val="1f1"/>
      </w:pPr>
      <w:r>
        <w:rPr>
          <w:rFonts w:hint="eastAsia"/>
        </w:rPr>
        <w:t>如图，</w:t>
      </w:r>
      <w:r w:rsidR="00C46F41">
        <w:rPr>
          <w:rFonts w:hint="eastAsia"/>
        </w:rPr>
        <w:t>第</w:t>
      </w:r>
      <w:r w:rsidR="00C46F41">
        <w:rPr>
          <w:rFonts w:hint="eastAsia"/>
        </w:rPr>
        <w:t>5-13</w:t>
      </w:r>
      <w:r w:rsidR="00C46F41">
        <w:rPr>
          <w:rFonts w:hint="eastAsia"/>
        </w:rPr>
        <w:t>行</w:t>
      </w:r>
      <w:r>
        <w:rPr>
          <w:rFonts w:hint="eastAsia"/>
        </w:rPr>
        <w:t>是</w:t>
      </w:r>
      <w:r w:rsidR="00C46F41">
        <w:rPr>
          <w:rFonts w:hint="eastAsia"/>
        </w:rPr>
        <w:t>读取</w:t>
      </w:r>
      <w:r>
        <w:rPr>
          <w:rFonts w:hint="eastAsia"/>
        </w:rPr>
        <w:t>自</w:t>
      </w:r>
      <w:proofErr w:type="spellStart"/>
      <w:r w:rsidR="00C46F41">
        <w:rPr>
          <w:rFonts w:hint="eastAsia"/>
        </w:rPr>
        <w:t>example</w:t>
      </w:r>
      <w:r w:rsidR="00C46F41">
        <w:t>.</w:t>
      </w:r>
      <w:r>
        <w:rPr>
          <w:rFonts w:hint="eastAsia"/>
        </w:rPr>
        <w:t>mindes</w:t>
      </w:r>
      <w:proofErr w:type="spellEnd"/>
      <w:r>
        <w:rPr>
          <w:rFonts w:hint="eastAsia"/>
        </w:rPr>
        <w:t>输入</w:t>
      </w:r>
      <w:r w:rsidR="00C46F41">
        <w:rPr>
          <w:rFonts w:hint="eastAsia"/>
        </w:rPr>
        <w:t>文件中所有文本。这些文本会被分为</w:t>
      </w:r>
      <w:r w:rsidR="00C46F41">
        <w:rPr>
          <w:rFonts w:hint="eastAsia"/>
        </w:rPr>
        <w:t>3</w:t>
      </w:r>
      <w:r w:rsidR="00C46F41">
        <w:rPr>
          <w:rFonts w:hint="eastAsia"/>
        </w:rPr>
        <w:t>类：注释</w:t>
      </w:r>
      <w:r w:rsidR="00F165C3">
        <w:rPr>
          <w:rFonts w:hint="eastAsia"/>
        </w:rPr>
        <w:t>行</w:t>
      </w:r>
      <w:r w:rsidR="00C46F41">
        <w:rPr>
          <w:rFonts w:hint="eastAsia"/>
        </w:rPr>
        <w:t>&lt;</w:t>
      </w:r>
      <w:r w:rsidR="00C46F41">
        <w:t>note&gt;</w:t>
      </w:r>
      <w:r w:rsidR="00C46F41">
        <w:rPr>
          <w:rFonts w:hint="eastAsia"/>
        </w:rPr>
        <w:t>、有效行</w:t>
      </w:r>
      <w:r w:rsidR="00C46F41">
        <w:rPr>
          <w:rFonts w:hint="eastAsia"/>
        </w:rPr>
        <w:t>&lt;</w:t>
      </w:r>
      <w:r w:rsidR="00C46F41">
        <w:t>valid&gt;</w:t>
      </w:r>
      <w:r w:rsidR="00C46F41">
        <w:rPr>
          <w:rFonts w:hint="eastAsia"/>
        </w:rPr>
        <w:t>、无效行</w:t>
      </w:r>
      <w:r w:rsidR="00C46F41">
        <w:rPr>
          <w:rFonts w:hint="eastAsia"/>
        </w:rPr>
        <w:t>&lt;</w:t>
      </w:r>
      <w:r w:rsidR="00C46F41">
        <w:t>in-valid&gt;</w:t>
      </w:r>
      <w:r w:rsidR="00C46F41">
        <w:rPr>
          <w:rFonts w:hint="eastAsia"/>
        </w:rPr>
        <w:t>，注释及无效行会</w:t>
      </w:r>
      <w:r w:rsidR="00F165C3">
        <w:rPr>
          <w:rFonts w:hint="eastAsia"/>
        </w:rPr>
        <w:t>在进一步识别过程中</w:t>
      </w:r>
      <w:r w:rsidR="00C46F41">
        <w:rPr>
          <w:rFonts w:hint="eastAsia"/>
        </w:rPr>
        <w:t>被</w:t>
      </w:r>
      <w:r w:rsidR="00F165C3">
        <w:rPr>
          <w:rFonts w:hint="eastAsia"/>
        </w:rPr>
        <w:t>忽略</w:t>
      </w:r>
      <w:r w:rsidR="00C46F41">
        <w:rPr>
          <w:rFonts w:hint="eastAsia"/>
        </w:rPr>
        <w:t>，</w:t>
      </w:r>
      <w:r w:rsidR="00F165C3">
        <w:rPr>
          <w:rFonts w:hint="eastAsia"/>
        </w:rPr>
        <w:t>而</w:t>
      </w:r>
      <w:r w:rsidR="00C46F41">
        <w:rPr>
          <w:rFonts w:hint="eastAsia"/>
        </w:rPr>
        <w:t>有效行会</w:t>
      </w:r>
      <w:proofErr w:type="gramStart"/>
      <w:r w:rsidR="00C46F41">
        <w:rPr>
          <w:rFonts w:hint="eastAsia"/>
        </w:rPr>
        <w:t>被软件</w:t>
      </w:r>
      <w:proofErr w:type="gramEnd"/>
      <w:r w:rsidR="00C46F41">
        <w:rPr>
          <w:rFonts w:hint="eastAsia"/>
        </w:rPr>
        <w:t>管理（如第</w:t>
      </w:r>
      <w:r w:rsidR="00C46F41">
        <w:rPr>
          <w:rFonts w:hint="eastAsia"/>
        </w:rPr>
        <w:t>15</w:t>
      </w:r>
      <w:r w:rsidR="00C46F41">
        <w:rPr>
          <w:rFonts w:hint="eastAsia"/>
        </w:rPr>
        <w:t>行）。</w:t>
      </w:r>
    </w:p>
    <w:p w14:paraId="41E633D4" w14:textId="04140D28" w:rsidR="00C46F41" w:rsidRDefault="00C46F41" w:rsidP="00E62D52">
      <w:pPr>
        <w:pStyle w:val="1f1"/>
      </w:pPr>
      <w:r>
        <w:rPr>
          <w:rFonts w:hint="eastAsia"/>
        </w:rPr>
        <w:t>同样我们可以在输入文件中定义变量和函数，以辅助进行一些复杂的输入，这些定义在</w:t>
      </w:r>
      <w:r w:rsidR="00F165C3">
        <w:rPr>
          <w:rFonts w:hint="eastAsia"/>
        </w:rPr>
        <w:t>如下图的容器</w:t>
      </w:r>
      <w:r>
        <w:rPr>
          <w:rFonts w:hint="eastAsia"/>
        </w:rPr>
        <w:t>中被测试</w:t>
      </w:r>
      <w:r w:rsidR="00F165C3">
        <w:rPr>
          <w:rFonts w:hint="eastAsia"/>
        </w:rPr>
        <w:t>（本输入文本未定义变量和函数）</w:t>
      </w:r>
      <w:r>
        <w:rPr>
          <w:rFonts w:hint="eastAsia"/>
        </w:rPr>
        <w:t>：</w:t>
      </w:r>
    </w:p>
    <w:p w14:paraId="375F3451" w14:textId="77777777" w:rsidR="00C46F41" w:rsidRDefault="00C46F41" w:rsidP="00E62D52">
      <w:pPr>
        <w:pStyle w:val="1f1"/>
      </w:pPr>
      <w:r>
        <w:rPr>
          <w:noProof/>
        </w:rPr>
        <w:drawing>
          <wp:inline distT="0" distB="0" distL="0" distR="0" wp14:anchorId="2657BF44" wp14:editId="0F51598A">
            <wp:extent cx="5274310" cy="97409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DB45" w14:textId="269784A0" w:rsidR="00C46F41" w:rsidRDefault="00C46F41" w:rsidP="00E62D52">
      <w:pPr>
        <w:pStyle w:val="1f1"/>
      </w:pPr>
      <w:r>
        <w:rPr>
          <w:rFonts w:hint="eastAsia"/>
        </w:rPr>
        <w:t>然后，</w:t>
      </w:r>
      <w:r w:rsidR="00F165C3">
        <w:rPr>
          <w:rFonts w:hint="eastAsia"/>
        </w:rPr>
        <w:t>后面所有的是对输入命令行的识别，</w:t>
      </w:r>
      <w:r>
        <w:rPr>
          <w:rFonts w:hint="eastAsia"/>
        </w:rPr>
        <w:t>我们可以看到</w:t>
      </w:r>
      <w:r w:rsidR="00F165C3">
        <w:rPr>
          <w:rFonts w:hint="eastAsia"/>
        </w:rPr>
        <w:t>有关于命令行的解释，和对应命令的读取情况</w:t>
      </w:r>
      <w:r>
        <w:rPr>
          <w:rFonts w:hint="eastAsia"/>
        </w:rPr>
        <w:t>：</w:t>
      </w:r>
    </w:p>
    <w:p w14:paraId="36F6C9B9" w14:textId="5F1496E7" w:rsidR="00C46F41" w:rsidRDefault="00F165C3" w:rsidP="00E62D52">
      <w:pPr>
        <w:pStyle w:val="1f1"/>
      </w:pPr>
      <w:r>
        <w:rPr>
          <w:noProof/>
        </w:rPr>
        <w:lastRenderedPageBreak/>
        <w:drawing>
          <wp:inline distT="0" distB="0" distL="0" distR="0" wp14:anchorId="33EE0797" wp14:editId="178D3DFB">
            <wp:extent cx="4593946" cy="2918334"/>
            <wp:effectExtent l="0" t="0" r="0" b="0"/>
            <wp:docPr id="6401687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687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5293" cy="29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8803" w14:textId="74DD5CA8" w:rsidR="00C46F41" w:rsidRDefault="00C46F41" w:rsidP="00E62D52">
      <w:pPr>
        <w:pStyle w:val="1f1"/>
      </w:pPr>
      <w:r>
        <w:rPr>
          <w:rFonts w:hint="eastAsia"/>
        </w:rPr>
        <w:t>命令前方的</w:t>
      </w:r>
      <w:r w:rsidRPr="00F165C3">
        <w:rPr>
          <w:rFonts w:hint="eastAsia"/>
        </w:rPr>
        <w:t>[DEFAULT</w:t>
      </w:r>
      <w:r w:rsidRPr="00F165C3">
        <w:t>]</w:t>
      </w:r>
      <w:r>
        <w:rPr>
          <w:rFonts w:hint="eastAsia"/>
        </w:rPr>
        <w:t>代表没有读取到这个命令，因此采用默认值。</w:t>
      </w:r>
      <w:r w:rsidR="00F165C3">
        <w:rPr>
          <w:rFonts w:hint="eastAsia"/>
        </w:rPr>
        <w:t>而</w:t>
      </w:r>
      <w:r>
        <w:rPr>
          <w:rFonts w:hint="eastAsia"/>
        </w:rPr>
        <w:t>读取到的命令，前方为</w:t>
      </w:r>
      <w:r w:rsidRPr="00F165C3">
        <w:rPr>
          <w:rFonts w:hint="eastAsia"/>
        </w:rPr>
        <w:t>[-VALID-</w:t>
      </w:r>
      <w:r w:rsidRPr="00F165C3">
        <w:t>]</w:t>
      </w:r>
      <w:r>
        <w:rPr>
          <w:rFonts w:hint="eastAsia"/>
        </w:rPr>
        <w:t>：</w:t>
      </w:r>
    </w:p>
    <w:p w14:paraId="76F5A119" w14:textId="58D13478" w:rsidR="00F165C3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[-</w:t>
      </w:r>
      <w:r w:rsidRPr="00FD3B91">
        <w:rPr>
          <w:rFonts w:ascii="Consolas" w:hAnsi="Consolas" w:cs="宋体"/>
          <w:color w:val="4EC9B0"/>
          <w:sz w:val="21"/>
          <w:szCs w:val="21"/>
          <w:lang w:eastAsia="zh-CN"/>
        </w:rPr>
        <w:t>VALID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-]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InputFile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debug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TRUE</w:t>
      </w:r>
    </w:p>
    <w:p w14:paraId="58BE3BAE" w14:textId="46367D28" w:rsidR="00C46F41" w:rsidRDefault="00F165C3" w:rsidP="00E62D52">
      <w:pPr>
        <w:pStyle w:val="1f1"/>
      </w:pPr>
      <w:r>
        <w:rPr>
          <w:rFonts w:hint="eastAsia"/>
        </w:rPr>
        <w:t>部分命令行的读取意味着</w:t>
      </w:r>
      <w:r w:rsidR="00C46F41">
        <w:rPr>
          <w:rFonts w:hint="eastAsia"/>
        </w:rPr>
        <w:t>开启</w:t>
      </w:r>
      <w:r>
        <w:rPr>
          <w:rFonts w:hint="eastAsia"/>
        </w:rPr>
        <w:t>某个</w:t>
      </w:r>
      <w:r w:rsidR="00C46F41">
        <w:rPr>
          <w:rFonts w:hint="eastAsia"/>
        </w:rPr>
        <w:t>模块</w:t>
      </w:r>
      <w:r>
        <w:rPr>
          <w:rFonts w:hint="eastAsia"/>
        </w:rPr>
        <w:t>，从而会</w:t>
      </w:r>
      <w:r w:rsidR="00C46F41">
        <w:rPr>
          <w:rFonts w:hint="eastAsia"/>
        </w:rPr>
        <w:t>解锁更多的</w:t>
      </w:r>
      <w:r>
        <w:rPr>
          <w:rFonts w:hint="eastAsia"/>
        </w:rPr>
        <w:t>可识别的</w:t>
      </w:r>
      <w:r w:rsidR="00C46F41">
        <w:rPr>
          <w:rFonts w:hint="eastAsia"/>
        </w:rPr>
        <w:t>命令行。因此使用者</w:t>
      </w:r>
      <w:r>
        <w:rPr>
          <w:rFonts w:hint="eastAsia"/>
        </w:rPr>
        <w:t>需要</w:t>
      </w:r>
      <w:r w:rsidR="00C46F41">
        <w:rPr>
          <w:rFonts w:hint="eastAsia"/>
        </w:rPr>
        <w:t>通过</w:t>
      </w:r>
      <w:r w:rsidR="00C46F41">
        <w:t>input_report.txt</w:t>
      </w:r>
      <w:r w:rsidR="00C46F41">
        <w:rPr>
          <w:rFonts w:hint="eastAsia"/>
        </w:rPr>
        <w:t>及已有的案例来反复</w:t>
      </w:r>
      <w:r>
        <w:rPr>
          <w:rFonts w:hint="eastAsia"/>
        </w:rPr>
        <w:t>测试和</w:t>
      </w:r>
      <w:r w:rsidR="00C46F41">
        <w:rPr>
          <w:rFonts w:hint="eastAsia"/>
        </w:rPr>
        <w:t>修改输入文件，</w:t>
      </w:r>
      <w:r>
        <w:rPr>
          <w:rFonts w:hint="eastAsia"/>
        </w:rPr>
        <w:t>来</w:t>
      </w:r>
      <w:r w:rsidR="00C46F41">
        <w:rPr>
          <w:rFonts w:hint="eastAsia"/>
        </w:rPr>
        <w:t>达到想要的</w:t>
      </w:r>
      <w:r>
        <w:rPr>
          <w:rFonts w:hint="eastAsia"/>
        </w:rPr>
        <w:t>模拟</w:t>
      </w:r>
      <w:r w:rsidR="00C46F41">
        <w:rPr>
          <w:rFonts w:hint="eastAsia"/>
        </w:rPr>
        <w:t>效果。</w:t>
      </w:r>
    </w:p>
    <w:p w14:paraId="150459E1" w14:textId="77777777" w:rsidR="00C46F41" w:rsidRDefault="00C46F41" w:rsidP="00E62D52">
      <w:pPr>
        <w:pStyle w:val="1f1"/>
        <w:rPr>
          <w:b/>
          <w:bCs/>
        </w:rPr>
      </w:pPr>
      <w:r>
        <w:rPr>
          <w:rFonts w:hint="eastAsia"/>
          <w:b/>
          <w:bCs/>
        </w:rPr>
        <w:t>解读日志信息（</w:t>
      </w:r>
      <w:r>
        <w:rPr>
          <w:rFonts w:hint="eastAsia"/>
          <w:b/>
          <w:bCs/>
        </w:rPr>
        <w:t>log</w:t>
      </w:r>
      <w:r>
        <w:rPr>
          <w:b/>
          <w:bCs/>
        </w:rPr>
        <w:t>.txt</w:t>
      </w:r>
      <w:r>
        <w:rPr>
          <w:rFonts w:hint="eastAsia"/>
          <w:b/>
          <w:bCs/>
        </w:rPr>
        <w:t>）</w:t>
      </w:r>
    </w:p>
    <w:p w14:paraId="62F8D425" w14:textId="77777777" w:rsidR="00C46F41" w:rsidRDefault="00C46F41" w:rsidP="00E62D52">
      <w:pPr>
        <w:pStyle w:val="1f1"/>
      </w:pPr>
      <w:r>
        <w:rPr>
          <w:rFonts w:hint="eastAsia"/>
        </w:rPr>
        <w:t>日志信息会直接被输出在控制台上（不论是</w:t>
      </w:r>
      <w:r>
        <w:rPr>
          <w:rFonts w:hint="eastAsia"/>
        </w:rPr>
        <w:t>Windows</w:t>
      </w:r>
      <w:r>
        <w:rPr>
          <w:rFonts w:hint="eastAsia"/>
        </w:rPr>
        <w:t>还是</w:t>
      </w:r>
      <w:r>
        <w:rPr>
          <w:rFonts w:hint="eastAsia"/>
        </w:rPr>
        <w:t>Linux</w:t>
      </w:r>
      <w:r>
        <w:rPr>
          <w:rFonts w:hint="eastAsia"/>
        </w:rPr>
        <w:t>），同时也会以文件的形式（</w:t>
      </w:r>
      <w:r>
        <w:rPr>
          <w:rFonts w:hint="eastAsia"/>
        </w:rPr>
        <w:t>log</w:t>
      </w:r>
      <w:r>
        <w:t>.txt</w:t>
      </w:r>
      <w:r>
        <w:rPr>
          <w:rFonts w:hint="eastAsia"/>
        </w:rPr>
        <w:t>）存储在输出文件夹中。例如输出文件夹</w:t>
      </w:r>
      <w:r>
        <w:t>example</w:t>
      </w:r>
      <w:r>
        <w:t>中</w:t>
      </w:r>
      <w:r>
        <w:rPr>
          <w:rFonts w:hint="eastAsia"/>
        </w:rPr>
        <w:t>的</w:t>
      </w:r>
      <w:r>
        <w:t>log.txt</w:t>
      </w:r>
      <w:r>
        <w:rPr>
          <w:rFonts w:hint="eastAsia"/>
        </w:rPr>
        <w:t>：</w:t>
      </w:r>
    </w:p>
    <w:p w14:paraId="7D1E8099" w14:textId="4050CDDD" w:rsidR="00F165C3" w:rsidRDefault="00F165C3" w:rsidP="00E62D52">
      <w:pPr>
        <w:pStyle w:val="1f1"/>
      </w:pPr>
      <w:r>
        <w:rPr>
          <w:rFonts w:hint="eastAsia"/>
        </w:rPr>
        <w:t>其中，</w:t>
      </w:r>
      <w:r>
        <w:rPr>
          <w:rFonts w:hint="eastAsia"/>
        </w:rPr>
        <w:t>Mo</w:t>
      </w:r>
      <w:r>
        <w:t>dules Init</w:t>
      </w:r>
      <w:r>
        <w:rPr>
          <w:rFonts w:hint="eastAsia"/>
        </w:rPr>
        <w:t>为模块初始化区域，这里将提示</w:t>
      </w:r>
      <w:r>
        <w:rPr>
          <w:rFonts w:hint="eastAsia"/>
        </w:rPr>
        <w:t>OpenMP</w:t>
      </w:r>
      <w:r>
        <w:rPr>
          <w:rFonts w:hint="eastAsia"/>
        </w:rPr>
        <w:t>使用的线程数，初始化过程中尝试启动的模块及内存的消耗。</w:t>
      </w:r>
    </w:p>
    <w:p w14:paraId="69897156" w14:textId="09A63617" w:rsidR="00F165C3" w:rsidRDefault="00F165C3" w:rsidP="00E62D52">
      <w:pPr>
        <w:pStyle w:val="1f1"/>
      </w:pPr>
      <w:r>
        <w:rPr>
          <w:rFonts w:hint="eastAsia"/>
        </w:rPr>
        <w:t>然后是</w:t>
      </w:r>
      <w:r>
        <w:rPr>
          <w:rFonts w:hint="eastAsia"/>
        </w:rPr>
        <w:t>Modules</w:t>
      </w:r>
      <w:r>
        <w:t xml:space="preserve"> </w:t>
      </w:r>
      <w:r>
        <w:rPr>
          <w:rFonts w:hint="eastAsia"/>
        </w:rPr>
        <w:t>pre</w:t>
      </w:r>
      <w:r>
        <w:t>-</w:t>
      </w:r>
      <w:r>
        <w:rPr>
          <w:rFonts w:hint="eastAsia"/>
        </w:rPr>
        <w:t>Exec</w:t>
      </w:r>
      <w:r w:rsidR="00E35CEB">
        <w:rPr>
          <w:rFonts w:hint="eastAsia"/>
        </w:rPr>
        <w:t>区域</w:t>
      </w:r>
      <w:r>
        <w:rPr>
          <w:rFonts w:hint="eastAsia"/>
        </w:rPr>
        <w:t>，这里将</w:t>
      </w:r>
      <w:r w:rsidR="00E35CEB">
        <w:rPr>
          <w:rFonts w:hint="eastAsia"/>
        </w:rPr>
        <w:t>执行预处理功能，执行完毕后同样会统计内存的消耗。</w:t>
      </w:r>
    </w:p>
    <w:p w14:paraId="7F4B38AA" w14:textId="10EDDF0E" w:rsidR="00E35CEB" w:rsidRDefault="00E35CEB" w:rsidP="00E62D52">
      <w:pPr>
        <w:pStyle w:val="1f1"/>
      </w:pPr>
      <w:r>
        <w:rPr>
          <w:rFonts w:hint="eastAsia"/>
        </w:rPr>
        <w:t>接着在</w:t>
      </w:r>
      <w:r>
        <w:rPr>
          <w:rFonts w:hint="eastAsia"/>
        </w:rPr>
        <w:t>Modules</w:t>
      </w:r>
      <w:r>
        <w:t xml:space="preserve"> </w:t>
      </w:r>
      <w:r>
        <w:rPr>
          <w:rFonts w:hint="eastAsia"/>
        </w:rPr>
        <w:t>pre</w:t>
      </w:r>
      <w:r>
        <w:t>-</w:t>
      </w:r>
      <w:r>
        <w:rPr>
          <w:rFonts w:hint="eastAsia"/>
        </w:rPr>
        <w:t>Exec</w:t>
      </w:r>
      <w:r>
        <w:rPr>
          <w:rFonts w:hint="eastAsia"/>
        </w:rPr>
        <w:t>和</w:t>
      </w:r>
      <w:r>
        <w:rPr>
          <w:rFonts w:hint="eastAsia"/>
        </w:rPr>
        <w:t>Module</w:t>
      </w:r>
      <w:r>
        <w:t xml:space="preserve">s </w:t>
      </w:r>
      <w:proofErr w:type="spellStart"/>
      <w:r>
        <w:t>Deinit</w:t>
      </w:r>
      <w:proofErr w:type="spellEnd"/>
      <w:r>
        <w:rPr>
          <w:rFonts w:hint="eastAsia"/>
        </w:rPr>
        <w:t>之间是程序的循环主体，</w:t>
      </w:r>
      <w:r w:rsidR="000E6EA0">
        <w:rPr>
          <w:rFonts w:hint="eastAsia"/>
        </w:rPr>
        <w:t>用于输出模拟过程中的相、组分、温度的演化信息。</w:t>
      </w:r>
    </w:p>
    <w:p w14:paraId="29478A40" w14:textId="5747DF2A" w:rsidR="00824D37" w:rsidRDefault="000E6EA0" w:rsidP="00E62D52">
      <w:pPr>
        <w:pStyle w:val="1f1"/>
      </w:pPr>
      <w:r>
        <w:rPr>
          <w:rFonts w:hint="eastAsia"/>
        </w:rPr>
        <w:t>最后，</w:t>
      </w:r>
      <w:r w:rsidR="00824D37">
        <w:rPr>
          <w:rFonts w:hint="eastAsia"/>
        </w:rPr>
        <w:t>执行</w:t>
      </w:r>
      <w:r w:rsidR="00824D37">
        <w:rPr>
          <w:rFonts w:hint="eastAsia"/>
        </w:rPr>
        <w:t>Module</w:t>
      </w:r>
      <w:r w:rsidR="00824D37">
        <w:t xml:space="preserve">s </w:t>
      </w:r>
      <w:proofErr w:type="spellStart"/>
      <w:r w:rsidR="00824D37">
        <w:t>Deinit</w:t>
      </w:r>
      <w:proofErr w:type="spellEnd"/>
      <w:r w:rsidR="00824D37">
        <w:rPr>
          <w:rFonts w:hint="eastAsia"/>
        </w:rPr>
        <w:t>来释放模拟网格空间。</w:t>
      </w:r>
    </w:p>
    <w:p w14:paraId="405D7B36" w14:textId="486A2D30" w:rsidR="00824D37" w:rsidRDefault="00824D37" w:rsidP="00E62D52">
      <w:pPr>
        <w:pStyle w:val="1f1"/>
      </w:pPr>
      <w:r>
        <w:rPr>
          <w:rFonts w:hint="eastAsia"/>
        </w:rPr>
        <w:lastRenderedPageBreak/>
        <w:t>在程序结束前，会统计模拟各阶段的耗时，以辅助开发者进行程序高效运行设计。</w:t>
      </w:r>
    </w:p>
    <w:p w14:paraId="5C289EC4" w14:textId="0FD8E167" w:rsidR="00F165C3" w:rsidRDefault="00F165C3" w:rsidP="00E62D52">
      <w:pPr>
        <w:pStyle w:val="1f1"/>
      </w:pPr>
      <w:r w:rsidRPr="00F165C3">
        <w:rPr>
          <w:noProof/>
        </w:rPr>
        <w:drawing>
          <wp:inline distT="0" distB="0" distL="0" distR="0" wp14:anchorId="0E4BDDCD" wp14:editId="475B6852">
            <wp:extent cx="4870882" cy="5127955"/>
            <wp:effectExtent l="0" t="0" r="6350" b="0"/>
            <wp:docPr id="13843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1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98410" cy="515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247D" w14:textId="77777777" w:rsidR="00C46F41" w:rsidRDefault="00C46F41" w:rsidP="00E62D52">
      <w:pPr>
        <w:pStyle w:val="1f1"/>
        <w:rPr>
          <w:b/>
          <w:bCs/>
        </w:rPr>
      </w:pPr>
      <w:r>
        <w:rPr>
          <w:rFonts w:hint="eastAsia"/>
          <w:b/>
          <w:bCs/>
        </w:rPr>
        <w:t>可视化（</w:t>
      </w:r>
      <w:r>
        <w:rPr>
          <w:rFonts w:hint="eastAsia"/>
          <w:b/>
          <w:bCs/>
        </w:rPr>
        <w:t>.</w:t>
      </w:r>
      <w:proofErr w:type="spellStart"/>
      <w:r>
        <w:rPr>
          <w:b/>
          <w:bCs/>
        </w:rPr>
        <w:t>vts</w:t>
      </w:r>
      <w:proofErr w:type="spellEnd"/>
      <w:r>
        <w:rPr>
          <w:rFonts w:hint="eastAsia"/>
          <w:b/>
          <w:bCs/>
        </w:rPr>
        <w:t>）</w:t>
      </w:r>
    </w:p>
    <w:p w14:paraId="681BC50C" w14:textId="350CE1B4" w:rsidR="00C46F41" w:rsidRDefault="00C46F41" w:rsidP="00E62D52">
      <w:pPr>
        <w:pStyle w:val="1f1"/>
      </w:pPr>
      <w:r>
        <w:rPr>
          <w:rFonts w:hint="eastAsia"/>
        </w:rPr>
        <w:t>需要安装</w:t>
      </w:r>
      <w:proofErr w:type="spellStart"/>
      <w:r>
        <w:rPr>
          <w:rFonts w:hint="eastAsia"/>
        </w:rPr>
        <w:t>paraview</w:t>
      </w:r>
      <w:proofErr w:type="spellEnd"/>
      <w:r>
        <w:rPr>
          <w:rFonts w:hint="eastAsia"/>
        </w:rPr>
        <w:t>软件辅助</w:t>
      </w:r>
      <w:proofErr w:type="spellStart"/>
      <w:r w:rsidR="00824D37">
        <w:rPr>
          <w:rFonts w:hint="eastAsia"/>
        </w:rPr>
        <w:t>MInDes</w:t>
      </w:r>
      <w:proofErr w:type="spellEnd"/>
      <w:r>
        <w:rPr>
          <w:rFonts w:hint="eastAsia"/>
        </w:rPr>
        <w:t>进行可视化。</w:t>
      </w:r>
    </w:p>
    <w:p w14:paraId="002184F9" w14:textId="3874E8F3" w:rsidR="00824D37" w:rsidRDefault="00824D37" w:rsidP="00E62D52">
      <w:pPr>
        <w:pStyle w:val="1f1"/>
      </w:pPr>
      <w:r>
        <w:rPr>
          <w:rFonts w:hint="eastAsia"/>
        </w:rPr>
        <w:t>在循环过程中，可以通过一些命令来控制输出：</w:t>
      </w:r>
    </w:p>
    <w:p w14:paraId="1FA9D6A8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Loop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screen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_loop_step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519CAEC4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Loop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screen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_output_step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02E976D7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Loop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vts_output_step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05B13D21" w14:textId="426C99D5" w:rsidR="00824D37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Loop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data_output_step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319FA4CA" w14:textId="6BD373BE" w:rsidR="00824D37" w:rsidRDefault="00824D37" w:rsidP="00E62D52">
      <w:pPr>
        <w:pStyle w:val="1f1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scree</w:t>
      </w:r>
      <w:r>
        <w:t>n_loop_step</w:t>
      </w:r>
      <w:proofErr w:type="spellEnd"/>
      <w:r>
        <w:rPr>
          <w:rFonts w:hint="eastAsia"/>
        </w:rPr>
        <w:t>控制一些无运算消耗的输出，用于提示循环执行到第几步，以及</w:t>
      </w:r>
      <w:r>
        <w:rPr>
          <w:rFonts w:hint="eastAsia"/>
        </w:rPr>
        <w:t>phi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rPr>
          <w:rFonts w:hint="eastAsia"/>
        </w:rPr>
        <w:t>的收敛情况；</w:t>
      </w:r>
      <w:proofErr w:type="spellStart"/>
      <w:r>
        <w:rPr>
          <w:rFonts w:hint="eastAsia"/>
        </w:rPr>
        <w:t>scree</w:t>
      </w:r>
      <w:r>
        <w:t>n_</w:t>
      </w:r>
      <w:r>
        <w:rPr>
          <w:rFonts w:hint="eastAsia"/>
        </w:rPr>
        <w:t>output</w:t>
      </w:r>
      <w:r>
        <w:t>_step</w:t>
      </w:r>
      <w:proofErr w:type="spellEnd"/>
      <w:r>
        <w:rPr>
          <w:rFonts w:hint="eastAsia"/>
        </w:rPr>
        <w:t>控制一些相平均分数、</w:t>
      </w:r>
      <w:r>
        <w:rPr>
          <w:rFonts w:hint="eastAsia"/>
        </w:rPr>
        <w:lastRenderedPageBreak/>
        <w:t>浓度平均分数的统计情况，需要消耗少量运算进行统计；</w:t>
      </w:r>
      <w:proofErr w:type="spellStart"/>
      <w:r>
        <w:rPr>
          <w:rFonts w:hint="eastAsia"/>
        </w:rPr>
        <w:t>vts</w:t>
      </w:r>
      <w:r>
        <w:t>_</w:t>
      </w:r>
      <w:r>
        <w:rPr>
          <w:rFonts w:hint="eastAsia"/>
        </w:rPr>
        <w:t>output</w:t>
      </w:r>
      <w:r>
        <w:t>_step</w:t>
      </w:r>
      <w:proofErr w:type="spellEnd"/>
      <w:r w:rsidR="00617877">
        <w:rPr>
          <w:rFonts w:hint="eastAsia"/>
        </w:rPr>
        <w:t>控制</w:t>
      </w:r>
      <w:proofErr w:type="spellStart"/>
      <w:r w:rsidR="00617877">
        <w:rPr>
          <w:rFonts w:hint="eastAsia"/>
        </w:rPr>
        <w:t>vts</w:t>
      </w:r>
      <w:proofErr w:type="spellEnd"/>
      <w:r w:rsidR="00617877">
        <w:rPr>
          <w:rFonts w:hint="eastAsia"/>
        </w:rPr>
        <w:t>展示文件的输出；</w:t>
      </w:r>
      <w:proofErr w:type="spellStart"/>
      <w:r w:rsidR="00617877">
        <w:rPr>
          <w:rFonts w:hint="eastAsia"/>
        </w:rPr>
        <w:t>data</w:t>
      </w:r>
      <w:r w:rsidR="00617877">
        <w:t>_</w:t>
      </w:r>
      <w:r w:rsidR="00617877">
        <w:rPr>
          <w:rFonts w:hint="eastAsia"/>
        </w:rPr>
        <w:t>output</w:t>
      </w:r>
      <w:r w:rsidR="00617877">
        <w:t>_step</w:t>
      </w:r>
      <w:proofErr w:type="spellEnd"/>
      <w:r w:rsidR="00617877">
        <w:rPr>
          <w:rFonts w:hint="eastAsia"/>
        </w:rPr>
        <w:t>控制网格数据备份输出。在这四个命令默认的情况下，都不会进行输出。</w:t>
      </w:r>
    </w:p>
    <w:p w14:paraId="0C633DF2" w14:textId="2369EC44" w:rsidR="00C46F41" w:rsidRDefault="00617877" w:rsidP="00E62D52">
      <w:pPr>
        <w:pStyle w:val="1f1"/>
      </w:pPr>
      <w:r>
        <w:rPr>
          <w:rFonts w:hint="eastAsia"/>
        </w:rPr>
        <w:t>对于展示文件</w:t>
      </w:r>
      <w:proofErr w:type="spellStart"/>
      <w:r>
        <w:rPr>
          <w:rFonts w:hint="eastAsia"/>
        </w:rPr>
        <w:t>vts</w:t>
      </w:r>
      <w:proofErr w:type="spellEnd"/>
      <w:r>
        <w:rPr>
          <w:rFonts w:hint="eastAsia"/>
        </w:rPr>
        <w:t>，</w:t>
      </w:r>
      <w:r w:rsidR="00C46F41">
        <w:rPr>
          <w:rFonts w:hint="eastAsia"/>
        </w:rPr>
        <w:t>在主求解器和各个模块中，有相应的命令来控制一些数据的输出：</w:t>
      </w:r>
    </w:p>
    <w:p w14:paraId="1B0FD0DC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48CC503A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con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612EA5C6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potential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559A7B90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energy_density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22832CF7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temperature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1D60B78E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phase_con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226E826D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phase_potential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048E6026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grains_rev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650B4F65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phi_index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7DF1BB5E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phi_gradient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3DADF1A5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phi_name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551C2161" w14:textId="77777777" w:rsidR="00FD3B9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phi_summary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564C258F" w14:textId="2F583BFF" w:rsidR="00C46F4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interface_flag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4249C514" w14:textId="77777777" w:rsidR="00C46F41" w:rsidRDefault="00C46F41" w:rsidP="00E62D52">
      <w:pPr>
        <w:pStyle w:val="1f1"/>
      </w:pPr>
      <w:r>
        <w:rPr>
          <w:rFonts w:hint="eastAsia"/>
        </w:rPr>
        <w:t>在输出的</w:t>
      </w:r>
      <w:proofErr w:type="spellStart"/>
      <w:r>
        <w:rPr>
          <w:rFonts w:hint="eastAsia"/>
        </w:rPr>
        <w:t>vts</w:t>
      </w:r>
      <w:proofErr w:type="spellEnd"/>
      <w:r>
        <w:rPr>
          <w:rFonts w:hint="eastAsia"/>
        </w:rPr>
        <w:t>中，</w:t>
      </w:r>
      <w:r>
        <w:rPr>
          <w:rFonts w:hint="eastAsia"/>
        </w:rPr>
        <w:t>scalar</w:t>
      </w:r>
      <w:r>
        <w:rPr>
          <w:rFonts w:hint="eastAsia"/>
        </w:rPr>
        <w:t>代表输出数据为标量，</w:t>
      </w:r>
      <w:r>
        <w:rPr>
          <w:rFonts w:hint="eastAsia"/>
        </w:rPr>
        <w:t>vec3</w:t>
      </w:r>
      <w:r>
        <w:rPr>
          <w:rFonts w:hint="eastAsia"/>
        </w:rPr>
        <w:t>代表输出数据为向量</w:t>
      </w:r>
    </w:p>
    <w:p w14:paraId="231A59D9" w14:textId="77777777" w:rsidR="00C46F41" w:rsidRDefault="00C46F41" w:rsidP="00E62D52">
      <w:pPr>
        <w:pStyle w:val="1f1"/>
      </w:pPr>
      <w:r>
        <w:rPr>
          <w:noProof/>
        </w:rPr>
        <w:drawing>
          <wp:inline distT="0" distB="0" distL="0" distR="0" wp14:anchorId="4102C587" wp14:editId="22609E77">
            <wp:extent cx="2736215" cy="850900"/>
            <wp:effectExtent l="0" t="0" r="6985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7071" cy="86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9B8B" w14:textId="5744B078" w:rsidR="00C46F41" w:rsidRDefault="00C46F41" w:rsidP="00E62D52">
      <w:pPr>
        <w:pStyle w:val="1f1"/>
      </w:pPr>
      <w:r>
        <w:rPr>
          <w:rFonts w:hint="eastAsia"/>
        </w:rPr>
        <w:t>打开</w:t>
      </w:r>
      <w:proofErr w:type="spellStart"/>
      <w:r>
        <w:rPr>
          <w:rFonts w:hint="eastAsia"/>
        </w:rPr>
        <w:t>vts</w:t>
      </w:r>
      <w:proofErr w:type="spellEnd"/>
      <w:r>
        <w:rPr>
          <w:rFonts w:hint="eastAsia"/>
        </w:rPr>
        <w:t>文件后，会自动来到</w:t>
      </w:r>
      <w:proofErr w:type="spellStart"/>
      <w:r>
        <w:rPr>
          <w:rFonts w:hint="eastAsia"/>
        </w:rPr>
        <w:t>paraview</w:t>
      </w:r>
      <w:proofErr w:type="spellEnd"/>
      <w:r>
        <w:rPr>
          <w:rFonts w:hint="eastAsia"/>
        </w:rPr>
        <w:t>界面，或者可以在</w:t>
      </w:r>
      <w:proofErr w:type="spellStart"/>
      <w:r>
        <w:rPr>
          <w:rFonts w:hint="eastAsia"/>
        </w:rPr>
        <w:t>paraview</w:t>
      </w:r>
      <w:proofErr w:type="spellEnd"/>
      <w:r>
        <w:rPr>
          <w:rFonts w:hint="eastAsia"/>
        </w:rPr>
        <w:t>软件中批量打开</w:t>
      </w:r>
      <w:proofErr w:type="spellStart"/>
      <w:r>
        <w:rPr>
          <w:rFonts w:hint="eastAsia"/>
        </w:rPr>
        <w:t>vts</w:t>
      </w:r>
      <w:proofErr w:type="spellEnd"/>
      <w:r>
        <w:rPr>
          <w:rFonts w:hint="eastAsia"/>
        </w:rPr>
        <w:t>文件，以形成动图。</w:t>
      </w:r>
      <w:proofErr w:type="spellStart"/>
      <w:r w:rsidR="00662919">
        <w:rPr>
          <w:rFonts w:hint="eastAsia"/>
        </w:rPr>
        <w:t>p</w:t>
      </w:r>
      <w:r>
        <w:rPr>
          <w:rFonts w:hint="eastAsia"/>
        </w:rPr>
        <w:t>araview</w:t>
      </w:r>
      <w:proofErr w:type="spellEnd"/>
      <w:r>
        <w:rPr>
          <w:rFonts w:hint="eastAsia"/>
        </w:rPr>
        <w:t>的操作</w:t>
      </w:r>
      <w:r w:rsidR="00D5390F">
        <w:rPr>
          <w:rFonts w:hint="eastAsia"/>
        </w:rPr>
        <w:t>需</w:t>
      </w:r>
      <w:r>
        <w:rPr>
          <w:rFonts w:hint="eastAsia"/>
        </w:rPr>
        <w:t>自行学习。</w:t>
      </w:r>
    </w:p>
    <w:p w14:paraId="1D5D08CD" w14:textId="77777777" w:rsidR="00C46F41" w:rsidRDefault="00C46F41" w:rsidP="00E62D52">
      <w:pPr>
        <w:pStyle w:val="1f1"/>
        <w:rPr>
          <w:b/>
          <w:bCs/>
        </w:rPr>
      </w:pPr>
      <w:r>
        <w:rPr>
          <w:rFonts w:hint="eastAsia"/>
          <w:b/>
          <w:bCs/>
        </w:rPr>
        <w:t>再（套嵌）模拟（</w:t>
      </w:r>
      <w:r>
        <w:rPr>
          <w:rFonts w:hint="eastAsia"/>
          <w:b/>
          <w:bCs/>
        </w:rPr>
        <w:t>.</w:t>
      </w:r>
      <w:proofErr w:type="spellStart"/>
      <w:r>
        <w:rPr>
          <w:b/>
          <w:bCs/>
        </w:rPr>
        <w:t>dat</w:t>
      </w:r>
      <w:proofErr w:type="spellEnd"/>
      <w:r>
        <w:rPr>
          <w:rFonts w:hint="eastAsia"/>
          <w:b/>
          <w:bCs/>
        </w:rPr>
        <w:t>）</w:t>
      </w:r>
    </w:p>
    <w:p w14:paraId="15276A21" w14:textId="2947045D" w:rsidR="00C46F41" w:rsidRDefault="00C46F41" w:rsidP="00E62D52">
      <w:pPr>
        <w:pStyle w:val="1f1"/>
      </w:pPr>
      <w:r>
        <w:rPr>
          <w:rFonts w:hint="eastAsia"/>
        </w:rPr>
        <w:t>输出的</w:t>
      </w:r>
      <w:r>
        <w:rPr>
          <w:rFonts w:hint="eastAsia"/>
        </w:rPr>
        <w:t>.</w:t>
      </w:r>
      <w:proofErr w:type="spellStart"/>
      <w:r>
        <w:t>dat</w:t>
      </w:r>
      <w:proofErr w:type="spellEnd"/>
      <w:r>
        <w:rPr>
          <w:rFonts w:hint="eastAsia"/>
        </w:rPr>
        <w:t>文件包含模拟网格中</w:t>
      </w:r>
      <w:r w:rsidR="00D5390F">
        <w:rPr>
          <w:rFonts w:hint="eastAsia"/>
        </w:rPr>
        <w:t>相分数、浓度、温度及自定义变量</w:t>
      </w:r>
      <w:r>
        <w:rPr>
          <w:rFonts w:hint="eastAsia"/>
        </w:rPr>
        <w:t>信息，使用者可以通过命令来控制是否通过</w:t>
      </w:r>
      <w:r>
        <w:rPr>
          <w:rFonts w:hint="eastAsia"/>
        </w:rPr>
        <w:t>.</w:t>
      </w:r>
      <w:proofErr w:type="spellStart"/>
      <w:r>
        <w:t>dat</w:t>
      </w:r>
      <w:proofErr w:type="spellEnd"/>
      <w:r>
        <w:rPr>
          <w:rFonts w:hint="eastAsia"/>
        </w:rPr>
        <w:t>文件来初始化一个模拟</w:t>
      </w:r>
      <w:r w:rsidR="00D5390F">
        <w:rPr>
          <w:rFonts w:hint="eastAsia"/>
        </w:rPr>
        <w:t>网格</w:t>
      </w:r>
    </w:p>
    <w:p w14:paraId="241F3CAC" w14:textId="05D1C621" w:rsidR="00C46F41" w:rsidRPr="00FD3B91" w:rsidRDefault="00FD3B91" w:rsidP="00FD3B9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is_datafile_init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5D674D4D" w14:textId="33E85A6F" w:rsidR="00C46F41" w:rsidRDefault="00C46F41" w:rsidP="00E62D52">
      <w:pPr>
        <w:pStyle w:val="1f1"/>
      </w:pPr>
      <w:r>
        <w:rPr>
          <w:rFonts w:hint="eastAsia"/>
        </w:rPr>
        <w:t>在初始化过程中，需要注意模拟网格、相和组分等信息</w:t>
      </w:r>
      <w:r w:rsidR="00063372">
        <w:rPr>
          <w:rFonts w:hint="eastAsia"/>
        </w:rPr>
        <w:t>与</w:t>
      </w:r>
      <w:r w:rsidR="00063372">
        <w:rPr>
          <w:rFonts w:hint="eastAsia"/>
        </w:rPr>
        <w:t>.</w:t>
      </w:r>
      <w:proofErr w:type="spellStart"/>
      <w:r w:rsidR="00063372">
        <w:t>dat</w:t>
      </w:r>
      <w:proofErr w:type="spellEnd"/>
      <w:r w:rsidR="00063372">
        <w:rPr>
          <w:rFonts w:hint="eastAsia"/>
        </w:rPr>
        <w:t>文件存储的是否</w:t>
      </w:r>
      <w:r>
        <w:rPr>
          <w:rFonts w:hint="eastAsia"/>
        </w:rPr>
        <w:t>匹配，否则将导致难以预料的后果。</w:t>
      </w:r>
    </w:p>
    <w:p w14:paraId="5F0D735D" w14:textId="669CCD56" w:rsidR="00C46F41" w:rsidRDefault="00C46F41" w:rsidP="00E62D52">
      <w:pPr>
        <w:pStyle w:val="1f1"/>
      </w:pPr>
      <w:r>
        <w:rPr>
          <w:rFonts w:hint="eastAsia"/>
        </w:rPr>
        <w:t>在</w:t>
      </w:r>
      <w:proofErr w:type="spellStart"/>
      <w:r w:rsidR="00FD3B91">
        <w:rPr>
          <w:rFonts w:hint="eastAsia"/>
        </w:rPr>
        <w:t>xxxx</w:t>
      </w:r>
      <w:proofErr w:type="spellEnd"/>
      <w:r w:rsidR="00FD3B91" w:rsidRPr="00FD3B91">
        <w:t>\2_preprocess</w:t>
      </w:r>
      <w:r>
        <w:rPr>
          <w:rFonts w:hint="eastAsia"/>
        </w:rPr>
        <w:t>文件夹中的</w:t>
      </w:r>
      <w:r w:rsidR="00FD3B91" w:rsidRPr="00FD3B91">
        <w:t>3_merge_phis_auto.mindes</w:t>
      </w:r>
      <w:r>
        <w:rPr>
          <w:rFonts w:hint="eastAsia"/>
        </w:rPr>
        <w:t>案例就用到了该方法，可用作参考。在</w:t>
      </w:r>
      <w:r>
        <w:rPr>
          <w:rFonts w:hint="eastAsia"/>
        </w:rPr>
        <w:t>Windows</w:t>
      </w:r>
      <w:r>
        <w:rPr>
          <w:rFonts w:hint="eastAsia"/>
        </w:rPr>
        <w:t>下也可通过文件浏览系统索引需要的</w:t>
      </w:r>
      <w:r>
        <w:rPr>
          <w:rFonts w:hint="eastAsia"/>
        </w:rPr>
        <w:t>.</w:t>
      </w:r>
      <w:proofErr w:type="spellStart"/>
      <w:r>
        <w:t>dat</w:t>
      </w:r>
      <w:proofErr w:type="spellEnd"/>
      <w:r>
        <w:rPr>
          <w:rFonts w:hint="eastAsia"/>
        </w:rPr>
        <w:t>文件。</w:t>
      </w:r>
    </w:p>
    <w:p w14:paraId="220FA24F" w14:textId="77777777" w:rsidR="00C46F41" w:rsidRDefault="00C46F41" w:rsidP="00E62D52">
      <w:pPr>
        <w:pStyle w:val="21"/>
        <w:numPr>
          <w:ilvl w:val="1"/>
          <w:numId w:val="34"/>
        </w:numPr>
        <w:spacing w:line="240" w:lineRule="auto"/>
        <w:ind w:left="851" w:hanging="851"/>
      </w:pPr>
      <w:bookmarkStart w:id="9" w:name="_Toc134432925"/>
      <w:proofErr w:type="spellStart"/>
      <w:r>
        <w:rPr>
          <w:rFonts w:hint="eastAsia"/>
        </w:rPr>
        <w:lastRenderedPageBreak/>
        <w:t>基本</w:t>
      </w:r>
      <w:r w:rsidR="0084774C" w:rsidRPr="003E66A9">
        <w:rPr>
          <w:rFonts w:ascii="微软雅黑" w:eastAsia="微软雅黑" w:hAnsi="微软雅黑" w:cs="微软雅黑" w:hint="eastAsia"/>
        </w:rPr>
        <w:t>输</w:t>
      </w:r>
      <w:r w:rsidR="0084774C" w:rsidRPr="003E66A9">
        <w:rPr>
          <w:rFonts w:ascii="MS Gothic" w:eastAsia="MS Gothic" w:hAnsi="MS Gothic" w:cs="MS Gothic" w:hint="eastAsia"/>
        </w:rPr>
        <w:t>入</w:t>
      </w:r>
      <w:r>
        <w:rPr>
          <w:rFonts w:hint="eastAsia"/>
        </w:rPr>
        <w:t>参数</w:t>
      </w:r>
      <w:r>
        <w:rPr>
          <w:rFonts w:ascii="微软雅黑" w:eastAsia="微软雅黑" w:hAnsi="微软雅黑" w:cs="微软雅黑" w:hint="eastAsia"/>
        </w:rPr>
        <w:t>简</w:t>
      </w:r>
      <w:r>
        <w:rPr>
          <w:rFonts w:ascii="MS Gothic" w:eastAsia="MS Gothic" w:hAnsi="MS Gothic" w:cs="MS Gothic" w:hint="eastAsia"/>
        </w:rPr>
        <w:t>介</w:t>
      </w:r>
      <w:bookmarkEnd w:id="9"/>
      <w:proofErr w:type="spellEnd"/>
    </w:p>
    <w:p w14:paraId="3F906119" w14:textId="5427409E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Loop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begin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_step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6FA3465A" w14:textId="00C621F9" w:rsidR="00FD3B91" w:rsidRPr="00FD3B91" w:rsidRDefault="00FD3B91" w:rsidP="00FD3B91">
      <w:pPr>
        <w:pStyle w:val="1f1"/>
      </w:pPr>
      <w:r>
        <w:rPr>
          <w:rFonts w:hint="eastAsia"/>
        </w:rPr>
        <w:t>模拟开始步</w:t>
      </w:r>
    </w:p>
    <w:p w14:paraId="2D0746F0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Loop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end_step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68CEED1A" w14:textId="3D9D9757" w:rsidR="00FD3B91" w:rsidRPr="00FD3B91" w:rsidRDefault="00FD3B91" w:rsidP="00FD3B91">
      <w:pPr>
        <w:pStyle w:val="1f1"/>
      </w:pPr>
      <w:r>
        <w:rPr>
          <w:rFonts w:hint="eastAsia"/>
        </w:rPr>
        <w:t>模拟结束步</w:t>
      </w:r>
    </w:p>
    <w:p w14:paraId="0B394241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Loop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screen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_loop_step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2BC76019" w14:textId="2F91699C" w:rsidR="00FD3B91" w:rsidRPr="00FD3B91" w:rsidRDefault="00FD3B91" w:rsidP="00FD3B91">
      <w:pPr>
        <w:pStyle w:val="1f1"/>
      </w:pPr>
      <w:r>
        <w:rPr>
          <w:rFonts w:hint="eastAsia"/>
        </w:rPr>
        <w:t>模拟步</w:t>
      </w:r>
      <w:r>
        <w:rPr>
          <w:rFonts w:hint="eastAsia"/>
        </w:rPr>
        <w:t xml:space="preserve"> </w:t>
      </w:r>
      <w:r>
        <w:rPr>
          <w:rFonts w:hint="eastAsia"/>
        </w:rPr>
        <w:t>及</w:t>
      </w:r>
      <w:r>
        <w:rPr>
          <w:rFonts w:hint="eastAsia"/>
        </w:rPr>
        <w:t xml:space="preserve"> phi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rPr>
          <w:rFonts w:hint="eastAsia"/>
        </w:rPr>
        <w:t>收敛情况提示</w:t>
      </w:r>
    </w:p>
    <w:p w14:paraId="2EAF5BA8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Loop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screen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_output_step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6111E7B8" w14:textId="6438637E" w:rsidR="00FD3B91" w:rsidRPr="00FD3B91" w:rsidRDefault="00FD3B91" w:rsidP="00FD3B91">
      <w:pPr>
        <w:pStyle w:val="1f1"/>
      </w:pPr>
      <w:r>
        <w:rPr>
          <w:rFonts w:hint="eastAsia"/>
        </w:rPr>
        <w:t>综合屏幕输出步</w:t>
      </w:r>
    </w:p>
    <w:p w14:paraId="185BFDAC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Loop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vts_output_step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5CFA5DFA" w14:textId="049D2A7E" w:rsidR="00FD3B91" w:rsidRPr="00FD3B91" w:rsidRDefault="00FD3B91" w:rsidP="00FD3B91">
      <w:pPr>
        <w:pStyle w:val="1f1"/>
      </w:pPr>
      <w:proofErr w:type="spellStart"/>
      <w:r>
        <w:rPr>
          <w:rFonts w:hint="eastAsia"/>
        </w:rPr>
        <w:t>vts</w:t>
      </w:r>
      <w:proofErr w:type="spellEnd"/>
      <w:r>
        <w:rPr>
          <w:rFonts w:hint="eastAsia"/>
        </w:rPr>
        <w:t>文件输出步</w:t>
      </w:r>
    </w:p>
    <w:p w14:paraId="1C1F6775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Loop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data_output_step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222F8E45" w14:textId="1B8F2A50" w:rsidR="00FD3B91" w:rsidRPr="00FD3B91" w:rsidRDefault="00FD3B91" w:rsidP="00FD3B91">
      <w:pPr>
        <w:pStyle w:val="1f1"/>
      </w:pPr>
      <w:r>
        <w:rPr>
          <w:rFonts w:hint="eastAsia"/>
        </w:rPr>
        <w:t>网格数据文件输出步</w:t>
      </w:r>
    </w:p>
    <w:p w14:paraId="7BD0C147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Solver.difference_</w:t>
      </w:r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method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: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0 - FIVE_POINT , 1 - NINE_POINT </w:t>
      </w:r>
    </w:p>
    <w:p w14:paraId="1293AF77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difference_method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4A9D530B" w14:textId="1CED88DB" w:rsidR="00FD3B91" w:rsidRPr="00FD3B91" w:rsidRDefault="00FD3B91" w:rsidP="00FD3B91">
      <w:pPr>
        <w:pStyle w:val="1f1"/>
      </w:pPr>
      <w:r>
        <w:rPr>
          <w:rFonts w:hint="eastAsia"/>
        </w:rPr>
        <w:t>差分方法</w:t>
      </w:r>
    </w:p>
    <w:p w14:paraId="46BF26A5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is_normalize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2E3A6D8C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Con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is_normalize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TRUE</w:t>
      </w:r>
    </w:p>
    <w:p w14:paraId="4914DA3E" w14:textId="1BAB2B3C" w:rsidR="00FD3B91" w:rsidRPr="00FD3B91" w:rsidRDefault="00FD3B91" w:rsidP="00FD3B91">
      <w:pPr>
        <w:pStyle w:val="1f1"/>
      </w:pPr>
      <w:r>
        <w:rPr>
          <w:rFonts w:hint="eastAsia"/>
        </w:rPr>
        <w:t>相及组分是否归一</w:t>
      </w:r>
    </w:p>
    <w:p w14:paraId="12895307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PairWise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accelerate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56FAE3C2" w14:textId="3F1F39FC" w:rsidR="00FD3B91" w:rsidRPr="00FD3B91" w:rsidRDefault="00FD3B91" w:rsidP="00FD3B91">
      <w:pPr>
        <w:pStyle w:val="1f1"/>
      </w:pPr>
      <w:r>
        <w:rPr>
          <w:rFonts w:hint="eastAsia"/>
        </w:rPr>
        <w:t>反对称相场模型加速</w:t>
      </w:r>
    </w:p>
    <w:p w14:paraId="3942EBBD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Parallel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openmp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_thread_counts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210F8C8A" w14:textId="77E5EF64" w:rsidR="00FD3B91" w:rsidRPr="00FD3B91" w:rsidRDefault="00FD3B91" w:rsidP="00FD3B91">
      <w:pPr>
        <w:pStyle w:val="1f1"/>
      </w:pPr>
      <w:r>
        <w:rPr>
          <w:rFonts w:hint="eastAsia"/>
        </w:rPr>
        <w:t>并行线程数</w:t>
      </w:r>
    </w:p>
    <w:p w14:paraId="575A9457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Loop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Iterate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Con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48F9AFE9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Loop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Iterate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Temp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52F9F75B" w14:textId="69324123" w:rsidR="00FD3B91" w:rsidRPr="00FD3B91" w:rsidRDefault="00FD3B91" w:rsidP="00FD3B91">
      <w:pPr>
        <w:pStyle w:val="1f1"/>
      </w:pPr>
      <w:r>
        <w:rPr>
          <w:rFonts w:hint="eastAsia"/>
        </w:rPr>
        <w:t>多步迭代，一个</w:t>
      </w:r>
      <w:proofErr w:type="gramStart"/>
      <w:r>
        <w:rPr>
          <w:rFonts w:hint="eastAsia"/>
        </w:rPr>
        <w:t>相场步对应</w:t>
      </w:r>
      <w:proofErr w:type="gramEnd"/>
      <w:r>
        <w:rPr>
          <w:rFonts w:hint="eastAsia"/>
        </w:rPr>
        <w:t>的多个</w:t>
      </w:r>
      <w:proofErr w:type="gramStart"/>
      <w:r>
        <w:rPr>
          <w:rFonts w:hint="eastAsia"/>
        </w:rPr>
        <w:t>浓度场步</w:t>
      </w:r>
      <w:proofErr w:type="gramEnd"/>
      <w:r>
        <w:rPr>
          <w:rFonts w:hint="eastAsia"/>
        </w:rPr>
        <w:t>及温度场步</w:t>
      </w:r>
      <w:r w:rsidR="00266480" w:rsidRPr="00266480">
        <w:rPr>
          <w:rFonts w:hint="eastAsia"/>
          <w:color w:val="FF0000"/>
        </w:rPr>
        <w:t>（暂未调试）</w:t>
      </w:r>
    </w:p>
    <w:p w14:paraId="2DDE6379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Solver.Comps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(c0, c1, c2, </w:t>
      </w:r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... )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</w:t>
      </w:r>
    </w:p>
    <w:p w14:paraId="479AED07" w14:textId="77777777" w:rsid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Comps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()</w:t>
      </w:r>
    </w:p>
    <w:p w14:paraId="5C899C62" w14:textId="78D0B902" w:rsidR="00266480" w:rsidRPr="00FD3B91" w:rsidRDefault="00266480" w:rsidP="00266480">
      <w:pPr>
        <w:pStyle w:val="1f1"/>
      </w:pPr>
      <w:r>
        <w:rPr>
          <w:rFonts w:hint="eastAsia"/>
        </w:rPr>
        <w:t>体系内的组分定义</w:t>
      </w:r>
    </w:p>
    <w:p w14:paraId="1D83F7BE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Solver.Phases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{[(phase0</w:t>
      </w:r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),(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c0, c1, ... )], [(phase1),(c0, c1, ... )], ... } </w:t>
      </w:r>
    </w:p>
    <w:p w14:paraId="6AC3F176" w14:textId="77777777" w:rsid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Phases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{}</w:t>
      </w:r>
    </w:p>
    <w:p w14:paraId="6569E645" w14:textId="42B42D25" w:rsidR="00266480" w:rsidRPr="00FD3B91" w:rsidRDefault="00266480" w:rsidP="00266480">
      <w:pPr>
        <w:pStyle w:val="1f1"/>
      </w:pPr>
      <w:r>
        <w:rPr>
          <w:rFonts w:hint="eastAsia"/>
        </w:rPr>
        <w:lastRenderedPageBreak/>
        <w:t>体系内的相定义</w:t>
      </w:r>
    </w:p>
    <w:p w14:paraId="7A1339F8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Solver.GrainsOrientations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{[(phi_index_0, phi_index_2, </w:t>
      </w:r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... ),(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rotation_angle_1, rotation_angle_2, rotation_angle_3)],  ... } </w:t>
      </w:r>
    </w:p>
    <w:p w14:paraId="4EA3D3D5" w14:textId="77777777" w:rsid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GrainsOrientations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{}</w:t>
      </w:r>
    </w:p>
    <w:p w14:paraId="2582AA2A" w14:textId="25B36E1D" w:rsidR="00266480" w:rsidRPr="00FD3B91" w:rsidRDefault="00266480" w:rsidP="00266480">
      <w:pPr>
        <w:pStyle w:val="1f1"/>
      </w:pPr>
      <w:r>
        <w:rPr>
          <w:rFonts w:hint="eastAsia"/>
        </w:rPr>
        <w:t>定义晶粒的取向</w:t>
      </w:r>
      <w:r w:rsidRPr="00266480">
        <w:rPr>
          <w:rFonts w:hint="eastAsia"/>
          <w:color w:val="FF0000"/>
        </w:rPr>
        <w:t>（未调试）</w:t>
      </w:r>
    </w:p>
    <w:p w14:paraId="7E026C37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Solver.GrainsOrientations.rotation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_gauge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0 - XYX, 1 - XZX, 2 - YXY, 3 - YZY, 4  - ZXZ, 5  - ZYZ </w:t>
      </w:r>
    </w:p>
    <w:p w14:paraId="3DFE7204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                                           6 - XYZ, 7 - XZY, 8 - YXZ, 9 - YZX, 10 - ZXY, 11 - ZYX </w:t>
      </w:r>
    </w:p>
    <w:p w14:paraId="6568DCFE" w14:textId="77777777" w:rsidR="00FD3B91" w:rsidRPr="00266480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GrainsOrientations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rotation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_gauge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4</w:t>
      </w:r>
    </w:p>
    <w:p w14:paraId="1F375B12" w14:textId="1C482434" w:rsidR="00266480" w:rsidRPr="00FD3B91" w:rsidRDefault="00266480" w:rsidP="00266480">
      <w:pPr>
        <w:pStyle w:val="1f1"/>
      </w:pPr>
      <w:r>
        <w:rPr>
          <w:rFonts w:hint="eastAsia"/>
        </w:rPr>
        <w:t>晶粒取向的旋转准则</w:t>
      </w:r>
    </w:p>
    <w:p w14:paraId="02F2D870" w14:textId="77777777" w:rsidR="00FD3B91" w:rsidRPr="00266480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RealTime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init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0.000000</w:t>
      </w:r>
    </w:p>
    <w:p w14:paraId="5116DF32" w14:textId="6919ED11" w:rsidR="00266480" w:rsidRPr="00FD3B91" w:rsidRDefault="00266480" w:rsidP="00266480">
      <w:pPr>
        <w:pStyle w:val="1f1"/>
      </w:pPr>
      <w:r>
        <w:rPr>
          <w:rFonts w:hint="eastAsia"/>
        </w:rPr>
        <w:t>起始的真实时间</w:t>
      </w:r>
    </w:p>
    <w:p w14:paraId="39660433" w14:textId="77777777" w:rsidR="00FD3B91" w:rsidRPr="00266480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TimeInterval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dt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1.000000</w:t>
      </w:r>
    </w:p>
    <w:p w14:paraId="38B564BE" w14:textId="181368EA" w:rsidR="00266480" w:rsidRPr="00FD3B91" w:rsidRDefault="00266480" w:rsidP="00266480">
      <w:pPr>
        <w:pStyle w:val="1f1"/>
      </w:pPr>
      <w:r>
        <w:rPr>
          <w:rFonts w:hint="eastAsia"/>
        </w:rPr>
        <w:t>模拟的时间步长</w:t>
      </w:r>
    </w:p>
    <w:p w14:paraId="19BBE542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Solver.PCT.TimeInterval.auto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_adjust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delt_step,max_scale,is_reduce_output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)</w:t>
      </w:r>
    </w:p>
    <w:p w14:paraId="5856DF74" w14:textId="77777777" w:rsid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TimeInterval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auto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_adjust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100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1e3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true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64710FE8" w14:textId="7F880C39" w:rsidR="00266480" w:rsidRPr="00FD3B91" w:rsidRDefault="00266480" w:rsidP="00266480">
      <w:pPr>
        <w:pStyle w:val="1f1"/>
      </w:pPr>
      <w:r>
        <w:rPr>
          <w:rFonts w:hint="eastAsia"/>
        </w:rPr>
        <w:t>自动调整时间步长，以使</w:t>
      </w:r>
      <w:r>
        <w:rPr>
          <w:rFonts w:hint="eastAsia"/>
        </w:rPr>
        <w:t>phi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rPr>
          <w:rFonts w:hint="eastAsia"/>
        </w:rPr>
        <w:t>演化稳定</w:t>
      </w:r>
    </w:p>
    <w:p w14:paraId="17C7541D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phi_increment_limit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0.001000</w:t>
      </w:r>
    </w:p>
    <w:p w14:paraId="54F29062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con_increment_limit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0.001000</w:t>
      </w:r>
    </w:p>
    <w:p w14:paraId="7899F41D" w14:textId="77777777" w:rsidR="00FD3B91" w:rsidRPr="00266480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temp_increment_limit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0.001000</w:t>
      </w:r>
    </w:p>
    <w:p w14:paraId="2A51D439" w14:textId="56FB3271" w:rsidR="00266480" w:rsidRPr="00FD3B91" w:rsidRDefault="00266480" w:rsidP="00266480">
      <w:pPr>
        <w:pStyle w:val="1f1"/>
      </w:pPr>
      <w:r>
        <w:rPr>
          <w:rFonts w:hint="eastAsia"/>
        </w:rPr>
        <w:t>自动调整时间步长过程中，期望</w:t>
      </w:r>
      <w:r>
        <w:rPr>
          <w:rFonts w:hint="eastAsia"/>
        </w:rPr>
        <w:t>phi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rPr>
          <w:rFonts w:hint="eastAsia"/>
        </w:rPr>
        <w:t>演化的精度</w:t>
      </w:r>
    </w:p>
    <w:p w14:paraId="4536E7AF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Mesh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Nx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6662F4D2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Mesh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Ny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7D570ABB" w14:textId="77777777" w:rsidR="00FD3B91" w:rsidRPr="00266480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Mesh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Nz</w:t>
      </w:r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70084D26" w14:textId="43C86F67" w:rsidR="00266480" w:rsidRPr="00FD3B91" w:rsidRDefault="00266480" w:rsidP="00266480">
      <w:pPr>
        <w:pStyle w:val="1f1"/>
      </w:pPr>
      <w:r>
        <w:rPr>
          <w:rFonts w:hint="eastAsia"/>
        </w:rPr>
        <w:t>模拟空间的大小，为使并行有效需以定义</w:t>
      </w:r>
      <w:r>
        <w:rPr>
          <w:rFonts w:hint="eastAsia"/>
        </w:rPr>
        <w:t>x</w:t>
      </w:r>
      <w:r>
        <w:rPr>
          <w:rFonts w:hint="eastAsia"/>
        </w:rPr>
        <w:t>方向网格优先</w:t>
      </w:r>
    </w:p>
    <w:p w14:paraId="0F439E19" w14:textId="77777777" w:rsidR="00FD3B91" w:rsidRPr="00266480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Mesh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dr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1.000000</w:t>
      </w:r>
    </w:p>
    <w:p w14:paraId="28747972" w14:textId="66648BA9" w:rsidR="00266480" w:rsidRPr="00FD3B91" w:rsidRDefault="00266480" w:rsidP="00266480">
      <w:pPr>
        <w:pStyle w:val="1f1"/>
      </w:pPr>
      <w:r>
        <w:rPr>
          <w:rFonts w:hint="eastAsia"/>
        </w:rPr>
        <w:t>模拟网格的大小</w:t>
      </w:r>
    </w:p>
    <w:p w14:paraId="3014E9CB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Solver.Mesh.BoundaryCondition</w:t>
      </w:r>
      <w:proofErr w:type="spellEnd"/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: 0 - FIXED , 1 - PERIODIC , 2 - ADIABATIC</w:t>
      </w:r>
    </w:p>
    <w:p w14:paraId="2D59D9E1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Mesh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BoundaryCondition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x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_up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6B084B00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Mesh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BoundaryCondition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x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_down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38323D08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Mesh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BoundaryCondition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y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_up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7A5C2376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Mesh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BoundaryCondition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y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_down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3BC9519D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Mesh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BoundaryCondition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z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_up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354CD5AB" w14:textId="77777777" w:rsidR="00FD3B91" w:rsidRPr="00266480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lastRenderedPageBreak/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Mesh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BoundaryCondition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z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_dowm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776BC8E1" w14:textId="2364DB95" w:rsidR="00266480" w:rsidRPr="00FD3B91" w:rsidRDefault="00266480" w:rsidP="00266480">
      <w:pPr>
        <w:pStyle w:val="1f1"/>
      </w:pPr>
      <w:r>
        <w:rPr>
          <w:rFonts w:hint="eastAsia"/>
        </w:rPr>
        <w:t>边界条件</w:t>
      </w:r>
    </w:p>
    <w:p w14:paraId="5FADCE98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ModelsManager.Phi.equation</w:t>
      </w:r>
      <w:proofErr w:type="spellEnd"/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: 0 - Const, 1 -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AllenCahn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Standard, 2 -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AllenCahn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Pairwise, 3 -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CahnHilliard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Standard</w:t>
      </w:r>
    </w:p>
    <w:p w14:paraId="29DB9661" w14:textId="77777777" w:rsidR="00FD3B91" w:rsidRPr="00266480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equation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51DFE649" w14:textId="0CC9F297" w:rsidR="00266480" w:rsidRPr="00FD3B91" w:rsidRDefault="00266480" w:rsidP="00266480">
      <w:pPr>
        <w:pStyle w:val="1f1"/>
      </w:pPr>
      <w:r>
        <w:rPr>
          <w:rFonts w:hint="eastAsia"/>
        </w:rPr>
        <w:t>相场方程</w:t>
      </w:r>
    </w:p>
    <w:p w14:paraId="6824D610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ModelsManager.Con.equation</w:t>
      </w:r>
      <w:proofErr w:type="spellEnd"/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: 0 - Const, 1 -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TotalConcentration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2 -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PhaseConcentration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3 -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GrandPotential</w:t>
      </w:r>
      <w:proofErr w:type="spellEnd"/>
    </w:p>
    <w:p w14:paraId="683500F2" w14:textId="77777777" w:rsidR="00FD3B91" w:rsidRPr="00266480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Con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equation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6463E2C6" w14:textId="1BF8DBEA" w:rsidR="00266480" w:rsidRPr="00FD3B91" w:rsidRDefault="00266480" w:rsidP="00266480">
      <w:pPr>
        <w:pStyle w:val="1f1"/>
      </w:pPr>
      <w:proofErr w:type="gramStart"/>
      <w:r>
        <w:rPr>
          <w:rFonts w:hint="eastAsia"/>
        </w:rPr>
        <w:t>浓度场</w:t>
      </w:r>
      <w:proofErr w:type="gramEnd"/>
      <w:r>
        <w:rPr>
          <w:rFonts w:hint="eastAsia"/>
        </w:rPr>
        <w:t>方程</w:t>
      </w:r>
    </w:p>
    <w:p w14:paraId="54723BA6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ModelsManager.Con.valid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_domain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: 0 - Standard, 1 - Reverse</w:t>
      </w:r>
    </w:p>
    <w:p w14:paraId="3D67332F" w14:textId="77777777" w:rsidR="00FD3B91" w:rsidRPr="00266480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Con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_domain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2C7CE5EB" w14:textId="58CBE73B" w:rsidR="00266480" w:rsidRPr="00FD3B91" w:rsidRDefault="00266480" w:rsidP="00266480">
      <w:pPr>
        <w:pStyle w:val="1f1"/>
      </w:pPr>
      <w:proofErr w:type="gramStart"/>
      <w:r>
        <w:rPr>
          <w:rFonts w:hint="eastAsia"/>
        </w:rPr>
        <w:t>浓度场有效</w:t>
      </w:r>
      <w:proofErr w:type="gramEnd"/>
      <w:r>
        <w:rPr>
          <w:rFonts w:hint="eastAsia"/>
        </w:rPr>
        <w:t>区域</w:t>
      </w:r>
    </w:p>
    <w:p w14:paraId="3B2370C9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ModelsManager.Temp.equation</w:t>
      </w:r>
      <w:proofErr w:type="spellEnd"/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: 0 - Const, 1 - Standard</w:t>
      </w:r>
    </w:p>
    <w:p w14:paraId="59AA9946" w14:textId="77777777" w:rsidR="00FD3B91" w:rsidRPr="00266480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Temp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equation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43CB27A5" w14:textId="182787B4" w:rsidR="00266480" w:rsidRPr="00FD3B91" w:rsidRDefault="00266480" w:rsidP="00266480">
      <w:pPr>
        <w:pStyle w:val="1f1"/>
      </w:pPr>
      <w:r>
        <w:rPr>
          <w:rFonts w:hint="eastAsia"/>
        </w:rPr>
        <w:t>温度场方程</w:t>
      </w:r>
    </w:p>
    <w:p w14:paraId="00C6EC7F" w14:textId="77777777" w:rsidR="00FD3B91" w:rsidRPr="00266480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is_datafile_init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3D829269" w14:textId="217BEE17" w:rsidR="00266480" w:rsidRPr="00FD3B91" w:rsidRDefault="00266480" w:rsidP="00266480">
      <w:pPr>
        <w:pStyle w:val="1f1"/>
      </w:pPr>
      <w:r>
        <w:rPr>
          <w:rFonts w:hint="eastAsia"/>
        </w:rPr>
        <w:t>是否以数据网格文件初始化一个模拟</w:t>
      </w:r>
    </w:p>
    <w:p w14:paraId="6A6B8459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# .matrix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{[(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phi_index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),(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phi_name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),(phi_comp_0_value, phi_comp_1_value, ... )],[(total_comp_0_value, total_comp_1_value, ... )],[(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temp_value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)]} </w:t>
      </w:r>
    </w:p>
    <w:p w14:paraId="39C13DB9" w14:textId="77777777" w:rsid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matrix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{[()]}</w:t>
      </w:r>
    </w:p>
    <w:p w14:paraId="318340EE" w14:textId="60F96128" w:rsidR="00266480" w:rsidRPr="00FD3B91" w:rsidRDefault="00266480" w:rsidP="00266480">
      <w:pPr>
        <w:pStyle w:val="1f1"/>
      </w:pPr>
      <w:r>
        <w:rPr>
          <w:rFonts w:hint="eastAsia"/>
        </w:rPr>
        <w:t>模拟基体的定义</w:t>
      </w:r>
    </w:p>
    <w:p w14:paraId="4569BD05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# .property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phi_index_begin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phi_index_end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), (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phi_name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, ... ),(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phi_weight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...)] </w:t>
      </w:r>
    </w:p>
    <w:p w14:paraId="0485485B" w14:textId="77777777" w:rsid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property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60FCBAAD" w14:textId="7217268C" w:rsidR="00266480" w:rsidRPr="00FD3B91" w:rsidRDefault="00266480" w:rsidP="00266480">
      <w:pPr>
        <w:pStyle w:val="1f1"/>
      </w:pPr>
      <w:r>
        <w:rPr>
          <w:rFonts w:hint="eastAsia"/>
        </w:rPr>
        <w:t>生成多晶结构</w:t>
      </w:r>
    </w:p>
    <w:p w14:paraId="08356EE1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# .property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bmp_layer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file_name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 </w:t>
      </w:r>
    </w:p>
    <w:p w14:paraId="04EB5A79" w14:textId="77777777" w:rsid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bmp24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property</w:t>
      </w:r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()</w:t>
      </w:r>
    </w:p>
    <w:p w14:paraId="078DD502" w14:textId="1D58A844" w:rsidR="00266480" w:rsidRPr="00FD3B91" w:rsidRDefault="00266480" w:rsidP="00266480">
      <w:pPr>
        <w:pStyle w:val="1f1"/>
      </w:pPr>
      <w:r>
        <w:rPr>
          <w:rFonts w:hint="eastAsia"/>
        </w:rPr>
        <w:t>从图片读取二维结构</w:t>
      </w:r>
    </w:p>
    <w:p w14:paraId="53FA984A" w14:textId="77777777" w:rsidR="00FD3B91" w:rsidRPr="00F971B6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_layer_number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1D6E5CD0" w14:textId="5C2DEACE" w:rsidR="00F971B6" w:rsidRPr="00FD3B91" w:rsidRDefault="005039B1" w:rsidP="00F971B6">
      <w:pPr>
        <w:pStyle w:val="1f1"/>
      </w:pPr>
      <w:r>
        <w:rPr>
          <w:rFonts w:hint="eastAsia"/>
        </w:rPr>
        <w:t>在几何区域内拓展网格结构和生成网格数据</w:t>
      </w:r>
    </w:p>
    <w:p w14:paraId="4FB141E6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# .property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phi_index_begin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phi_index_end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), (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phi_name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, ... ),(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phi_weight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...),(in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phi_index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... )] </w:t>
      </w:r>
    </w:p>
    <w:p w14:paraId="5E39E76D" w14:textId="77777777" w:rsid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_inPhis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property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1AB74FC7" w14:textId="73EF700A" w:rsidR="00F971B6" w:rsidRPr="00FD3B91" w:rsidRDefault="00F971B6" w:rsidP="00F971B6">
      <w:pPr>
        <w:pStyle w:val="1f1"/>
      </w:pPr>
      <w:r>
        <w:rPr>
          <w:rFonts w:hint="eastAsia"/>
        </w:rPr>
        <w:lastRenderedPageBreak/>
        <w:t>定义位于</w:t>
      </w:r>
      <w:proofErr w:type="gramStart"/>
      <w:r>
        <w:rPr>
          <w:rFonts w:hint="eastAsia"/>
        </w:rPr>
        <w:t>某个</w:t>
      </w:r>
      <w:r>
        <w:rPr>
          <w:rFonts w:hint="eastAsia"/>
        </w:rPr>
        <w:t>/</w:t>
      </w:r>
      <w:r>
        <w:rPr>
          <w:rFonts w:hint="eastAsia"/>
        </w:rPr>
        <w:t>些相</w:t>
      </w:r>
      <w:proofErr w:type="gramEnd"/>
      <w:r w:rsidR="005039B1">
        <w:rPr>
          <w:rFonts w:hint="eastAsia"/>
        </w:rPr>
        <w:t>区</w:t>
      </w:r>
      <w:r>
        <w:rPr>
          <w:rFonts w:hint="eastAsia"/>
        </w:rPr>
        <w:t>内的多晶结构</w:t>
      </w:r>
    </w:p>
    <w:p w14:paraId="6E701663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Preprocess.reconstruct_phis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{[(phi_index_0, phi_index_1, </w:t>
      </w:r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... )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, (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phi_name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)], .... } </w:t>
      </w:r>
    </w:p>
    <w:p w14:paraId="5D17D357" w14:textId="77777777" w:rsid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reconstruct_phis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{[()]}</w:t>
      </w:r>
    </w:p>
    <w:p w14:paraId="503B0468" w14:textId="406B68AB" w:rsidR="0020327D" w:rsidRPr="00FD3B91" w:rsidRDefault="005039B1" w:rsidP="0020327D">
      <w:pPr>
        <w:pStyle w:val="1f1"/>
      </w:pPr>
      <w:r>
        <w:rPr>
          <w:rFonts w:hint="eastAsia"/>
        </w:rPr>
        <w:t>重构某些晶粒的性质</w:t>
      </w:r>
    </w:p>
    <w:p w14:paraId="7613A8B6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Preprocess.merge_phis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{[(phi</w:t>
      </w:r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0,phi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1,phi2, ... ),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is_phi_c_merge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], .... } </w:t>
      </w:r>
    </w:p>
    <w:p w14:paraId="6B3C54D6" w14:textId="77777777" w:rsid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merge_phis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{[()]}</w:t>
      </w:r>
    </w:p>
    <w:p w14:paraId="2369ECA2" w14:textId="22B63F14" w:rsidR="005039B1" w:rsidRPr="00FD3B91" w:rsidRDefault="005039B1" w:rsidP="005039B1">
      <w:pPr>
        <w:pStyle w:val="1f1"/>
      </w:pPr>
      <w:r>
        <w:rPr>
          <w:rFonts w:hint="eastAsia"/>
        </w:rPr>
        <w:t>混合某些相形成一个相</w:t>
      </w:r>
    </w:p>
    <w:p w14:paraId="048F865D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Preprocess.auto_merge_phis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(phis_index_0, phis_index_1, </w:t>
      </w:r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... )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</w:t>
      </w:r>
    </w:p>
    <w:p w14:paraId="11225190" w14:textId="77777777" w:rsid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auto_merge_phis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()</w:t>
      </w:r>
    </w:p>
    <w:p w14:paraId="15EB88C8" w14:textId="6FF7BF02" w:rsidR="005039B1" w:rsidRPr="00FD3B91" w:rsidRDefault="005039B1" w:rsidP="005039B1">
      <w:pPr>
        <w:pStyle w:val="1f1"/>
      </w:pPr>
      <w:r>
        <w:rPr>
          <w:rFonts w:hint="eastAsia"/>
        </w:rPr>
        <w:t>自动混合互相不接触的多个相</w:t>
      </w:r>
    </w:p>
    <w:p w14:paraId="6C9FC87E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Preprocess.relax_interface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relax_steps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output_steps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fix_phi_after_relax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 </w:t>
      </w:r>
    </w:p>
    <w:p w14:paraId="48DB790B" w14:textId="77777777" w:rsid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relax_interface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()</w:t>
      </w:r>
    </w:p>
    <w:p w14:paraId="373498E8" w14:textId="3CC81D7D" w:rsidR="005039B1" w:rsidRPr="00FD3B91" w:rsidRDefault="005039B1" w:rsidP="005039B1">
      <w:pPr>
        <w:pStyle w:val="1f1"/>
      </w:pPr>
      <w:r>
        <w:rPr>
          <w:rFonts w:hint="eastAsia"/>
        </w:rPr>
        <w:t>弛豫相界面</w:t>
      </w:r>
    </w:p>
    <w:p w14:paraId="26BF6ACC" w14:textId="77777777" w:rsidR="00FD3B91" w:rsidRPr="005039B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remove_inexistent_phis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3E5DB89F" w14:textId="53660DC6" w:rsidR="005039B1" w:rsidRPr="00FD3B91" w:rsidRDefault="005039B1" w:rsidP="005039B1">
      <w:pPr>
        <w:pStyle w:val="1f1"/>
      </w:pPr>
      <w:r>
        <w:rPr>
          <w:rFonts w:hint="eastAsia"/>
        </w:rPr>
        <w:t>剔除不存在的相，减少内存空间消耗</w:t>
      </w:r>
    </w:p>
    <w:p w14:paraId="1870D8BF" w14:textId="77777777" w:rsidR="00FD3B91" w:rsidRPr="005039B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re_ordering_phis_indexs_from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4FC8F517" w14:textId="68AEFDC1" w:rsidR="005039B1" w:rsidRPr="00FD3B91" w:rsidRDefault="005039B1" w:rsidP="005039B1">
      <w:pPr>
        <w:pStyle w:val="1f1"/>
      </w:pPr>
      <w:r>
        <w:rPr>
          <w:rFonts w:hint="eastAsia"/>
        </w:rPr>
        <w:t>对各个相的索引再排序</w:t>
      </w:r>
    </w:p>
    <w:p w14:paraId="3C37D98D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Preprocess.fill_phis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{[(phi_index_0, phi_index_1, </w:t>
      </w:r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... )</w:t>
      </w:r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(phi_con_1, phi_con_2, ... ), (total_con_1, total_con_2, ... ), (temperature)], .... } </w:t>
      </w:r>
    </w:p>
    <w:p w14:paraId="45A1B89C" w14:textId="77777777" w:rsid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fill_phis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{[()]}</w:t>
      </w:r>
    </w:p>
    <w:p w14:paraId="573BB997" w14:textId="7984D303" w:rsidR="005039B1" w:rsidRPr="00FD3B91" w:rsidRDefault="005039B1" w:rsidP="005039B1">
      <w:pPr>
        <w:pStyle w:val="1f1"/>
      </w:pPr>
      <w:r>
        <w:rPr>
          <w:rFonts w:hint="eastAsia"/>
        </w:rPr>
        <w:t>填充相区内的组分、温度数据</w:t>
      </w:r>
    </w:p>
    <w:p w14:paraId="68340FF6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Postprocess.physical_fields</w:t>
      </w:r>
      <w:proofErr w:type="spell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(mechanic, fluid dynamic, electric) </w:t>
      </w:r>
    </w:p>
    <w:p w14:paraId="305541A9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physical_fields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proofErr w:type="spellStart"/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false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false</w:t>
      </w:r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false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51C4BC72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DCDCAA"/>
          <w:sz w:val="21"/>
          <w:szCs w:val="21"/>
          <w:lang w:eastAsia="zh-CN"/>
        </w:rPr>
        <w:t>physical_</w:t>
      </w:r>
      <w:proofErr w:type="gramStart"/>
      <w:r w:rsidRPr="00FD3B91">
        <w:rPr>
          <w:rFonts w:ascii="Consolas" w:hAnsi="Consolas" w:cs="宋体"/>
          <w:color w:val="DCDCAA"/>
          <w:sz w:val="21"/>
          <w:szCs w:val="21"/>
          <w:lang w:eastAsia="zh-CN"/>
        </w:rPr>
        <w:t>fields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(</w:t>
      </w:r>
      <w:proofErr w:type="gramEnd"/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)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037E4945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DCDCAA"/>
          <w:sz w:val="21"/>
          <w:szCs w:val="21"/>
          <w:lang w:eastAsia="zh-CN"/>
        </w:rPr>
        <w:t>physical_</w:t>
      </w:r>
      <w:proofErr w:type="gramStart"/>
      <w:r w:rsidRPr="00FD3B91">
        <w:rPr>
          <w:rFonts w:ascii="Consolas" w:hAnsi="Consolas" w:cs="宋体"/>
          <w:color w:val="DCDCAA"/>
          <w:sz w:val="21"/>
          <w:szCs w:val="21"/>
          <w:lang w:eastAsia="zh-CN"/>
        </w:rPr>
        <w:t>fields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(</w:t>
      </w:r>
      <w:proofErr w:type="gramEnd"/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)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1ECD861B" w14:textId="77777777" w:rsidR="00FD3B91" w:rsidRPr="005039B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DCDCAA"/>
          <w:sz w:val="21"/>
          <w:szCs w:val="21"/>
          <w:lang w:eastAsia="zh-CN"/>
        </w:rPr>
        <w:t>physical_</w:t>
      </w:r>
      <w:proofErr w:type="gramStart"/>
      <w:r w:rsidRPr="00FD3B91">
        <w:rPr>
          <w:rFonts w:ascii="Consolas" w:hAnsi="Consolas" w:cs="宋体"/>
          <w:color w:val="DCDCAA"/>
          <w:sz w:val="21"/>
          <w:szCs w:val="21"/>
          <w:lang w:eastAsia="zh-CN"/>
        </w:rPr>
        <w:t>fields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(</w:t>
      </w:r>
      <w:proofErr w:type="gramEnd"/>
      <w:r w:rsidRPr="00FD3B91">
        <w:rPr>
          <w:rFonts w:ascii="Consolas" w:hAnsi="Consolas" w:cs="宋体"/>
          <w:color w:val="B5CEA8"/>
          <w:sz w:val="21"/>
          <w:szCs w:val="21"/>
          <w:lang w:eastAsia="zh-CN"/>
        </w:rPr>
        <w:t>2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)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513AC24E" w14:textId="12962CCD" w:rsidR="005039B1" w:rsidRPr="00FD3B91" w:rsidRDefault="005039B1" w:rsidP="005039B1">
      <w:pPr>
        <w:pStyle w:val="1f1"/>
      </w:pPr>
      <w:r>
        <w:rPr>
          <w:rFonts w:hint="eastAsia"/>
        </w:rPr>
        <w:t>开启外场：机械场、流场、电场</w:t>
      </w:r>
    </w:p>
    <w:p w14:paraId="4D9E6976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Statistics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file</w:t>
      </w:r>
      <w:proofErr w:type="gramEnd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_name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data_statistics</w:t>
      </w:r>
      <w:proofErr w:type="spellEnd"/>
    </w:p>
    <w:p w14:paraId="5140C1C9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Statistics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is_phi_c_t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3C5727C4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Statistics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is_electricity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769D6BAF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>Postprocess.Statistics.datafiles</w:t>
      </w:r>
      <w:proofErr w:type="spellEnd"/>
      <w:proofErr w:type="gramEnd"/>
      <w:r w:rsidRPr="00FD3B9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(datafile1, ... ) </w:t>
      </w:r>
    </w:p>
    <w:p w14:paraId="1038FE7B" w14:textId="77777777" w:rsid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Statistics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datafiles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()</w:t>
      </w:r>
    </w:p>
    <w:p w14:paraId="39C43E57" w14:textId="33FC7328" w:rsidR="005039B1" w:rsidRPr="00FD3B91" w:rsidRDefault="005039B1" w:rsidP="005039B1">
      <w:pPr>
        <w:pStyle w:val="1f1"/>
      </w:pPr>
      <w:r>
        <w:rPr>
          <w:rFonts w:hint="eastAsia"/>
        </w:rPr>
        <w:t>统计网格内的数据并进行输出</w:t>
      </w:r>
    </w:p>
    <w:p w14:paraId="7587695B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lastRenderedPageBreak/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66E1BC7F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con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7D093876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potential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65C80F62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energy_density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47032101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temperature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5E160D9C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phase_con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0F15093E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phase_potential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351054C2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grains_rev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4E906A05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phi_index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15402FF7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phi_gradient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5A7CCAA8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phi_name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00776427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phi_summary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7F49ECD4" w14:textId="77777777" w:rsidR="00FD3B91" w:rsidRPr="005039B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PCT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VTS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interface_flag</w:t>
      </w:r>
      <w:proofErr w:type="spell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3B1E1CD3" w14:textId="3EB2D610" w:rsidR="005039B1" w:rsidRPr="00FD3B91" w:rsidRDefault="005039B1" w:rsidP="005039B1">
      <w:pPr>
        <w:pStyle w:val="1f1"/>
      </w:pPr>
      <w:r>
        <w:rPr>
          <w:rFonts w:hint="eastAsia"/>
        </w:rPr>
        <w:t>一些可以在</w:t>
      </w:r>
      <w:proofErr w:type="spellStart"/>
      <w:r>
        <w:rPr>
          <w:rFonts w:hint="eastAsia"/>
        </w:rPr>
        <w:t>vts</w:t>
      </w:r>
      <w:proofErr w:type="spellEnd"/>
      <w:r>
        <w:rPr>
          <w:rFonts w:hint="eastAsia"/>
        </w:rPr>
        <w:t>文件中输出的数据，是否输出的开关</w:t>
      </w:r>
    </w:p>
    <w:p w14:paraId="520F77DA" w14:textId="77777777" w:rsidR="00FD3B91" w:rsidRPr="00FD3B91" w:rsidRDefault="00FD3B91" w:rsidP="00FD3B91">
      <w:pPr>
        <w:pStyle w:val="affff4"/>
        <w:numPr>
          <w:ilvl w:val="0"/>
          <w:numId w:val="34"/>
        </w:num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&lt;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AUTO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proofErr w:type="spellStart"/>
      <w:proofErr w:type="gramStart"/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Loop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stop</w:t>
      </w:r>
      <w:proofErr w:type="spellEnd"/>
      <w:proofErr w:type="gramEnd"/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3B9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3B9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4205E2AA" w14:textId="60018627" w:rsidR="00FD3B91" w:rsidRPr="005039B1" w:rsidRDefault="005039B1" w:rsidP="00E62D52">
      <w:pPr>
        <w:pStyle w:val="1f1"/>
        <w:rPr>
          <w:color w:val="auto"/>
        </w:rPr>
      </w:pPr>
      <w:r>
        <w:rPr>
          <w:rFonts w:hint="eastAsia"/>
          <w:color w:val="auto"/>
        </w:rPr>
        <w:t>正常停止一个运行程序的开关，程序会跳出未完成的主循环并进行结束输出和内存释放操作。</w:t>
      </w:r>
    </w:p>
    <w:p w14:paraId="7473158D" w14:textId="77777777" w:rsidR="00C46F41" w:rsidRDefault="00C46F41" w:rsidP="00C46F41">
      <w:pPr>
        <w:spacing w:line="240" w:lineRule="auto"/>
        <w:rPr>
          <w:lang w:eastAsia="zh-CN"/>
        </w:rPr>
      </w:pPr>
      <w:r>
        <w:rPr>
          <w:lang w:eastAsia="zh-CN"/>
        </w:rPr>
        <w:br w:type="page"/>
      </w:r>
    </w:p>
    <w:p w14:paraId="7E0EAECA" w14:textId="77777777" w:rsidR="00C46F41" w:rsidRPr="00E62D52" w:rsidRDefault="00C46F41" w:rsidP="005039B1">
      <w:pPr>
        <w:pStyle w:val="1"/>
        <w:numPr>
          <w:ilvl w:val="0"/>
          <w:numId w:val="39"/>
        </w:numPr>
        <w:rPr>
          <w:color w:val="auto"/>
        </w:rPr>
      </w:pPr>
      <w:bookmarkStart w:id="10" w:name="_Toc134432926"/>
      <w:proofErr w:type="spellStart"/>
      <w:r w:rsidRPr="00E62D52">
        <w:rPr>
          <w:rFonts w:hint="eastAsia"/>
          <w:color w:val="auto"/>
        </w:rPr>
        <w:lastRenderedPageBreak/>
        <w:t>模块介绍</w:t>
      </w:r>
      <w:bookmarkStart w:id="11" w:name="_Toc5147"/>
      <w:bookmarkEnd w:id="10"/>
      <w:proofErr w:type="spellEnd"/>
    </w:p>
    <w:p w14:paraId="1454833B" w14:textId="77777777" w:rsidR="00C46F41" w:rsidRDefault="00C46F41" w:rsidP="005039B1">
      <w:pPr>
        <w:pStyle w:val="21"/>
        <w:numPr>
          <w:ilvl w:val="1"/>
          <w:numId w:val="39"/>
        </w:numPr>
        <w:spacing w:line="240" w:lineRule="auto"/>
        <w:ind w:left="851" w:hanging="851"/>
      </w:pPr>
      <w:bookmarkStart w:id="12" w:name="_Toc134432927"/>
      <w:bookmarkEnd w:id="11"/>
      <w:proofErr w:type="spellStart"/>
      <w:r>
        <w:rPr>
          <w:rFonts w:hint="eastAsia"/>
        </w:rPr>
        <w:t>微结构初始化</w:t>
      </w:r>
      <w:bookmarkEnd w:id="12"/>
      <w:proofErr w:type="spellEnd"/>
    </w:p>
    <w:p w14:paraId="3E62645E" w14:textId="28C7EDAB" w:rsidR="00C46F41" w:rsidRDefault="000C6B19" w:rsidP="00E62D52">
      <w:pPr>
        <w:pStyle w:val="1f1"/>
      </w:pPr>
      <w:r>
        <w:rPr>
          <w:rFonts w:hint="eastAsia"/>
        </w:rPr>
        <w:t>在第二节的介绍中，结构初始化由以下命令行控制</w:t>
      </w:r>
      <w:r w:rsidR="00C46F41">
        <w:rPr>
          <w:rFonts w:hint="eastAsia"/>
        </w:rPr>
        <w:t>：</w:t>
      </w:r>
    </w:p>
    <w:p w14:paraId="3752EC7E" w14:textId="77777777" w:rsidR="006948B2" w:rsidRPr="006948B2" w:rsidRDefault="006948B2" w:rsidP="006948B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6948B2">
        <w:rPr>
          <w:rFonts w:ascii="Consolas" w:hAnsi="Consolas" w:cs="宋体"/>
          <w:color w:val="569CD6"/>
          <w:sz w:val="21"/>
          <w:szCs w:val="21"/>
          <w:lang w:eastAsia="zh-CN"/>
        </w:rPr>
        <w:t># .matrix</w:t>
      </w:r>
      <w:proofErr w:type="gramEnd"/>
      <w:r w:rsidRPr="006948B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{[(</w:t>
      </w:r>
      <w:proofErr w:type="spellStart"/>
      <w:r w:rsidRPr="006948B2">
        <w:rPr>
          <w:rFonts w:ascii="Consolas" w:hAnsi="Consolas" w:cs="宋体"/>
          <w:color w:val="569CD6"/>
          <w:sz w:val="21"/>
          <w:szCs w:val="21"/>
          <w:lang w:eastAsia="zh-CN"/>
        </w:rPr>
        <w:t>phi_index</w:t>
      </w:r>
      <w:proofErr w:type="spellEnd"/>
      <w:r w:rsidRPr="006948B2">
        <w:rPr>
          <w:rFonts w:ascii="Consolas" w:hAnsi="Consolas" w:cs="宋体"/>
          <w:color w:val="569CD6"/>
          <w:sz w:val="21"/>
          <w:szCs w:val="21"/>
          <w:lang w:eastAsia="zh-CN"/>
        </w:rPr>
        <w:t>),(</w:t>
      </w:r>
      <w:proofErr w:type="spellStart"/>
      <w:r w:rsidRPr="006948B2">
        <w:rPr>
          <w:rFonts w:ascii="Consolas" w:hAnsi="Consolas" w:cs="宋体"/>
          <w:color w:val="569CD6"/>
          <w:sz w:val="21"/>
          <w:szCs w:val="21"/>
          <w:lang w:eastAsia="zh-CN"/>
        </w:rPr>
        <w:t>phi_name</w:t>
      </w:r>
      <w:proofErr w:type="spellEnd"/>
      <w:r w:rsidRPr="006948B2">
        <w:rPr>
          <w:rFonts w:ascii="Consolas" w:hAnsi="Consolas" w:cs="宋体"/>
          <w:color w:val="569CD6"/>
          <w:sz w:val="21"/>
          <w:szCs w:val="21"/>
          <w:lang w:eastAsia="zh-CN"/>
        </w:rPr>
        <w:t>),(phi_comp_0_value, phi_comp_1_value, ... )],[(total_comp_0_value, total_comp_1_value, ... )],[(</w:t>
      </w:r>
      <w:proofErr w:type="spellStart"/>
      <w:r w:rsidRPr="006948B2">
        <w:rPr>
          <w:rFonts w:ascii="Consolas" w:hAnsi="Consolas" w:cs="宋体"/>
          <w:color w:val="569CD6"/>
          <w:sz w:val="21"/>
          <w:szCs w:val="21"/>
          <w:lang w:eastAsia="zh-CN"/>
        </w:rPr>
        <w:t>temp_value</w:t>
      </w:r>
      <w:proofErr w:type="spellEnd"/>
      <w:r w:rsidRPr="006948B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)]} </w:t>
      </w:r>
    </w:p>
    <w:p w14:paraId="5E467C1C" w14:textId="77777777" w:rsidR="000C6B19" w:rsidRPr="000C6B19" w:rsidRDefault="000C6B19" w:rsidP="000C6B1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C6B19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matrix</w:t>
      </w:r>
      <w:proofErr w:type="spellEnd"/>
      <w:proofErr w:type="gramEnd"/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C6B19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{[()]}</w:t>
      </w:r>
    </w:p>
    <w:p w14:paraId="51142606" w14:textId="77777777" w:rsidR="000C6B19" w:rsidRPr="000C6B19" w:rsidRDefault="000C6B19" w:rsidP="000C6B1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# .property</w:t>
      </w:r>
      <w:proofErr w:type="gram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</w:t>
      </w:r>
      <w:proofErr w:type="spell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phi_index_begin</w:t>
      </w:r>
      <w:proofErr w:type="spell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phi_index_end</w:t>
      </w:r>
      <w:proofErr w:type="spell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), (</w:t>
      </w:r>
      <w:proofErr w:type="spell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phi_name</w:t>
      </w:r>
      <w:proofErr w:type="spell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, ... ),(</w:t>
      </w:r>
      <w:proofErr w:type="spell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phi_weight</w:t>
      </w:r>
      <w:proofErr w:type="spell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...)] </w:t>
      </w:r>
    </w:p>
    <w:p w14:paraId="0D038495" w14:textId="77777777" w:rsidR="000C6B19" w:rsidRPr="000C6B19" w:rsidRDefault="000C6B19" w:rsidP="000C6B1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C6B19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property</w:t>
      </w:r>
      <w:proofErr w:type="spellEnd"/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C6B19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5B01F7C8" w14:textId="77777777" w:rsidR="000C6B19" w:rsidRPr="000C6B19" w:rsidRDefault="000C6B19" w:rsidP="000C6B1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# .property</w:t>
      </w:r>
      <w:proofErr w:type="gram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</w:t>
      </w:r>
      <w:proofErr w:type="spell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bmp_layer</w:t>
      </w:r>
      <w:proofErr w:type="spell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file_name</w:t>
      </w:r>
      <w:proofErr w:type="spell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 </w:t>
      </w:r>
    </w:p>
    <w:p w14:paraId="758BA193" w14:textId="77777777" w:rsidR="000C6B19" w:rsidRPr="000C6B19" w:rsidRDefault="000C6B19" w:rsidP="000C6B1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C6B19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bmp24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property</w:t>
      </w:r>
      <w:proofErr w:type="gramEnd"/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C6B19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()</w:t>
      </w:r>
    </w:p>
    <w:p w14:paraId="08C27027" w14:textId="77777777" w:rsidR="000C6B19" w:rsidRPr="000C6B19" w:rsidRDefault="000C6B19" w:rsidP="000C6B1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C6B19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_layer_number</w:t>
      </w:r>
      <w:proofErr w:type="spellEnd"/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C6B19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C6B19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26554370" w14:textId="77777777" w:rsidR="000C6B19" w:rsidRPr="000C6B19" w:rsidRDefault="000C6B19" w:rsidP="000C6B1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# .property</w:t>
      </w:r>
      <w:proofErr w:type="gram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</w:t>
      </w:r>
      <w:proofErr w:type="spell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phi_index_begin</w:t>
      </w:r>
      <w:proofErr w:type="spell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phi_index_end</w:t>
      </w:r>
      <w:proofErr w:type="spell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), (</w:t>
      </w:r>
      <w:proofErr w:type="spell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phi_name</w:t>
      </w:r>
      <w:proofErr w:type="spell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, ... ),(</w:t>
      </w:r>
      <w:proofErr w:type="spell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phi_weight</w:t>
      </w:r>
      <w:proofErr w:type="spell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...),(in </w:t>
      </w:r>
      <w:proofErr w:type="spellStart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>phi_index</w:t>
      </w:r>
      <w:proofErr w:type="spellEnd"/>
      <w:r w:rsidRPr="000C6B1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... )] </w:t>
      </w:r>
    </w:p>
    <w:p w14:paraId="1E590CF5" w14:textId="28A39C1F" w:rsidR="000C6B19" w:rsidRPr="006948B2" w:rsidRDefault="000C6B19" w:rsidP="006948B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C6B19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_inPhis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C6B19">
        <w:rPr>
          <w:rFonts w:ascii="Consolas" w:hAnsi="Consolas" w:cs="宋体"/>
          <w:color w:val="9CDCFE"/>
          <w:sz w:val="21"/>
          <w:szCs w:val="21"/>
          <w:lang w:eastAsia="zh-CN"/>
        </w:rPr>
        <w:t>property</w:t>
      </w:r>
      <w:proofErr w:type="spellEnd"/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C6B19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C6B1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5FB1341A" w14:textId="27A92C9A" w:rsidR="00C46F41" w:rsidRPr="007B0AA8" w:rsidRDefault="00C46F41" w:rsidP="00E62D52">
      <w:pPr>
        <w:pStyle w:val="1f1"/>
        <w:rPr>
          <w:b/>
          <w:bCs/>
        </w:rPr>
      </w:pPr>
      <w:r w:rsidRPr="007B0AA8">
        <w:rPr>
          <w:rFonts w:hint="eastAsia"/>
          <w:b/>
          <w:bCs/>
        </w:rPr>
        <w:t>首先使用者需要声明微结构的基体，所有的结构都会被初始化在这个基体上：</w:t>
      </w:r>
    </w:p>
    <w:p w14:paraId="2C28AE00" w14:textId="534AD749" w:rsidR="00C46F41" w:rsidRPr="006948B2" w:rsidRDefault="006948B2" w:rsidP="006948B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spellStart"/>
      <w:proofErr w:type="gramStart"/>
      <w:r w:rsidRPr="006948B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6948B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6948B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6948B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6948B2">
        <w:rPr>
          <w:rFonts w:ascii="Consolas" w:hAnsi="Consolas" w:cs="宋体"/>
          <w:color w:val="9CDCFE"/>
          <w:sz w:val="21"/>
          <w:szCs w:val="21"/>
          <w:lang w:eastAsia="zh-CN"/>
        </w:rPr>
        <w:t>matrix</w:t>
      </w:r>
      <w:proofErr w:type="spellEnd"/>
      <w:proofErr w:type="gramEnd"/>
    </w:p>
    <w:p w14:paraId="2FA806B3" w14:textId="7931E9ED" w:rsidR="00C46F41" w:rsidRPr="007B0AA8" w:rsidRDefault="00C46F41" w:rsidP="00E62D52">
      <w:pPr>
        <w:pStyle w:val="1f1"/>
        <w:rPr>
          <w:b/>
          <w:bCs/>
        </w:rPr>
      </w:pPr>
      <w:r w:rsidRPr="007B0AA8">
        <w:rPr>
          <w:rFonts w:hint="eastAsia"/>
          <w:b/>
          <w:bCs/>
        </w:rPr>
        <w:t>接着可以在基体上生成几何体，每个几何体位于一个几何层中，几何</w:t>
      </w:r>
      <w:proofErr w:type="gramStart"/>
      <w:r w:rsidRPr="007B0AA8">
        <w:rPr>
          <w:rFonts w:hint="eastAsia"/>
          <w:b/>
          <w:bCs/>
        </w:rPr>
        <w:t>层代表</w:t>
      </w:r>
      <w:proofErr w:type="gramEnd"/>
      <w:r w:rsidRPr="007B0AA8">
        <w:rPr>
          <w:rFonts w:hint="eastAsia"/>
          <w:b/>
          <w:bCs/>
        </w:rPr>
        <w:t>了生成几何体的先后顺序，后生成的几何体会覆盖先生成的几何体，因此可以通过设计几何层形成层次感：</w:t>
      </w:r>
    </w:p>
    <w:p w14:paraId="5C15CC8E" w14:textId="0EDE0F09" w:rsidR="00C46F41" w:rsidRPr="006948B2" w:rsidRDefault="006948B2" w:rsidP="006948B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spellStart"/>
      <w:proofErr w:type="gramStart"/>
      <w:r w:rsidRPr="006948B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6948B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6948B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6948B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6948B2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6948B2">
        <w:rPr>
          <w:rFonts w:ascii="Consolas" w:hAnsi="Consolas" w:cs="宋体"/>
          <w:color w:val="9CDCFE"/>
          <w:sz w:val="21"/>
          <w:szCs w:val="21"/>
          <w:lang w:eastAsia="zh-CN"/>
        </w:rPr>
        <w:t>_layer_number</w:t>
      </w:r>
      <w:proofErr w:type="spellEnd"/>
      <w:r w:rsidRPr="006948B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6948B2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6948B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  <w:r>
        <w:t xml:space="preserve"> </w:t>
      </w:r>
    </w:p>
    <w:p w14:paraId="4B554105" w14:textId="77777777" w:rsidR="00C46F41" w:rsidRDefault="00C46F41" w:rsidP="00E62D52">
      <w:pPr>
        <w:pStyle w:val="1f1"/>
      </w:pPr>
      <w:r>
        <w:rPr>
          <w:rFonts w:hint="eastAsia"/>
        </w:rPr>
        <w:t>然后，使用者需要声明几何层的一些属性。如仅有一层几何层，只需要声明第一层的属性（按</w:t>
      </w:r>
      <w:r>
        <w:rPr>
          <w:rFonts w:hint="eastAsia"/>
        </w:rPr>
        <w:t>0</w:t>
      </w:r>
      <w:r>
        <w:rPr>
          <w:rFonts w:hint="eastAsia"/>
        </w:rPr>
        <w:t>开始排序）</w:t>
      </w:r>
    </w:p>
    <w:p w14:paraId="020BAF8B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# .property</w:t>
      </w:r>
      <w:proofErr w:type="gram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</w:t>
      </w:r>
      <w:proofErr w:type="spell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phi_index</w:t>
      </w:r>
      <w:proofErr w:type="spell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phi_name</w:t>
      </w:r>
      <w:proofErr w:type="spell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geometry_type</w:t>
      </w:r>
      <w:proofErr w:type="spell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rotation_gauge</w:t>
      </w:r>
      <w:proofErr w:type="spell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reverse_region</w:t>
      </w:r>
      <w:proofErr w:type="spell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 </w:t>
      </w:r>
    </w:p>
    <w:p w14:paraId="155A1A4D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#              </w:t>
      </w:r>
      <w:proofErr w:type="spell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geometry_</w:t>
      </w:r>
      <w:proofErr w:type="gram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type</w:t>
      </w:r>
      <w:proofErr w:type="spell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 :</w:t>
      </w:r>
      <w:proofErr w:type="gram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0 - None, 1 - Ellipsoid, 2 - Polyhedron </w:t>
      </w:r>
    </w:p>
    <w:p w14:paraId="3CAFB54C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#              </w:t>
      </w:r>
      <w:proofErr w:type="spell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rotation_</w:t>
      </w:r>
      <w:proofErr w:type="gram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gauge</w:t>
      </w:r>
      <w:proofErr w:type="spell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:</w:t>
      </w:r>
      <w:proofErr w:type="gram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0 - XYX, 1 - XZX, 2 - YXY, 3 - YZY, 4  - ZXZ, 5  - ZYZ </w:t>
      </w:r>
    </w:p>
    <w:p w14:paraId="3BCAED5E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                              6 - XYZ, 7 - XZY, 8 - YXZ, 9 - YZX, 10 - ZXY, 11 - ZYX </w:t>
      </w:r>
    </w:p>
    <w:p w14:paraId="20AC4A10" w14:textId="22084AF4" w:rsidR="00C46F41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property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G0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false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0CA21B36" w14:textId="1E34C4BD" w:rsidR="00C46F41" w:rsidRDefault="00C46F41" w:rsidP="00E62D52">
      <w:pPr>
        <w:pStyle w:val="1f1"/>
        <w:rPr>
          <w:i/>
        </w:rPr>
      </w:pPr>
      <w:r>
        <w:rPr>
          <w:rFonts w:hint="eastAsia"/>
        </w:rPr>
        <w:t>相的索引</w:t>
      </w:r>
      <w:r w:rsidR="00CB6A5A">
        <w:rPr>
          <w:rFonts w:hint="eastAsia"/>
        </w:rPr>
        <w:t>（</w:t>
      </w:r>
      <w:proofErr w:type="spellStart"/>
      <w:r w:rsidR="00CB6A5A">
        <w:rPr>
          <w:rFonts w:hint="eastAsia"/>
        </w:rPr>
        <w:t>phi</w:t>
      </w:r>
      <w:r w:rsidR="00CB6A5A">
        <w:t>_index</w:t>
      </w:r>
      <w:proofErr w:type="spellEnd"/>
      <w:r w:rsidR="00CB6A5A">
        <w:rPr>
          <w:rFonts w:hint="eastAsia"/>
        </w:rPr>
        <w:t>）</w:t>
      </w:r>
      <w:r>
        <w:rPr>
          <w:rFonts w:hint="eastAsia"/>
        </w:rPr>
        <w:t>用于区分每个晶粒，对应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Φ</m:t>
            </m:r>
          </m:e>
          <m:sup>
            <m:r>
              <w:rPr>
                <w:rFonts w:ascii="Cambria Math" w:hAnsi="Cambria Math" w:hint="eastAsia"/>
              </w:rPr>
              <m:t>1</m:t>
            </m:r>
          </m:sup>
        </m:sSup>
      </m:oMath>
      <w:r>
        <w:rPr>
          <w:rFonts w:hint="eastAsia"/>
        </w:rPr>
        <w:t>、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Φ</m:t>
            </m:r>
          </m:e>
          <m:sup>
            <m:r>
              <w:rPr>
                <w:rFonts w:ascii="Cambria Math" w:hAnsi="Cambria Math" w:hint="eastAsia"/>
              </w:rPr>
              <m:t>2</m:t>
            </m:r>
          </m:sup>
        </m:sSup>
      </m:oMath>
      <w:r>
        <w:rPr>
          <w:rFonts w:hint="eastAsia"/>
        </w:rPr>
        <w:t>、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Φ</m:t>
            </m:r>
          </m:e>
          <m:sup>
            <m:r>
              <w:rPr>
                <w:rFonts w:ascii="Cambria Math" w:hAnsi="Cambria Math" w:hint="eastAsia"/>
              </w:rPr>
              <m:t>3</m:t>
            </m:r>
          </m:sup>
        </m:sSup>
      </m:oMath>
      <w:r>
        <w:rPr>
          <w:rFonts w:hint="eastAsia"/>
        </w:rPr>
        <w:t>等，而相的属性</w:t>
      </w:r>
      <w:proofErr w:type="spellStart"/>
      <w:r w:rsidR="00CB6A5A">
        <w:rPr>
          <w:rFonts w:hint="eastAsia"/>
        </w:rPr>
        <w:t>p</w:t>
      </w:r>
      <w:r w:rsidR="00CB6A5A">
        <w:t>hi_name</w:t>
      </w:r>
      <w:proofErr w:type="spellEnd"/>
      <w:r>
        <w:rPr>
          <w:rFonts w:hint="eastAsia"/>
        </w:rPr>
        <w:t>可以认为</w:t>
      </w:r>
      <w:r w:rsidR="00CB6A5A">
        <w:rPr>
          <w:rFonts w:hint="eastAsia"/>
        </w:rPr>
        <w:t>是具有相同物理性质</w:t>
      </w:r>
      <w:r>
        <w:rPr>
          <w:rFonts w:hint="eastAsia"/>
        </w:rPr>
        <w:t>的晶粒。如具有相同的热力学吉布</w:t>
      </w:r>
      <w:r>
        <w:rPr>
          <w:rFonts w:hint="eastAsia"/>
        </w:rPr>
        <w:lastRenderedPageBreak/>
        <w:t>斯自由能函数，具有相同弹性模量等，用于进一步分类。几何类型</w:t>
      </w:r>
      <w:r w:rsidR="00CB6A5A">
        <w:rPr>
          <w:rFonts w:hint="eastAsia"/>
        </w:rPr>
        <w:t>（</w:t>
      </w:r>
      <w:proofErr w:type="spellStart"/>
      <w:r w:rsidR="00CB6A5A" w:rsidRPr="00CB6A5A">
        <w:t>geometry_type</w:t>
      </w:r>
      <w:proofErr w:type="spellEnd"/>
      <w:r w:rsidR="00CB6A5A">
        <w:rPr>
          <w:rFonts w:hint="eastAsia"/>
        </w:rPr>
        <w:t>）</w:t>
      </w:r>
      <w:r>
        <w:rPr>
          <w:rFonts w:hint="eastAsia"/>
        </w:rPr>
        <w:t>目前支持椭球、多面体的生成。生成步与无量纲模拟步对应，一般情况下设置为第</w:t>
      </w:r>
      <w:r>
        <w:rPr>
          <w:rFonts w:hint="eastAsia"/>
        </w:rPr>
        <w:t>0</w:t>
      </w:r>
      <w:r>
        <w:rPr>
          <w:rFonts w:hint="eastAsia"/>
        </w:rPr>
        <w:t>步，即在模块预处理过程中就会生成结构。旋转规则</w:t>
      </w:r>
      <w:r w:rsidR="00CB6A5A">
        <w:rPr>
          <w:rFonts w:hint="eastAsia"/>
        </w:rPr>
        <w:t>（</w:t>
      </w:r>
      <w:proofErr w:type="spellStart"/>
      <w:r w:rsidR="00CB6A5A" w:rsidRPr="00CB6A5A">
        <w:t>rotation_gauge</w:t>
      </w:r>
      <w:proofErr w:type="spellEnd"/>
      <w:r w:rsidR="00CB6A5A">
        <w:rPr>
          <w:rFonts w:hint="eastAsia"/>
        </w:rPr>
        <w:t>）</w:t>
      </w:r>
      <w:r>
        <w:rPr>
          <w:rFonts w:hint="eastAsia"/>
        </w:rPr>
        <w:t>可用于二维、三维结构的旋转，一般取几何体的相对坐标</w:t>
      </w:r>
      <w:proofErr w:type="gramStart"/>
      <w:r>
        <w:rPr>
          <w:rFonts w:hint="eastAsia"/>
        </w:rPr>
        <w:t>轴作为</w:t>
      </w:r>
      <w:proofErr w:type="gramEnd"/>
      <w:r>
        <w:rPr>
          <w:rFonts w:hint="eastAsia"/>
        </w:rPr>
        <w:t>旋转参照物。反向填充</w:t>
      </w:r>
      <w:r w:rsidR="00CB6A5A">
        <w:rPr>
          <w:rFonts w:hint="eastAsia"/>
        </w:rPr>
        <w:t>（</w:t>
      </w:r>
      <w:proofErr w:type="spellStart"/>
      <w:r w:rsidR="00CB6A5A" w:rsidRPr="00CB6A5A">
        <w:t>reverse_region</w:t>
      </w:r>
      <w:proofErr w:type="spellEnd"/>
      <w:r w:rsidR="00CB6A5A">
        <w:rPr>
          <w:rFonts w:hint="eastAsia"/>
        </w:rPr>
        <w:t>）</w:t>
      </w:r>
      <w:r>
        <w:rPr>
          <w:rFonts w:hint="eastAsia"/>
        </w:rPr>
        <w:t>即为填充几何体外的部分。</w:t>
      </w:r>
    </w:p>
    <w:p w14:paraId="41FAA076" w14:textId="5878CA9F" w:rsidR="00C46F41" w:rsidRDefault="00C46F41" w:rsidP="00CB6A5A">
      <w:pPr>
        <w:pStyle w:val="1f1"/>
        <w:numPr>
          <w:ilvl w:val="0"/>
          <w:numId w:val="40"/>
        </w:numPr>
      </w:pPr>
      <w:r>
        <w:rPr>
          <w:rFonts w:hint="eastAsia"/>
        </w:rPr>
        <w:t>初始化一个椭球</w:t>
      </w:r>
      <w:r>
        <w:rPr>
          <w:rFonts w:hint="eastAsia"/>
        </w:rPr>
        <w:t>/</w:t>
      </w:r>
      <w:r>
        <w:rPr>
          <w:rFonts w:hint="eastAsia"/>
        </w:rPr>
        <w:t>椭圆</w:t>
      </w:r>
    </w:p>
    <w:p w14:paraId="46EAB166" w14:textId="2E6502A2" w:rsidR="00C46F41" w:rsidRDefault="00C46F41" w:rsidP="00E62D52">
      <w:pPr>
        <w:pStyle w:val="1f1"/>
      </w:pPr>
      <w:r>
        <w:rPr>
          <w:rFonts w:hint="eastAsia"/>
        </w:rPr>
        <w:t>如果在设置几何层时，定义几何类型为椭球，使用者就需要在该几何层上进一步定义椭球的参数</w:t>
      </w:r>
      <w:r w:rsidR="00CB6A5A">
        <w:rPr>
          <w:rFonts w:hint="eastAsia"/>
        </w:rPr>
        <w:t>，及几何</w:t>
      </w:r>
      <w:r w:rsidR="003B7D0E">
        <w:rPr>
          <w:rFonts w:hint="eastAsia"/>
        </w:rPr>
        <w:t>区域内的数据</w:t>
      </w:r>
      <w:r w:rsidR="000E72F3">
        <w:rPr>
          <w:rFonts w:hint="eastAsia"/>
        </w:rPr>
        <w:t>，如下</w:t>
      </w:r>
    </w:p>
    <w:p w14:paraId="29BB88C7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# .ellipsoid</w:t>
      </w:r>
      <w:proofErr w:type="gram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[(core_x,core_y,core_z),(radius_x,radius_y,radius_z),(rotation_angle_1,rotation_angle_2,rotation_angle_3)] </w:t>
      </w:r>
    </w:p>
    <w:p w14:paraId="1A7AF3C4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ellipsoid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)]</w:t>
      </w:r>
    </w:p>
    <w:p w14:paraId="0018FD04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T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0.000000</w:t>
      </w:r>
    </w:p>
    <w:p w14:paraId="59AF2DFC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geometry_layer_0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B6A5A">
        <w:rPr>
          <w:rFonts w:ascii="Consolas" w:hAnsi="Consolas" w:cs="宋体"/>
          <w:color w:val="B5CEA8"/>
          <w:sz w:val="21"/>
          <w:szCs w:val="21"/>
          <w:lang w:eastAsia="zh-CN"/>
        </w:rPr>
        <w:t>1.000000</w:t>
      </w:r>
    </w:p>
    <w:p w14:paraId="30840AD8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geometry_layer_0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is_normalized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TRUE</w:t>
      </w:r>
    </w:p>
    <w:p w14:paraId="54A0CFF7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# .x = [(comp_0_</w:t>
      </w:r>
      <w:proofErr w:type="gram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name,comp</w:t>
      </w:r>
      <w:proofErr w:type="gram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_0_value),(comp_1_name,comp_1_value), ...] </w:t>
      </w:r>
    </w:p>
    <w:p w14:paraId="38572C38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x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034832FE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# .</w:t>
      </w:r>
      <w:proofErr w:type="spell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custom</w:t>
      </w:r>
      <w:proofErr w:type="gram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_int</w:t>
      </w:r>
      <w:proofErr w:type="spell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[(custom_0_index, custom_0_value),(custom_1_index, custom_1_value), ...] </w:t>
      </w:r>
    </w:p>
    <w:p w14:paraId="03D8FB2A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custom_int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36283947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# .</w:t>
      </w:r>
      <w:proofErr w:type="spell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custom</w:t>
      </w:r>
      <w:proofErr w:type="gram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_double</w:t>
      </w:r>
      <w:proofErr w:type="spell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[(custom_0_index, custom_0_value),(custom_1_index, custom_1_value), ...] </w:t>
      </w:r>
    </w:p>
    <w:p w14:paraId="402A1A0C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custom_double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2A3610EF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# .custom</w:t>
      </w:r>
      <w:proofErr w:type="gram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_vec3 = [(custom_0_index, custom_0_value_0, custom_0_value_1, custom_0_value_2), (custom_1_index, custom_1_value_0, custom_1_value_1, custom_1_value_2), ...] </w:t>
      </w:r>
    </w:p>
    <w:p w14:paraId="77345ABE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custom_vec3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2E8A1486" w14:textId="77777777" w:rsidR="00CB6A5A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># .custom</w:t>
      </w:r>
      <w:proofErr w:type="gramEnd"/>
      <w:r w:rsidRPr="00CB6A5A">
        <w:rPr>
          <w:rFonts w:ascii="Consolas" w:hAnsi="Consolas" w:cs="宋体"/>
          <w:color w:val="569CD6"/>
          <w:sz w:val="21"/>
          <w:szCs w:val="21"/>
          <w:lang w:eastAsia="zh-CN"/>
        </w:rPr>
        <w:t xml:space="preserve">_vec6 = [(custom_vec6_index, custom_vec6_value_0, custom_vec6_value_1, custom_vec6_value_2, custom_vec6_value_3, custom_vec6_value_4, custom_vec6_value_5), ...] </w:t>
      </w:r>
    </w:p>
    <w:p w14:paraId="34A46A6D" w14:textId="23AE8D99" w:rsidR="00C46F41" w:rsidRPr="00CB6A5A" w:rsidRDefault="00CB6A5A" w:rsidP="00CB6A5A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B6A5A">
        <w:rPr>
          <w:rFonts w:ascii="Consolas" w:hAnsi="Consolas" w:cs="宋体"/>
          <w:color w:val="9CDCFE"/>
          <w:sz w:val="21"/>
          <w:szCs w:val="21"/>
          <w:lang w:eastAsia="zh-CN"/>
        </w:rPr>
        <w:t>custom_vec6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B6A5A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B6A5A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22939F4E" w14:textId="497E387C" w:rsidR="00C46F41" w:rsidRDefault="00C46F41" w:rsidP="00E62D52">
      <w:pPr>
        <w:pStyle w:val="1f1"/>
        <w:rPr>
          <w:color w:val="C00000"/>
        </w:rPr>
      </w:pPr>
      <w:r>
        <w:rPr>
          <w:rFonts w:hint="eastAsia"/>
        </w:rPr>
        <w:t>案例</w:t>
      </w:r>
      <w:r w:rsidR="000E72F3">
        <w:rPr>
          <w:rFonts w:hint="eastAsia"/>
        </w:rPr>
        <w:t>详</w:t>
      </w:r>
      <w:r>
        <w:rPr>
          <w:rFonts w:hint="eastAsia"/>
        </w:rPr>
        <w:t>见</w:t>
      </w:r>
      <w:r>
        <w:rPr>
          <w:color w:val="C00000"/>
        </w:rPr>
        <w:t>1_nucleation</w:t>
      </w:r>
      <w:r>
        <w:rPr>
          <w:rFonts w:hint="eastAsia"/>
          <w:color w:val="C00000"/>
        </w:rPr>
        <w:t>/</w:t>
      </w:r>
      <w:r w:rsidR="000E72F3" w:rsidRPr="000E72F3">
        <w:rPr>
          <w:color w:val="C00000"/>
        </w:rPr>
        <w:t>0_ellipse.mindes</w:t>
      </w:r>
      <w:r>
        <w:rPr>
          <w:color w:val="C00000"/>
        </w:rPr>
        <w:t xml:space="preserve"> </w:t>
      </w:r>
      <w:r>
        <w:rPr>
          <w:rFonts w:hint="eastAsia"/>
        </w:rPr>
        <w:t>及</w:t>
      </w:r>
      <w:r>
        <w:rPr>
          <w:rFonts w:hint="eastAsia"/>
          <w:color w:val="C00000"/>
        </w:rPr>
        <w:t xml:space="preserve"> </w:t>
      </w:r>
      <w:r>
        <w:rPr>
          <w:color w:val="C00000"/>
        </w:rPr>
        <w:t>1_nucleation</w:t>
      </w:r>
      <w:r>
        <w:rPr>
          <w:rFonts w:hint="eastAsia"/>
          <w:color w:val="C00000"/>
        </w:rPr>
        <w:t>/</w:t>
      </w:r>
      <w:r w:rsidR="000E72F3" w:rsidRPr="000E72F3">
        <w:rPr>
          <w:color w:val="C00000"/>
        </w:rPr>
        <w:t>1_ellipsoid.mindes</w:t>
      </w:r>
    </w:p>
    <w:p w14:paraId="145346A9" w14:textId="77777777" w:rsidR="00C46F41" w:rsidRDefault="00C46F41" w:rsidP="00E62D52">
      <w:pPr>
        <w:pStyle w:val="1f1"/>
      </w:pPr>
      <w:r>
        <w:rPr>
          <w:noProof/>
        </w:rPr>
        <w:lastRenderedPageBreak/>
        <w:drawing>
          <wp:inline distT="0" distB="0" distL="0" distR="0" wp14:anchorId="0E6C0518" wp14:editId="610C206A">
            <wp:extent cx="2298700" cy="2159635"/>
            <wp:effectExtent l="0" t="0" r="635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9894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7445" w14:textId="77777777" w:rsidR="00C46F41" w:rsidRDefault="00C46F41" w:rsidP="000E72F3">
      <w:pPr>
        <w:pStyle w:val="1f1"/>
        <w:numPr>
          <w:ilvl w:val="0"/>
          <w:numId w:val="41"/>
        </w:numPr>
      </w:pPr>
      <w:r>
        <w:rPr>
          <w:rFonts w:hint="eastAsia"/>
        </w:rPr>
        <w:t>初始化一个多边形</w:t>
      </w:r>
      <w:r>
        <w:rPr>
          <w:rFonts w:hint="eastAsia"/>
        </w:rPr>
        <w:t>/</w:t>
      </w:r>
      <w:r>
        <w:rPr>
          <w:rFonts w:hint="eastAsia"/>
        </w:rPr>
        <w:t>多面体</w:t>
      </w:r>
    </w:p>
    <w:p w14:paraId="46DB61B8" w14:textId="77777777" w:rsidR="00C46F41" w:rsidRDefault="00C46F41" w:rsidP="00E62D52">
      <w:pPr>
        <w:pStyle w:val="1f1"/>
      </w:pPr>
      <w:r>
        <w:rPr>
          <w:rFonts w:hint="eastAsia"/>
        </w:rPr>
        <w:t>如果在设置几何层时，定义几何类型为多面体，使用者就需要在该几何层上进一步定义多面体的参数</w:t>
      </w:r>
    </w:p>
    <w:p w14:paraId="3E15E582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# .polyhedron</w:t>
      </w:r>
      <w:proofErr w:type="gramEnd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{[</w:t>
      </w:r>
      <w:proofErr w:type="spellStart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inside_point</w:t>
      </w:r>
      <w:proofErr w:type="spellEnd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],[</w:t>
      </w:r>
      <w:proofErr w:type="spellStart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surf_point,surf_point,surf_point</w:t>
      </w:r>
      <w:proofErr w:type="spellEnd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 xml:space="preserve">], .... </w:t>
      </w:r>
      <w:proofErr w:type="gramStart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,[</w:t>
      </w:r>
      <w:proofErr w:type="gramEnd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 xml:space="preserve">(rotation_angle_1,rotation_angle_2,rotation_angle_3)]} </w:t>
      </w:r>
    </w:p>
    <w:p w14:paraId="6912937A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#                point = (</w:t>
      </w:r>
      <w:proofErr w:type="spellStart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position_</w:t>
      </w:r>
      <w:proofErr w:type="gramStart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x,position</w:t>
      </w:r>
      <w:proofErr w:type="gramEnd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_y,position_z</w:t>
      </w:r>
      <w:proofErr w:type="spellEnd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 </w:t>
      </w:r>
    </w:p>
    <w:p w14:paraId="08B094B4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polyhedron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{[(</w:t>
      </w: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)],[(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)],[(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)]}</w:t>
      </w:r>
    </w:p>
    <w:p w14:paraId="3D5BDAA9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T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0.000000</w:t>
      </w:r>
    </w:p>
    <w:p w14:paraId="07E05187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geometry_layer_0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E72F3">
        <w:rPr>
          <w:rFonts w:ascii="Consolas" w:hAnsi="Consolas" w:cs="宋体"/>
          <w:color w:val="B5CEA8"/>
          <w:sz w:val="21"/>
          <w:szCs w:val="21"/>
          <w:lang w:eastAsia="zh-CN"/>
        </w:rPr>
        <w:t>1.000000</w:t>
      </w:r>
    </w:p>
    <w:p w14:paraId="43A44A23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geometry_layer_0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is_normalized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TRUE</w:t>
      </w:r>
    </w:p>
    <w:p w14:paraId="10BCECFF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# .x = [(comp_0_</w:t>
      </w:r>
      <w:proofErr w:type="gramStart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name,comp</w:t>
      </w:r>
      <w:proofErr w:type="gramEnd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 xml:space="preserve">_0_value),(comp_1_name,comp_1_value), ...] </w:t>
      </w:r>
    </w:p>
    <w:p w14:paraId="3ADCA2AB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x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3D593E28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# .</w:t>
      </w:r>
      <w:proofErr w:type="spellStart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custom</w:t>
      </w:r>
      <w:proofErr w:type="gramEnd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_int</w:t>
      </w:r>
      <w:proofErr w:type="spellEnd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[(custom_0_index, custom_0_value),(custom_1_index, custom_1_value), ...] </w:t>
      </w:r>
    </w:p>
    <w:p w14:paraId="23B25BAD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custom_int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0C73B8D8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# .</w:t>
      </w:r>
      <w:proofErr w:type="spellStart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custom</w:t>
      </w:r>
      <w:proofErr w:type="gramEnd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_double</w:t>
      </w:r>
      <w:proofErr w:type="spellEnd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[(custom_0_index, custom_0_value),(custom_1_index, custom_1_value), ...] </w:t>
      </w:r>
    </w:p>
    <w:p w14:paraId="4E86E466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custom_double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27F50428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# .custom</w:t>
      </w:r>
      <w:proofErr w:type="gramEnd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 xml:space="preserve">_vec3 = [(custom_0_index, custom_0_value_0, custom_0_value_1, custom_0_value_2), (custom_1_index, custom_1_value_0, custom_1_value_1, custom_1_value_2), ...] </w:t>
      </w:r>
    </w:p>
    <w:p w14:paraId="7DAD49F8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custom_vec3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7BFBAE52" w14:textId="77777777" w:rsidR="000E72F3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># .custom</w:t>
      </w:r>
      <w:proofErr w:type="gramEnd"/>
      <w:r w:rsidRPr="000E72F3">
        <w:rPr>
          <w:rFonts w:ascii="Consolas" w:hAnsi="Consolas" w:cs="宋体"/>
          <w:color w:val="569CD6"/>
          <w:sz w:val="21"/>
          <w:szCs w:val="21"/>
          <w:lang w:eastAsia="zh-CN"/>
        </w:rPr>
        <w:t xml:space="preserve">_vec6 = [(custom_vec6_index, custom_vec6_value_0, custom_vec6_value_1, custom_vec6_value_2, custom_vec6_value_3, custom_vec6_value_4, custom_vec6_value_5), ...] </w:t>
      </w:r>
    </w:p>
    <w:p w14:paraId="6940A3D6" w14:textId="76A3B5C6" w:rsidR="00C46F41" w:rsidRPr="000E72F3" w:rsidRDefault="000E72F3" w:rsidP="000E72F3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geometry</w:t>
      </w:r>
      <w:proofErr w:type="gramEnd"/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_layer_0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E72F3">
        <w:rPr>
          <w:rFonts w:ascii="Consolas" w:hAnsi="Consolas" w:cs="宋体"/>
          <w:color w:val="9CDCFE"/>
          <w:sz w:val="21"/>
          <w:szCs w:val="21"/>
          <w:lang w:eastAsia="zh-CN"/>
        </w:rPr>
        <w:t>custom_vec6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E72F3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E72F3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6FDA3A55" w14:textId="77777777" w:rsidR="00C46F41" w:rsidRDefault="00C46F41" w:rsidP="00E62D52">
      <w:pPr>
        <w:pStyle w:val="1f1"/>
      </w:pPr>
      <w:proofErr w:type="gramStart"/>
      <w:r>
        <w:rPr>
          <w:rFonts w:hint="eastAsia"/>
        </w:rPr>
        <w:lastRenderedPageBreak/>
        <w:t>采用面</w:t>
      </w:r>
      <w:proofErr w:type="gramEnd"/>
      <w:r>
        <w:rPr>
          <w:rFonts w:hint="eastAsia"/>
        </w:rPr>
        <w:t>切割</w:t>
      </w:r>
      <w:r>
        <w:rPr>
          <w:rFonts w:hint="eastAsia"/>
        </w:rPr>
        <w:t>+</w:t>
      </w:r>
      <w:proofErr w:type="gramStart"/>
      <w:r>
        <w:rPr>
          <w:rFonts w:hint="eastAsia"/>
        </w:rPr>
        <w:t>体内点锚</w:t>
      </w:r>
      <w:proofErr w:type="gramEnd"/>
      <w:r>
        <w:rPr>
          <w:rFonts w:hint="eastAsia"/>
        </w:rPr>
        <w:t>定的方法确定一个多面体</w:t>
      </w:r>
      <w:r>
        <w:rPr>
          <w:rFonts w:hint="eastAsia"/>
        </w:rPr>
        <w:t>/</w:t>
      </w:r>
      <w:r>
        <w:rPr>
          <w:rFonts w:hint="eastAsia"/>
        </w:rPr>
        <w:t>多边形，该方法也可轻易拓展到</w:t>
      </w:r>
      <w:r>
        <w:rPr>
          <w:rFonts w:hint="eastAsia"/>
        </w:rPr>
        <w:t>Voronoi</w:t>
      </w:r>
      <w:r>
        <w:rPr>
          <w:rFonts w:hint="eastAsia"/>
        </w:rPr>
        <w:t>结构生成逻辑中。</w:t>
      </w:r>
    </w:p>
    <w:p w14:paraId="21FCB6CE" w14:textId="77777777" w:rsidR="00C46F41" w:rsidRDefault="00C46F41" w:rsidP="00E62D52">
      <w:pPr>
        <w:pStyle w:val="1f1"/>
        <w:rPr>
          <w:color w:val="00B0F0"/>
        </w:rPr>
      </w:pPr>
      <w:r>
        <w:rPr>
          <w:noProof/>
          <w:color w:val="00B0F0"/>
        </w:rPr>
        <w:drawing>
          <wp:inline distT="0" distB="0" distL="0" distR="0" wp14:anchorId="29447347" wp14:editId="42072C6E">
            <wp:extent cx="1816735" cy="179832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6735" cy="1798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FDD446" w14:textId="3FF13907" w:rsidR="00C46F41" w:rsidRDefault="00C46F41" w:rsidP="00E62D52">
      <w:pPr>
        <w:pStyle w:val="1f1"/>
        <w:rPr>
          <w:color w:val="C00000"/>
        </w:rPr>
      </w:pPr>
      <w:r>
        <w:rPr>
          <w:rFonts w:hint="eastAsia"/>
        </w:rPr>
        <w:t>案例见</w:t>
      </w:r>
      <w:r>
        <w:rPr>
          <w:color w:val="C00000"/>
        </w:rPr>
        <w:t>1_nucleation</w:t>
      </w:r>
      <w:r>
        <w:rPr>
          <w:rFonts w:hint="eastAsia"/>
          <w:color w:val="C00000"/>
        </w:rPr>
        <w:t>/</w:t>
      </w:r>
      <w:r w:rsidR="00FD1C02" w:rsidRPr="00FD1C02">
        <w:rPr>
          <w:color w:val="C00000"/>
        </w:rPr>
        <w:t>2_polygon.mindes</w:t>
      </w:r>
      <w:r>
        <w:rPr>
          <w:color w:val="C00000"/>
        </w:rPr>
        <w:t xml:space="preserve"> </w:t>
      </w:r>
      <w:r>
        <w:rPr>
          <w:rFonts w:hint="eastAsia"/>
        </w:rPr>
        <w:t>及</w:t>
      </w:r>
      <w:r>
        <w:rPr>
          <w:rFonts w:hint="eastAsia"/>
          <w:color w:val="C00000"/>
        </w:rPr>
        <w:t xml:space="preserve"> </w:t>
      </w:r>
      <w:r>
        <w:rPr>
          <w:color w:val="C00000"/>
        </w:rPr>
        <w:t>1_nucleation</w:t>
      </w:r>
      <w:r>
        <w:rPr>
          <w:rFonts w:hint="eastAsia"/>
          <w:color w:val="C00000"/>
        </w:rPr>
        <w:t>/</w:t>
      </w:r>
      <w:r w:rsidR="00FD1C02" w:rsidRPr="00FD1C02">
        <w:rPr>
          <w:color w:val="C00000"/>
        </w:rPr>
        <w:t>3_polyhedron.mindes</w:t>
      </w:r>
    </w:p>
    <w:p w14:paraId="02C580A9" w14:textId="77777777" w:rsidR="00C46F41" w:rsidRDefault="00C46F41" w:rsidP="00E62D52">
      <w:pPr>
        <w:pStyle w:val="1f1"/>
        <w:rPr>
          <w:color w:val="00B0F0"/>
        </w:rPr>
      </w:pPr>
      <w:r>
        <w:rPr>
          <w:noProof/>
          <w:color w:val="00B0F0"/>
        </w:rPr>
        <w:drawing>
          <wp:inline distT="0" distB="0" distL="0" distR="0" wp14:anchorId="2840564C" wp14:editId="473B6F63">
            <wp:extent cx="2233930" cy="215836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4"/>
                    <a:stretch>
                      <a:fillRect/>
                    </a:stretch>
                  </pic:blipFill>
                  <pic:spPr>
                    <a:xfrm>
                      <a:off x="0" y="0"/>
                      <a:ext cx="2234139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5975A" w14:textId="77777777" w:rsidR="00C46F41" w:rsidRPr="007B0AA8" w:rsidRDefault="00C46F41" w:rsidP="00E62D52">
      <w:pPr>
        <w:pStyle w:val="1f1"/>
        <w:rPr>
          <w:b/>
          <w:bCs/>
        </w:rPr>
      </w:pPr>
      <w:r w:rsidRPr="007B0AA8">
        <w:rPr>
          <w:rFonts w:hint="eastAsia"/>
          <w:b/>
          <w:bCs/>
        </w:rPr>
        <w:t>除了几何体形核之外，还可以根据图片（</w:t>
      </w:r>
      <w:r w:rsidRPr="007B0AA8">
        <w:rPr>
          <w:rFonts w:hint="eastAsia"/>
          <w:b/>
          <w:bCs/>
        </w:rPr>
        <w:t>bmp24</w:t>
      </w:r>
      <w:r w:rsidRPr="007B0AA8">
        <w:rPr>
          <w:rFonts w:hint="eastAsia"/>
          <w:b/>
          <w:bCs/>
        </w:rPr>
        <w:t>格式）来初始化一个更加复杂</w:t>
      </w:r>
      <w:r>
        <w:rPr>
          <w:rFonts w:hint="eastAsia"/>
          <w:b/>
          <w:bCs/>
        </w:rPr>
        <w:t>/</w:t>
      </w:r>
      <w:r>
        <w:rPr>
          <w:rFonts w:hint="eastAsia"/>
          <w:b/>
          <w:bCs/>
        </w:rPr>
        <w:t>自然</w:t>
      </w:r>
      <w:r w:rsidRPr="007B0AA8">
        <w:rPr>
          <w:rFonts w:hint="eastAsia"/>
          <w:b/>
          <w:bCs/>
        </w:rPr>
        <w:t>的结构：</w:t>
      </w:r>
    </w:p>
    <w:p w14:paraId="1BEC4E3D" w14:textId="77777777" w:rsidR="00C46F41" w:rsidRDefault="00C46F41" w:rsidP="00E62D52">
      <w:pPr>
        <w:pStyle w:val="1f1"/>
      </w:pPr>
      <w:r>
        <w:rPr>
          <w:rFonts w:hint="eastAsia"/>
        </w:rPr>
        <w:t>比如面对下图的复杂结构，</w:t>
      </w:r>
    </w:p>
    <w:p w14:paraId="53822BFD" w14:textId="77777777" w:rsidR="00C46F41" w:rsidRDefault="00C46F41" w:rsidP="00E62D52">
      <w:pPr>
        <w:pStyle w:val="1f1"/>
      </w:pPr>
      <w:r>
        <w:rPr>
          <w:noProof/>
        </w:rPr>
        <w:drawing>
          <wp:inline distT="0" distB="0" distL="0" distR="0" wp14:anchorId="4E2CF145" wp14:editId="2D30C8C6">
            <wp:extent cx="2127885" cy="1798320"/>
            <wp:effectExtent l="0" t="0" r="571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7885" cy="1798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DE5ABB" w14:textId="77777777" w:rsidR="00C46F41" w:rsidRDefault="00C46F41" w:rsidP="00E62D52">
      <w:pPr>
        <w:pStyle w:val="1f1"/>
      </w:pPr>
      <w:r>
        <w:rPr>
          <w:rFonts w:hint="eastAsia"/>
        </w:rPr>
        <w:lastRenderedPageBreak/>
        <w:t>调用</w:t>
      </w:r>
      <w:r w:rsidRPr="007B0AA8">
        <w:rPr>
          <w:color w:val="FF0000"/>
        </w:rPr>
        <w:t>bmp24</w:t>
      </w:r>
      <w:r w:rsidRPr="007B0AA8">
        <w:rPr>
          <w:rFonts w:hint="eastAsia"/>
        </w:rPr>
        <w:t>方法</w:t>
      </w:r>
      <w:r>
        <w:rPr>
          <w:rFonts w:hint="eastAsia"/>
        </w:rPr>
        <w:t>，</w:t>
      </w:r>
    </w:p>
    <w:p w14:paraId="711500B0" w14:textId="77777777" w:rsidR="00FD1C02" w:rsidRPr="00FD1C02" w:rsidRDefault="00FD1C02" w:rsidP="00FD1C0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># .property</w:t>
      </w:r>
      <w:proofErr w:type="gramEnd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</w:t>
      </w:r>
      <w:proofErr w:type="spellStart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>bmp_layer</w:t>
      </w:r>
      <w:proofErr w:type="spellEnd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>file_name</w:t>
      </w:r>
      <w:proofErr w:type="spellEnd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 </w:t>
      </w:r>
    </w:p>
    <w:p w14:paraId="444B9F43" w14:textId="5245BFD8" w:rsidR="00C46F41" w:rsidRDefault="00FD1C02" w:rsidP="00FD1C0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1C02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bmp24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property</w:t>
      </w:r>
      <w:proofErr w:type="gramEnd"/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1C02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()</w:t>
      </w:r>
    </w:p>
    <w:p w14:paraId="4CB82912" w14:textId="77777777" w:rsidR="00FD1C02" w:rsidRPr="00FD1C02" w:rsidRDefault="00FD1C02" w:rsidP="00FD1C0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># .phi</w:t>
      </w:r>
      <w:proofErr w:type="gramEnd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</w:t>
      </w:r>
      <w:proofErr w:type="spellStart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>phi_index</w:t>
      </w:r>
      <w:proofErr w:type="spellEnd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>phi_name</w:t>
      </w:r>
      <w:proofErr w:type="spellEnd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>phi_fraction</w:t>
      </w:r>
      <w:proofErr w:type="spellEnd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 </w:t>
      </w:r>
    </w:p>
    <w:p w14:paraId="61CC9C3E" w14:textId="1E077B82" w:rsidR="00FD1C02" w:rsidRDefault="00FD1C02" w:rsidP="00FD1C0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1C02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bmp24_0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1C02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()</w:t>
      </w:r>
    </w:p>
    <w:p w14:paraId="6F5E4615" w14:textId="77777777" w:rsidR="00FD1C02" w:rsidRPr="00FD1C02" w:rsidRDefault="00FD1C02" w:rsidP="00FD1C0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># .x = [(comp_0_</w:t>
      </w:r>
      <w:proofErr w:type="gramStart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>name,comp</w:t>
      </w:r>
      <w:proofErr w:type="gramEnd"/>
      <w:r w:rsidRPr="00FD1C0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_0_value), ...] </w:t>
      </w:r>
    </w:p>
    <w:p w14:paraId="0EB39123" w14:textId="77777777" w:rsidR="00FD1C02" w:rsidRPr="00FD1C02" w:rsidRDefault="00FD1C02" w:rsidP="00FD1C0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1C02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bmp24_0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x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1C02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19D3A8C9" w14:textId="77777777" w:rsidR="00FD1C02" w:rsidRPr="00FD1C02" w:rsidRDefault="00FD1C02" w:rsidP="00FD1C0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1C02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bmp24_</w:t>
      </w:r>
      <w:proofErr w:type="gramStart"/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0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gray</w:t>
      </w:r>
      <w:proofErr w:type="gramEnd"/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_threshold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1C02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r w:rsidRPr="00FD1C02">
        <w:rPr>
          <w:rFonts w:ascii="Consolas" w:hAnsi="Consolas" w:cs="宋体"/>
          <w:color w:val="B5CEA8"/>
          <w:sz w:val="21"/>
          <w:szCs w:val="21"/>
          <w:lang w:eastAsia="zh-CN"/>
        </w:rPr>
        <w:t>0.0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FD1C02">
        <w:rPr>
          <w:rFonts w:ascii="Consolas" w:hAnsi="Consolas" w:cs="宋体"/>
          <w:color w:val="B5CEA8"/>
          <w:sz w:val="21"/>
          <w:szCs w:val="21"/>
          <w:lang w:eastAsia="zh-CN"/>
        </w:rPr>
        <w:t>1.0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5338B983" w14:textId="77777777" w:rsidR="00FD1C02" w:rsidRPr="00FD1C02" w:rsidRDefault="00FD1C02" w:rsidP="00FD1C0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1C02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bmp24_</w:t>
      </w:r>
      <w:proofErr w:type="gramStart"/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0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temperature</w:t>
      </w:r>
      <w:proofErr w:type="gramEnd"/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1C02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1C02">
        <w:rPr>
          <w:rFonts w:ascii="Consolas" w:hAnsi="Consolas" w:cs="宋体"/>
          <w:color w:val="B5CEA8"/>
          <w:sz w:val="21"/>
          <w:szCs w:val="21"/>
          <w:lang w:eastAsia="zh-CN"/>
        </w:rPr>
        <w:t>0.000000</w:t>
      </w:r>
    </w:p>
    <w:p w14:paraId="1CD962DD" w14:textId="38C767E8" w:rsidR="00FD1C02" w:rsidRPr="00FD1C02" w:rsidRDefault="00FD1C02" w:rsidP="00FD1C0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FD1C02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bmp24_0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is_normalized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1C02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FD1C0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FD1C02">
        <w:rPr>
          <w:rFonts w:ascii="Consolas" w:hAnsi="Consolas" w:cs="宋体"/>
          <w:color w:val="9CDCFE"/>
          <w:sz w:val="21"/>
          <w:szCs w:val="21"/>
          <w:lang w:eastAsia="zh-CN"/>
        </w:rPr>
        <w:t>TRUE</w:t>
      </w:r>
    </w:p>
    <w:p w14:paraId="24299353" w14:textId="77777777" w:rsidR="00C46F41" w:rsidRDefault="00C46F41" w:rsidP="00E62D52">
      <w:pPr>
        <w:pStyle w:val="1f1"/>
      </w:pPr>
      <w:r>
        <w:rPr>
          <w:rFonts w:hint="eastAsia"/>
        </w:rPr>
        <w:t>该方法会读取</w:t>
      </w:r>
      <w:r>
        <w:rPr>
          <w:rFonts w:hint="eastAsia"/>
        </w:rPr>
        <w:t>bmp24</w:t>
      </w:r>
      <w:r>
        <w:rPr>
          <w:rFonts w:hint="eastAsia"/>
        </w:rPr>
        <w:t>格式的图片，并将其转化为灰度图片，如图</w:t>
      </w:r>
    </w:p>
    <w:p w14:paraId="6A05A3A7" w14:textId="77777777" w:rsidR="00C46F41" w:rsidRDefault="00C46F41" w:rsidP="00E62D52">
      <w:pPr>
        <w:pStyle w:val="1f1"/>
      </w:pPr>
      <w:r>
        <w:rPr>
          <w:noProof/>
        </w:rPr>
        <w:drawing>
          <wp:inline distT="0" distB="0" distL="0" distR="0" wp14:anchorId="43930C33" wp14:editId="7B47EA2C">
            <wp:extent cx="2127885" cy="179832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885" cy="1798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53341E" w14:textId="0346AF19" w:rsidR="00FD1C02" w:rsidRDefault="00FD1C02" w:rsidP="00E62D52">
      <w:pPr>
        <w:pStyle w:val="1f1"/>
      </w:pPr>
      <w:r w:rsidRPr="007B0AA8">
        <w:rPr>
          <w:color w:val="FF0000"/>
        </w:rPr>
        <w:t>bmp24</w:t>
      </w:r>
      <w:r w:rsidRPr="007B0AA8">
        <w:rPr>
          <w:rFonts w:hint="eastAsia"/>
        </w:rPr>
        <w:t>方法</w:t>
      </w:r>
      <w:r>
        <w:rPr>
          <w:rFonts w:hint="eastAsia"/>
        </w:rPr>
        <w:t>自带图层</w:t>
      </w:r>
      <w:r w:rsidR="00666FE2">
        <w:rPr>
          <w:rFonts w:hint="eastAsia"/>
        </w:rPr>
        <w:t>（</w:t>
      </w:r>
      <w:proofErr w:type="spellStart"/>
      <w:r w:rsidR="00666FE2" w:rsidRPr="00666FE2">
        <w:t>bmp_layer</w:t>
      </w:r>
      <w:proofErr w:type="spellEnd"/>
      <w:r w:rsidR="00666FE2">
        <w:rPr>
          <w:rFonts w:hint="eastAsia"/>
        </w:rPr>
        <w:t>）</w:t>
      </w:r>
      <w:r>
        <w:rPr>
          <w:rFonts w:hint="eastAsia"/>
        </w:rPr>
        <w:t>，可以分步从图片冲读取不同灰度的区域，</w:t>
      </w:r>
      <w:r w:rsidR="00666FE2">
        <w:rPr>
          <w:rFonts w:hint="eastAsia"/>
        </w:rPr>
        <w:t>然后对于该区域可以</w:t>
      </w:r>
      <w:proofErr w:type="gramStart"/>
      <w:r w:rsidR="00666FE2">
        <w:rPr>
          <w:rFonts w:hint="eastAsia"/>
        </w:rPr>
        <w:t>设置想</w:t>
      </w:r>
      <w:proofErr w:type="gramEnd"/>
      <w:r w:rsidR="00666FE2">
        <w:rPr>
          <w:rFonts w:hint="eastAsia"/>
        </w:rPr>
        <w:t>生成相的索引（</w:t>
      </w:r>
      <w:proofErr w:type="spellStart"/>
      <w:r w:rsidR="00666FE2" w:rsidRPr="00666FE2">
        <w:t>phi_index</w:t>
      </w:r>
      <w:proofErr w:type="spellEnd"/>
      <w:r w:rsidR="00666FE2">
        <w:rPr>
          <w:rFonts w:hint="eastAsia"/>
        </w:rPr>
        <w:t>），相的性质（</w:t>
      </w:r>
      <w:proofErr w:type="spellStart"/>
      <w:r w:rsidR="00666FE2" w:rsidRPr="00666FE2">
        <w:t>phi_name</w:t>
      </w:r>
      <w:proofErr w:type="spellEnd"/>
      <w:r w:rsidR="00666FE2">
        <w:rPr>
          <w:rFonts w:hint="eastAsia"/>
        </w:rPr>
        <w:t>），及相的值（</w:t>
      </w:r>
      <w:proofErr w:type="spellStart"/>
      <w:r w:rsidR="00666FE2" w:rsidRPr="00666FE2">
        <w:t>phi_fraction</w:t>
      </w:r>
      <w:proofErr w:type="spellEnd"/>
      <w:r w:rsidR="00666FE2">
        <w:rPr>
          <w:rFonts w:hint="eastAsia"/>
        </w:rPr>
        <w:t>）。对于该区域也可以生成对应组分值（</w:t>
      </w:r>
      <w:r w:rsidR="00666FE2">
        <w:rPr>
          <w:rFonts w:hint="eastAsia"/>
        </w:rPr>
        <w:t>x</w:t>
      </w:r>
      <w:r w:rsidR="00666FE2">
        <w:rPr>
          <w:rFonts w:hint="eastAsia"/>
        </w:rPr>
        <w:t>）。可以设置该区域的灰度值范围（</w:t>
      </w:r>
      <w:proofErr w:type="spellStart"/>
      <w:r w:rsidR="00666FE2" w:rsidRPr="00666FE2">
        <w:t>gray_threshold</w:t>
      </w:r>
      <w:proofErr w:type="spellEnd"/>
      <w:r w:rsidR="000D089C">
        <w:rPr>
          <w:rFonts w:hint="eastAsia"/>
        </w:rPr>
        <w:t>，</w:t>
      </w:r>
      <w:r w:rsidR="000D089C">
        <w:t>0~1</w:t>
      </w:r>
      <w:r w:rsidR="000D089C">
        <w:rPr>
          <w:rFonts w:hint="eastAsia"/>
        </w:rPr>
        <w:t>：黑</w:t>
      </w:r>
      <w:r w:rsidR="000D089C">
        <w:rPr>
          <w:rFonts w:hint="eastAsia"/>
        </w:rPr>
        <w:t>~</w:t>
      </w:r>
      <w:r w:rsidR="000D089C">
        <w:rPr>
          <w:rFonts w:hint="eastAsia"/>
        </w:rPr>
        <w:t>白</w:t>
      </w:r>
      <w:r w:rsidR="00666FE2">
        <w:rPr>
          <w:rFonts w:hint="eastAsia"/>
        </w:rPr>
        <w:t>）。对于该区域也可以生成对应组分值（</w:t>
      </w:r>
      <w:r w:rsidR="00666FE2" w:rsidRPr="00666FE2">
        <w:t>temperature</w:t>
      </w:r>
      <w:r w:rsidR="00666FE2">
        <w:rPr>
          <w:rFonts w:hint="eastAsia"/>
        </w:rPr>
        <w:t>）。也可以设置相分数是否有归</w:t>
      </w:r>
      <w:proofErr w:type="gramStart"/>
      <w:r w:rsidR="00666FE2">
        <w:rPr>
          <w:rFonts w:hint="eastAsia"/>
        </w:rPr>
        <w:t>一</w:t>
      </w:r>
      <w:proofErr w:type="gramEnd"/>
      <w:r w:rsidR="00666FE2">
        <w:rPr>
          <w:rFonts w:hint="eastAsia"/>
        </w:rPr>
        <w:t>的需求。</w:t>
      </w:r>
    </w:p>
    <w:p w14:paraId="23D7B615" w14:textId="0E2B93C7" w:rsidR="000D089C" w:rsidRDefault="000D089C" w:rsidP="00E62D52">
      <w:pPr>
        <w:pStyle w:val="1f1"/>
      </w:pPr>
      <w:r>
        <w:rPr>
          <w:noProof/>
        </w:rPr>
        <w:drawing>
          <wp:inline distT="0" distB="0" distL="0" distR="0" wp14:anchorId="38D0F17D" wp14:editId="42CD2B17">
            <wp:extent cx="2127600" cy="1800000"/>
            <wp:effectExtent l="0" t="0" r="6350" b="0"/>
            <wp:docPr id="105" name="Pictur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7600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0465C2" w14:textId="34FCA749" w:rsidR="00C46F41" w:rsidRDefault="00C46F41" w:rsidP="00E62D52">
      <w:pPr>
        <w:pStyle w:val="1f1"/>
      </w:pPr>
      <w:r>
        <w:rPr>
          <w:rFonts w:hint="eastAsia"/>
        </w:rPr>
        <w:lastRenderedPageBreak/>
        <w:t>具体案例可见</w:t>
      </w:r>
      <w:r>
        <w:rPr>
          <w:color w:val="C00000"/>
        </w:rPr>
        <w:t>1_nucleation</w:t>
      </w:r>
      <w:r>
        <w:rPr>
          <w:rFonts w:hint="eastAsia"/>
          <w:color w:val="C00000"/>
        </w:rPr>
        <w:t>/</w:t>
      </w:r>
      <w:r w:rsidR="000D089C" w:rsidRPr="000D089C">
        <w:t xml:space="preserve"> </w:t>
      </w:r>
      <w:r w:rsidR="000D089C" w:rsidRPr="000D089C">
        <w:rPr>
          <w:color w:val="C00000"/>
        </w:rPr>
        <w:t>4_read_bmp24.mindes</w:t>
      </w:r>
      <w:r w:rsidRPr="00084AB4">
        <w:rPr>
          <w:rFonts w:hint="eastAsia"/>
        </w:rPr>
        <w:t>，</w:t>
      </w:r>
      <w:r>
        <w:rPr>
          <w:rFonts w:hint="eastAsia"/>
        </w:rPr>
        <w:t>通过假设两个相，在背景相（蓝色）中生成第一个相（红色）及第二个相（白色）。</w:t>
      </w:r>
    </w:p>
    <w:p w14:paraId="50C0AF4C" w14:textId="27C03684" w:rsidR="00C46F41" w:rsidRDefault="00C46F41" w:rsidP="00E62D52">
      <w:pPr>
        <w:pStyle w:val="1f1"/>
      </w:pPr>
      <w:r w:rsidRPr="008870A4">
        <w:rPr>
          <w:b/>
          <w:bCs/>
        </w:rPr>
        <w:t>Voronoi</w:t>
      </w:r>
      <w:r w:rsidRPr="008870A4">
        <w:rPr>
          <w:rFonts w:hint="eastAsia"/>
          <w:b/>
          <w:bCs/>
        </w:rPr>
        <w:t>结构是相场模拟中较为常见的结构，</w:t>
      </w:r>
      <w:r>
        <w:rPr>
          <w:rFonts w:hint="eastAsia"/>
          <w:b/>
          <w:bCs/>
        </w:rPr>
        <w:t>可通过如下命令快速生成</w:t>
      </w:r>
      <w:r w:rsidR="000D089C">
        <w:rPr>
          <w:rFonts w:hint="eastAsia"/>
          <w:b/>
          <w:bCs/>
        </w:rPr>
        <w:t>基本的</w:t>
      </w:r>
      <w:proofErr w:type="spellStart"/>
      <w:r>
        <w:rPr>
          <w:rFonts w:hint="eastAsia"/>
          <w:b/>
          <w:bCs/>
        </w:rPr>
        <w:t>voronoi</w:t>
      </w:r>
      <w:proofErr w:type="spellEnd"/>
      <w:r>
        <w:rPr>
          <w:rFonts w:hint="eastAsia"/>
          <w:b/>
          <w:bCs/>
        </w:rPr>
        <w:t>结构：</w:t>
      </w:r>
    </w:p>
    <w:p w14:paraId="5BBF10A5" w14:textId="77777777" w:rsidR="000D089C" w:rsidRPr="000D089C" w:rsidRDefault="000D089C" w:rsidP="000D089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># .property</w:t>
      </w:r>
      <w:proofErr w:type="gramEnd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</w:t>
      </w:r>
      <w:proofErr w:type="spellStart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>phi_index_begin</w:t>
      </w:r>
      <w:proofErr w:type="spellEnd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>phi_index_end</w:t>
      </w:r>
      <w:proofErr w:type="spellEnd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>), (</w:t>
      </w:r>
      <w:proofErr w:type="spellStart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>phi_name</w:t>
      </w:r>
      <w:proofErr w:type="spellEnd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>, ... ),(</w:t>
      </w:r>
      <w:proofErr w:type="spellStart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>phi_weight</w:t>
      </w:r>
      <w:proofErr w:type="spellEnd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...)] </w:t>
      </w:r>
    </w:p>
    <w:p w14:paraId="47AA041A" w14:textId="633B3797" w:rsidR="00C46F41" w:rsidRDefault="000D089C" w:rsidP="000D089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D089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property</w:t>
      </w:r>
      <w:proofErr w:type="spellEnd"/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D089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7715F198" w14:textId="77777777" w:rsidR="000D089C" w:rsidRPr="000D089C" w:rsidRDefault="000D089C" w:rsidP="000D089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># .box</w:t>
      </w:r>
      <w:proofErr w:type="gramEnd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</w:t>
      </w:r>
      <w:proofErr w:type="spellStart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>box_origin_point</w:t>
      </w:r>
      <w:proofErr w:type="spellEnd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>),(</w:t>
      </w:r>
      <w:proofErr w:type="spellStart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>box_end_point</w:t>
      </w:r>
      <w:proofErr w:type="spellEnd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)] </w:t>
      </w:r>
    </w:p>
    <w:p w14:paraId="1FE242BE" w14:textId="77777777" w:rsidR="000D089C" w:rsidRPr="000D089C" w:rsidRDefault="000D089C" w:rsidP="000D089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D089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box</w:t>
      </w:r>
      <w:proofErr w:type="spellEnd"/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D089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</w:t>
      </w:r>
      <w:r w:rsidRPr="000D089C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D089C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D089C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proofErr w:type="gramStart"/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proofErr w:type="gramEnd"/>
      <w:r w:rsidRPr="000D089C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D089C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D089C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)]</w:t>
      </w:r>
    </w:p>
    <w:p w14:paraId="2E589A64" w14:textId="77777777" w:rsidR="000D089C" w:rsidRPr="000D089C" w:rsidRDefault="000D089C" w:rsidP="000D089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># .x = [(comp_0_</w:t>
      </w:r>
      <w:proofErr w:type="gramStart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>name,comp</w:t>
      </w:r>
      <w:proofErr w:type="gramEnd"/>
      <w:r w:rsidRPr="000D089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_0_value), (comp_1_name,comp_1_value), ...] </w:t>
      </w:r>
    </w:p>
    <w:p w14:paraId="1827B06B" w14:textId="77777777" w:rsidR="000D089C" w:rsidRPr="000D089C" w:rsidRDefault="000D089C" w:rsidP="000D089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D089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x</w:t>
      </w:r>
      <w:proofErr w:type="spellEnd"/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D089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45A7B44A" w14:textId="77777777" w:rsidR="000D089C" w:rsidRPr="000D089C" w:rsidRDefault="000D089C" w:rsidP="000D089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D089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temperature</w:t>
      </w:r>
      <w:proofErr w:type="spellEnd"/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D089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D089C">
        <w:rPr>
          <w:rFonts w:ascii="Consolas" w:hAnsi="Consolas" w:cs="宋体"/>
          <w:color w:val="B5CEA8"/>
          <w:sz w:val="21"/>
          <w:szCs w:val="21"/>
          <w:lang w:eastAsia="zh-CN"/>
        </w:rPr>
        <w:t>0.000000</w:t>
      </w:r>
    </w:p>
    <w:p w14:paraId="4DBC564B" w14:textId="77777777" w:rsidR="000D089C" w:rsidRPr="000D089C" w:rsidRDefault="000D089C" w:rsidP="000D089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D089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rand_seed</w:t>
      </w:r>
      <w:proofErr w:type="spellEnd"/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D089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D089C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68C3B6DB" w14:textId="41AF6A88" w:rsidR="000D089C" w:rsidRPr="000D089C" w:rsidRDefault="000D089C" w:rsidP="000D089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D089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D089C">
        <w:rPr>
          <w:rFonts w:ascii="Consolas" w:hAnsi="Consolas" w:cs="宋体"/>
          <w:color w:val="9CDCFE"/>
          <w:sz w:val="21"/>
          <w:szCs w:val="21"/>
          <w:lang w:eastAsia="zh-CN"/>
        </w:rPr>
        <w:t>point_distance</w:t>
      </w:r>
      <w:proofErr w:type="spellEnd"/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D089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D089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D089C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0D089C">
        <w:rPr>
          <w:rFonts w:ascii="Consolas" w:hAnsi="Consolas" w:cs="宋体"/>
          <w:color w:val="B5CEA8"/>
          <w:sz w:val="21"/>
          <w:szCs w:val="21"/>
          <w:lang w:eastAsia="zh-CN"/>
        </w:rPr>
        <w:t>1.000000</w:t>
      </w:r>
    </w:p>
    <w:p w14:paraId="606C30BC" w14:textId="647E5BDA" w:rsidR="00C46F41" w:rsidRPr="00992A9D" w:rsidRDefault="001A7789" w:rsidP="00E62D52">
      <w:pPr>
        <w:pStyle w:val="1f1"/>
      </w:pPr>
      <w:r>
        <w:rPr>
          <w:rFonts w:hint="eastAsia"/>
        </w:rPr>
        <w:t>首先定义想生成的晶粒索引的范围，随机生成的晶粒的性质和</w:t>
      </w:r>
      <w:r w:rsidR="00BC2815">
        <w:rPr>
          <w:rFonts w:hint="eastAsia"/>
        </w:rPr>
        <w:t>权重</w:t>
      </w:r>
      <w:r w:rsidR="000D089C">
        <w:rPr>
          <w:rFonts w:hint="eastAsia"/>
        </w:rPr>
        <w:t>。</w:t>
      </w:r>
      <w:r w:rsidR="00C46F41">
        <w:rPr>
          <w:rFonts w:hint="eastAsia"/>
        </w:rPr>
        <w:t>其中盒子为生成</w:t>
      </w:r>
      <w:proofErr w:type="spellStart"/>
      <w:r w:rsidR="00C46F41">
        <w:rPr>
          <w:rFonts w:hint="eastAsia"/>
        </w:rPr>
        <w:t>voronoi</w:t>
      </w:r>
      <w:proofErr w:type="spellEnd"/>
      <w:r w:rsidR="00C46F41">
        <w:rPr>
          <w:rFonts w:hint="eastAsia"/>
        </w:rPr>
        <w:t>结构的区域</w:t>
      </w:r>
      <w:r w:rsidR="00BC2815">
        <w:rPr>
          <w:rFonts w:hint="eastAsia"/>
        </w:rPr>
        <w:t>（</w:t>
      </w:r>
      <w:r w:rsidR="00BC2815">
        <w:rPr>
          <w:rFonts w:hint="eastAsia"/>
        </w:rPr>
        <w:t>box</w:t>
      </w:r>
      <w:r w:rsidR="00BC2815">
        <w:rPr>
          <w:rFonts w:hint="eastAsia"/>
        </w:rPr>
        <w:t>）</w:t>
      </w:r>
      <w:r w:rsidR="00C46F41">
        <w:rPr>
          <w:rFonts w:hint="eastAsia"/>
        </w:rPr>
        <w:t>。在定义的区域内会随机撒点生成晶粒，晶粒数量由相索引起始和终止决定。各个晶粒具体分别属于什么相，由相名称及权重来随机分配。</w:t>
      </w:r>
      <w:r w:rsidR="00825452">
        <w:rPr>
          <w:rFonts w:hint="eastAsia"/>
        </w:rPr>
        <w:t>可以设置区域内的组分（</w:t>
      </w:r>
      <w:r w:rsidR="00825452">
        <w:rPr>
          <w:rFonts w:hint="eastAsia"/>
        </w:rPr>
        <w:t>x</w:t>
      </w:r>
      <w:r w:rsidR="00825452">
        <w:rPr>
          <w:rFonts w:hint="eastAsia"/>
        </w:rPr>
        <w:t>）和温度（</w:t>
      </w:r>
      <w:r w:rsidR="00825452" w:rsidRPr="00825452">
        <w:t>temperature</w:t>
      </w:r>
      <w:r w:rsidR="00825452">
        <w:rPr>
          <w:rFonts w:hint="eastAsia"/>
        </w:rPr>
        <w:t>）。同时可以设置撒点时点的间距（</w:t>
      </w:r>
      <w:proofErr w:type="spellStart"/>
      <w:r w:rsidR="00825452" w:rsidRPr="00825452">
        <w:t>point_distance</w:t>
      </w:r>
      <w:proofErr w:type="spellEnd"/>
      <w:r w:rsidR="00825452">
        <w:rPr>
          <w:rFonts w:hint="eastAsia"/>
        </w:rPr>
        <w:t>）。</w:t>
      </w:r>
    </w:p>
    <w:p w14:paraId="31968D97" w14:textId="7BB2FA25" w:rsidR="00C46F41" w:rsidRDefault="00C46F41" w:rsidP="00E62D52">
      <w:pPr>
        <w:pStyle w:val="1f1"/>
      </w:pPr>
      <w:r>
        <w:rPr>
          <w:rFonts w:hint="eastAsia"/>
        </w:rPr>
        <w:t>具体二维案例见</w:t>
      </w:r>
      <w:r>
        <w:rPr>
          <w:color w:val="C00000"/>
        </w:rPr>
        <w:t>1_nucleation</w:t>
      </w:r>
      <w:r>
        <w:rPr>
          <w:rFonts w:hint="eastAsia"/>
          <w:color w:val="C00000"/>
        </w:rPr>
        <w:t>/</w:t>
      </w:r>
      <w:r w:rsidR="00814273" w:rsidRPr="00814273">
        <w:t xml:space="preserve"> </w:t>
      </w:r>
      <w:r w:rsidR="00814273" w:rsidRPr="00814273">
        <w:rPr>
          <w:color w:val="C00000"/>
        </w:rPr>
        <w:t>5_voronoi2d.mindes</w:t>
      </w:r>
      <w:r>
        <w:rPr>
          <w:color w:val="C00000"/>
        </w:rPr>
        <w:t xml:space="preserve"> </w:t>
      </w:r>
    </w:p>
    <w:p w14:paraId="77C2A5E8" w14:textId="77777777" w:rsidR="00C46F41" w:rsidRDefault="00C46F41" w:rsidP="00E62D52">
      <w:pPr>
        <w:pStyle w:val="1f1"/>
      </w:pPr>
      <w:r w:rsidRPr="00484650">
        <w:rPr>
          <w:noProof/>
        </w:rPr>
        <w:drawing>
          <wp:inline distT="0" distB="0" distL="0" distR="0" wp14:anchorId="7C90EA16" wp14:editId="5E715430">
            <wp:extent cx="1803256" cy="1800000"/>
            <wp:effectExtent l="0" t="0" r="698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0325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9D23" w14:textId="3820930A" w:rsidR="00C46F41" w:rsidRDefault="00C46F41" w:rsidP="00E62D52">
      <w:pPr>
        <w:pStyle w:val="1f1"/>
      </w:pPr>
      <w:r w:rsidRPr="0016785C">
        <w:rPr>
          <w:rFonts w:hint="eastAsia"/>
        </w:rPr>
        <w:t>三维案例见</w:t>
      </w:r>
      <w:r>
        <w:rPr>
          <w:color w:val="C00000"/>
        </w:rPr>
        <w:t>1_nucleation</w:t>
      </w:r>
      <w:r>
        <w:rPr>
          <w:rFonts w:hint="eastAsia"/>
          <w:color w:val="C00000"/>
        </w:rPr>
        <w:t>/</w:t>
      </w:r>
      <w:r w:rsidR="00814273" w:rsidRPr="00814273">
        <w:t xml:space="preserve"> </w:t>
      </w:r>
      <w:r w:rsidR="00814273" w:rsidRPr="00814273">
        <w:rPr>
          <w:color w:val="C00000"/>
        </w:rPr>
        <w:t>8_voronoi3d.mindes</w:t>
      </w:r>
    </w:p>
    <w:p w14:paraId="658FF1E6" w14:textId="77777777" w:rsidR="00C46F41" w:rsidRDefault="00C46F41" w:rsidP="00E62D52">
      <w:pPr>
        <w:pStyle w:val="1f1"/>
      </w:pPr>
      <w:r w:rsidRPr="00484650">
        <w:rPr>
          <w:noProof/>
        </w:rPr>
        <w:lastRenderedPageBreak/>
        <w:drawing>
          <wp:inline distT="0" distB="0" distL="0" distR="0" wp14:anchorId="3CB79B91" wp14:editId="6AD7D341">
            <wp:extent cx="1771212" cy="1800000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7121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E882" w14:textId="77777777" w:rsidR="00C46F41" w:rsidRDefault="00C46F41" w:rsidP="00E62D52">
      <w:pPr>
        <w:pStyle w:val="1f1"/>
        <w:rPr>
          <w:b/>
          <w:bCs/>
        </w:rPr>
      </w:pPr>
      <w:r>
        <w:rPr>
          <w:rFonts w:hint="eastAsia"/>
          <w:b/>
          <w:bCs/>
        </w:rPr>
        <w:t>形核</w:t>
      </w:r>
      <w:r w:rsidRPr="0016785C">
        <w:rPr>
          <w:rFonts w:hint="eastAsia"/>
          <w:b/>
          <w:bCs/>
        </w:rPr>
        <w:t>功能</w:t>
      </w:r>
      <w:r>
        <w:rPr>
          <w:rFonts w:hint="eastAsia"/>
          <w:b/>
          <w:bCs/>
        </w:rPr>
        <w:t>的</w:t>
      </w:r>
      <w:r w:rsidRPr="0016785C">
        <w:rPr>
          <w:rFonts w:hint="eastAsia"/>
          <w:b/>
          <w:bCs/>
        </w:rPr>
        <w:t>叠加：</w:t>
      </w:r>
      <w:r>
        <w:rPr>
          <w:rFonts w:hint="eastAsia"/>
          <w:b/>
          <w:bCs/>
        </w:rPr>
        <w:t>例生成</w:t>
      </w:r>
      <w:r w:rsidRPr="0016785C">
        <w:rPr>
          <w:rFonts w:hint="eastAsia"/>
          <w:b/>
          <w:bCs/>
        </w:rPr>
        <w:t>椭圆中的</w:t>
      </w:r>
      <w:r w:rsidRPr="0016785C">
        <w:rPr>
          <w:b/>
          <w:bCs/>
        </w:rPr>
        <w:t>V</w:t>
      </w:r>
      <w:r w:rsidRPr="0016785C">
        <w:rPr>
          <w:rFonts w:hint="eastAsia"/>
          <w:b/>
          <w:bCs/>
        </w:rPr>
        <w:t>oronoi</w:t>
      </w:r>
    </w:p>
    <w:p w14:paraId="23779713" w14:textId="4CC8FE8F" w:rsidR="00814273" w:rsidRPr="00814273" w:rsidRDefault="00814273" w:rsidP="00E62D52">
      <w:pPr>
        <w:pStyle w:val="1f1"/>
      </w:pPr>
      <w:r w:rsidRPr="00814273">
        <w:rPr>
          <w:rFonts w:hint="eastAsia"/>
        </w:rPr>
        <w:t>先生成</w:t>
      </w:r>
      <w:proofErr w:type="spellStart"/>
      <w:r>
        <w:rPr>
          <w:rFonts w:hint="eastAsia"/>
        </w:rPr>
        <w:t>voro</w:t>
      </w:r>
      <w:r>
        <w:t>noi</w:t>
      </w:r>
      <w:proofErr w:type="spellEnd"/>
      <w:r>
        <w:rPr>
          <w:rFonts w:hint="eastAsia"/>
        </w:rPr>
        <w:t>结构，以及使用</w:t>
      </w:r>
      <w:proofErr w:type="spellStart"/>
      <w:r>
        <w:rPr>
          <w:rFonts w:hint="eastAsia"/>
        </w:rPr>
        <w:t>ellips</w:t>
      </w:r>
      <w:proofErr w:type="spellEnd"/>
      <w:r>
        <w:rPr>
          <w:rFonts w:hint="eastAsia"/>
        </w:rPr>
        <w:t>反填充。</w:t>
      </w:r>
    </w:p>
    <w:p w14:paraId="54C7B45E" w14:textId="26A2A671" w:rsidR="00C46F41" w:rsidRDefault="00C46F41" w:rsidP="00E62D52">
      <w:pPr>
        <w:pStyle w:val="1f1"/>
        <w:rPr>
          <w:color w:val="C00000"/>
        </w:rPr>
      </w:pPr>
      <w:r>
        <w:rPr>
          <w:rFonts w:hint="eastAsia"/>
        </w:rPr>
        <w:t>见</w:t>
      </w:r>
      <w:r>
        <w:rPr>
          <w:color w:val="C00000"/>
        </w:rPr>
        <w:t>1_nucleation</w:t>
      </w:r>
      <w:r>
        <w:rPr>
          <w:rFonts w:hint="eastAsia"/>
          <w:color w:val="C00000"/>
        </w:rPr>
        <w:t>/</w:t>
      </w:r>
      <w:r w:rsidR="00814273" w:rsidRPr="00814273">
        <w:t xml:space="preserve"> </w:t>
      </w:r>
      <w:r w:rsidR="00814273" w:rsidRPr="00814273">
        <w:rPr>
          <w:color w:val="C00000"/>
        </w:rPr>
        <w:t>6_voronoi2d_ellips.mindes</w:t>
      </w:r>
    </w:p>
    <w:p w14:paraId="0C5F5EA1" w14:textId="77777777" w:rsidR="00C46F41" w:rsidRDefault="00C46F41" w:rsidP="00E62D52">
      <w:pPr>
        <w:pStyle w:val="1f1"/>
      </w:pPr>
      <w:r>
        <w:rPr>
          <w:noProof/>
        </w:rPr>
        <w:drawing>
          <wp:inline distT="0" distB="0" distL="0" distR="0" wp14:anchorId="74D04CB0" wp14:editId="761AE150">
            <wp:extent cx="1800000" cy="180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963E" w14:textId="040CE3E3" w:rsidR="00814273" w:rsidRDefault="00814273" w:rsidP="00E62D52">
      <w:pPr>
        <w:pStyle w:val="1f1"/>
        <w:rPr>
          <w:b/>
          <w:bCs/>
        </w:rPr>
      </w:pPr>
      <w:r>
        <w:rPr>
          <w:rFonts w:hint="eastAsia"/>
          <w:b/>
          <w:bCs/>
        </w:rPr>
        <w:t>形核</w:t>
      </w:r>
      <w:r w:rsidRPr="0016785C">
        <w:rPr>
          <w:rFonts w:hint="eastAsia"/>
          <w:b/>
          <w:bCs/>
        </w:rPr>
        <w:t>功能</w:t>
      </w:r>
      <w:r>
        <w:rPr>
          <w:rFonts w:hint="eastAsia"/>
          <w:b/>
          <w:bCs/>
        </w:rPr>
        <w:t>的</w:t>
      </w:r>
      <w:r w:rsidRPr="0016785C">
        <w:rPr>
          <w:rFonts w:hint="eastAsia"/>
          <w:b/>
          <w:bCs/>
        </w:rPr>
        <w:t>叠加</w:t>
      </w:r>
      <w:r>
        <w:rPr>
          <w:rFonts w:hint="eastAsia"/>
          <w:b/>
          <w:bCs/>
        </w:rPr>
        <w:t>2</w:t>
      </w:r>
      <w:r w:rsidRPr="0016785C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例生成已有</w:t>
      </w:r>
      <w:r w:rsidR="000466F2">
        <w:rPr>
          <w:rFonts w:hint="eastAsia"/>
          <w:b/>
          <w:bCs/>
        </w:rPr>
        <w:t>区域</w:t>
      </w:r>
      <w:r w:rsidRPr="0016785C">
        <w:rPr>
          <w:rFonts w:hint="eastAsia"/>
          <w:b/>
          <w:bCs/>
        </w:rPr>
        <w:t>中的</w:t>
      </w:r>
      <w:r w:rsidRPr="0016785C">
        <w:rPr>
          <w:b/>
          <w:bCs/>
        </w:rPr>
        <w:t>V</w:t>
      </w:r>
      <w:r w:rsidRPr="0016785C">
        <w:rPr>
          <w:rFonts w:hint="eastAsia"/>
          <w:b/>
          <w:bCs/>
        </w:rPr>
        <w:t>oronoi</w:t>
      </w:r>
    </w:p>
    <w:p w14:paraId="3F76B753" w14:textId="2064886C" w:rsidR="000466F2" w:rsidRPr="000466F2" w:rsidRDefault="000466F2" w:rsidP="00E62D52">
      <w:pPr>
        <w:pStyle w:val="1f1"/>
      </w:pPr>
      <w:r>
        <w:rPr>
          <w:rFonts w:hint="eastAsia"/>
        </w:rPr>
        <w:t>假设</w:t>
      </w:r>
      <w:r w:rsidRPr="000466F2">
        <w:rPr>
          <w:rFonts w:hint="eastAsia"/>
        </w:rPr>
        <w:t>的</w:t>
      </w:r>
      <w:r>
        <w:rPr>
          <w:rFonts w:hint="eastAsia"/>
        </w:rPr>
        <w:t>任意几何</w:t>
      </w:r>
      <w:r w:rsidRPr="000466F2">
        <w:rPr>
          <w:rFonts w:hint="eastAsia"/>
        </w:rPr>
        <w:t>区域</w:t>
      </w:r>
      <w:r>
        <w:rPr>
          <w:rFonts w:hint="eastAsia"/>
        </w:rPr>
        <w:t>：</w:t>
      </w:r>
    </w:p>
    <w:p w14:paraId="20033028" w14:textId="210B569C" w:rsidR="00814273" w:rsidRDefault="000466F2" w:rsidP="00E62D52">
      <w:pPr>
        <w:pStyle w:val="1f1"/>
      </w:pPr>
      <w:r>
        <w:rPr>
          <w:noProof/>
        </w:rPr>
        <w:drawing>
          <wp:inline distT="0" distB="0" distL="0" distR="0" wp14:anchorId="4B066F38" wp14:editId="0FA093AF">
            <wp:extent cx="1814170" cy="1812039"/>
            <wp:effectExtent l="0" t="0" r="0" b="0"/>
            <wp:docPr id="904548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483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9961" cy="182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89E1" w14:textId="60123A27" w:rsidR="000466F2" w:rsidRDefault="000466F2" w:rsidP="00E62D52">
      <w:pPr>
        <w:pStyle w:val="1f1"/>
      </w:pPr>
      <w:r>
        <w:rPr>
          <w:rFonts w:hint="eastAsia"/>
        </w:rPr>
        <w:t>在该区域内生成</w:t>
      </w:r>
      <w:proofErr w:type="spellStart"/>
      <w:r>
        <w:rPr>
          <w:rFonts w:hint="eastAsia"/>
        </w:rPr>
        <w:t>voronoi</w:t>
      </w:r>
      <w:proofErr w:type="spellEnd"/>
      <w:r>
        <w:rPr>
          <w:rFonts w:hint="eastAsia"/>
        </w:rPr>
        <w:t>结构：</w:t>
      </w:r>
    </w:p>
    <w:p w14:paraId="144C3992" w14:textId="77777777" w:rsidR="000466F2" w:rsidRPr="000466F2" w:rsidRDefault="000466F2" w:rsidP="000466F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lastRenderedPageBreak/>
        <w:t># .property</w:t>
      </w:r>
      <w:proofErr w:type="gramEnd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</w:t>
      </w:r>
      <w:proofErr w:type="spellStart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>phi_index_begin</w:t>
      </w:r>
      <w:proofErr w:type="spellEnd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>phi_index_end</w:t>
      </w:r>
      <w:proofErr w:type="spellEnd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>), (</w:t>
      </w:r>
      <w:proofErr w:type="spellStart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>phi_name</w:t>
      </w:r>
      <w:proofErr w:type="spellEnd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>, ... ),(</w:t>
      </w:r>
      <w:proofErr w:type="spellStart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>phi_weight</w:t>
      </w:r>
      <w:proofErr w:type="spellEnd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...),(in </w:t>
      </w:r>
      <w:proofErr w:type="spellStart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>phi_index</w:t>
      </w:r>
      <w:proofErr w:type="spellEnd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... )] </w:t>
      </w:r>
    </w:p>
    <w:p w14:paraId="4B494851" w14:textId="77777777" w:rsidR="000466F2" w:rsidRDefault="000466F2" w:rsidP="000466F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_inPhis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property</w:t>
      </w:r>
      <w:proofErr w:type="spellEnd"/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</w:t>
      </w:r>
      <w:r w:rsidRPr="000466F2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466F2">
        <w:rPr>
          <w:rFonts w:ascii="Consolas" w:hAnsi="Consolas" w:cs="宋体"/>
          <w:color w:val="B5CEA8"/>
          <w:sz w:val="21"/>
          <w:szCs w:val="21"/>
          <w:lang w:eastAsia="zh-CN"/>
        </w:rPr>
        <w:t>60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Grain0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0466F2">
        <w:rPr>
          <w:rFonts w:ascii="Consolas" w:hAnsi="Consolas" w:cs="宋体"/>
          <w:color w:val="B5CEA8"/>
          <w:sz w:val="21"/>
          <w:szCs w:val="21"/>
          <w:lang w:eastAsia="zh-CN"/>
        </w:rPr>
        <w:t>1.0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0466F2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)]</w:t>
      </w:r>
    </w:p>
    <w:p w14:paraId="03C3C345" w14:textId="77777777" w:rsidR="000466F2" w:rsidRPr="000466F2" w:rsidRDefault="000466F2" w:rsidP="000466F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># .box</w:t>
      </w:r>
      <w:proofErr w:type="gramEnd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</w:t>
      </w:r>
      <w:proofErr w:type="spellStart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>box_origin_point</w:t>
      </w:r>
      <w:proofErr w:type="spellEnd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>),(</w:t>
      </w:r>
      <w:proofErr w:type="spellStart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>box_end_point</w:t>
      </w:r>
      <w:proofErr w:type="spellEnd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)] </w:t>
      </w:r>
    </w:p>
    <w:p w14:paraId="0826ECA3" w14:textId="77777777" w:rsidR="000466F2" w:rsidRPr="000466F2" w:rsidRDefault="000466F2" w:rsidP="000466F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voronoi_inPhis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box</w:t>
      </w:r>
      <w:proofErr w:type="spellEnd"/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</w:t>
      </w:r>
      <w:r w:rsidRPr="000466F2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466F2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466F2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proofErr w:type="gramStart"/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proofErr w:type="gramEnd"/>
      <w:r w:rsidRPr="000466F2">
        <w:rPr>
          <w:rFonts w:ascii="Consolas" w:hAnsi="Consolas" w:cs="宋体"/>
          <w:color w:val="B5CEA8"/>
          <w:sz w:val="21"/>
          <w:szCs w:val="21"/>
          <w:lang w:eastAsia="zh-CN"/>
        </w:rPr>
        <w:t>100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466F2">
        <w:rPr>
          <w:rFonts w:ascii="Consolas" w:hAnsi="Consolas" w:cs="宋体"/>
          <w:color w:val="B5CEA8"/>
          <w:sz w:val="21"/>
          <w:szCs w:val="21"/>
          <w:lang w:eastAsia="zh-CN"/>
        </w:rPr>
        <w:t>100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0466F2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)]</w:t>
      </w:r>
    </w:p>
    <w:p w14:paraId="029DE46F" w14:textId="77777777" w:rsidR="000466F2" w:rsidRPr="000466F2" w:rsidRDefault="000466F2" w:rsidP="000466F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># .x = [(comp_0_</w:t>
      </w:r>
      <w:proofErr w:type="gramStart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>name,comp</w:t>
      </w:r>
      <w:proofErr w:type="gramEnd"/>
      <w:r w:rsidRPr="000466F2">
        <w:rPr>
          <w:rFonts w:ascii="Consolas" w:hAnsi="Consolas" w:cs="宋体"/>
          <w:color w:val="569CD6"/>
          <w:sz w:val="21"/>
          <w:szCs w:val="21"/>
          <w:lang w:eastAsia="zh-CN"/>
        </w:rPr>
        <w:t xml:space="preserve">_0_value), (comp_1_name,comp_1_value), ...] </w:t>
      </w:r>
    </w:p>
    <w:p w14:paraId="7E5119E9" w14:textId="77777777" w:rsidR="000466F2" w:rsidRPr="000466F2" w:rsidRDefault="000466F2" w:rsidP="000466F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_inPhis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x</w:t>
      </w:r>
      <w:proofErr w:type="spellEnd"/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085C0A91" w14:textId="77777777" w:rsidR="000466F2" w:rsidRPr="000466F2" w:rsidRDefault="000466F2" w:rsidP="000466F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_inPhis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temperature</w:t>
      </w:r>
      <w:proofErr w:type="spellEnd"/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466F2">
        <w:rPr>
          <w:rFonts w:ascii="Consolas" w:hAnsi="Consolas" w:cs="宋体"/>
          <w:color w:val="B5CEA8"/>
          <w:sz w:val="21"/>
          <w:szCs w:val="21"/>
          <w:lang w:eastAsia="zh-CN"/>
        </w:rPr>
        <w:t>0.000000</w:t>
      </w:r>
    </w:p>
    <w:p w14:paraId="4E0E1E16" w14:textId="77777777" w:rsidR="000466F2" w:rsidRPr="000466F2" w:rsidRDefault="000466F2" w:rsidP="000466F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_inPhis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rand_seed</w:t>
      </w:r>
      <w:proofErr w:type="spellEnd"/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466F2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7B86DE12" w14:textId="65FE9A55" w:rsidR="000466F2" w:rsidRPr="000466F2" w:rsidRDefault="000466F2" w:rsidP="000466F2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Microstructure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voronoi</w:t>
      </w:r>
      <w:proofErr w:type="gramEnd"/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0466F2">
        <w:rPr>
          <w:rFonts w:ascii="Consolas" w:hAnsi="Consolas" w:cs="宋体"/>
          <w:color w:val="9CDCFE"/>
          <w:sz w:val="21"/>
          <w:szCs w:val="21"/>
          <w:lang w:eastAsia="zh-CN"/>
        </w:rPr>
        <w:t>point_distance</w:t>
      </w:r>
      <w:proofErr w:type="spellEnd"/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466F2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0466F2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0466F2">
        <w:rPr>
          <w:rFonts w:ascii="Consolas" w:hAnsi="Consolas" w:cs="宋体"/>
          <w:color w:val="B5CEA8"/>
          <w:sz w:val="21"/>
          <w:szCs w:val="21"/>
          <w:lang w:eastAsia="zh-CN"/>
        </w:rPr>
        <w:t>7</w:t>
      </w:r>
    </w:p>
    <w:p w14:paraId="38136A2C" w14:textId="26CCAC39" w:rsidR="000466F2" w:rsidRDefault="000466F2" w:rsidP="00E62D52">
      <w:pPr>
        <w:pStyle w:val="1f1"/>
      </w:pPr>
      <w:r>
        <w:rPr>
          <w:rFonts w:hint="eastAsia"/>
        </w:rPr>
        <w:t xml:space="preserve"> </w:t>
      </w:r>
      <w:r>
        <w:rPr>
          <w:rFonts w:hint="eastAsia"/>
        </w:rPr>
        <w:t>与一般情况生成多晶结构类似，不过需要在</w:t>
      </w:r>
      <w:r w:rsidR="00AD3A79" w:rsidRPr="00AD3A79">
        <w:t>property</w:t>
      </w:r>
      <w:r w:rsidR="00AD3A79">
        <w:rPr>
          <w:rFonts w:hint="eastAsia"/>
        </w:rPr>
        <w:t>的设置末尾注明会在哪些相区内生成多晶结构。</w:t>
      </w:r>
    </w:p>
    <w:p w14:paraId="61F2008D" w14:textId="7373AF27" w:rsidR="000466F2" w:rsidRDefault="000466F2" w:rsidP="00E62D52">
      <w:pPr>
        <w:pStyle w:val="1f1"/>
      </w:pPr>
      <w:r w:rsidRPr="000466F2">
        <w:rPr>
          <w:noProof/>
        </w:rPr>
        <w:drawing>
          <wp:inline distT="0" distB="0" distL="0" distR="0" wp14:anchorId="041C627C" wp14:editId="2009ACCA">
            <wp:extent cx="1901952" cy="1901952"/>
            <wp:effectExtent l="0" t="0" r="3175" b="3175"/>
            <wp:docPr id="4310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302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11808" cy="191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1038" w14:textId="77777777" w:rsidR="00C46F41" w:rsidRDefault="00C46F41" w:rsidP="005039B1">
      <w:pPr>
        <w:pStyle w:val="21"/>
        <w:numPr>
          <w:ilvl w:val="1"/>
          <w:numId w:val="39"/>
        </w:numPr>
        <w:spacing w:line="240" w:lineRule="auto"/>
        <w:ind w:left="851" w:hanging="851"/>
      </w:pPr>
      <w:bookmarkStart w:id="13" w:name="_Toc134432928"/>
      <w:proofErr w:type="spellStart"/>
      <w:r>
        <w:rPr>
          <w:rFonts w:hint="eastAsia"/>
        </w:rPr>
        <w:t>预处理</w:t>
      </w:r>
      <w:bookmarkEnd w:id="13"/>
      <w:proofErr w:type="spellEnd"/>
    </w:p>
    <w:p w14:paraId="338103FE" w14:textId="2731A85A" w:rsidR="00C46F41" w:rsidRDefault="00C46F41" w:rsidP="00E62D52">
      <w:pPr>
        <w:pStyle w:val="1f1"/>
      </w:pPr>
      <w:r>
        <w:rPr>
          <w:rFonts w:hint="eastAsia"/>
        </w:rPr>
        <w:t>在预处理模块中集成了一些辅助</w:t>
      </w:r>
      <w:r w:rsidR="00AD3A79">
        <w:rPr>
          <w:rFonts w:hint="eastAsia"/>
        </w:rPr>
        <w:t>处理</w:t>
      </w:r>
      <w:r>
        <w:rPr>
          <w:rFonts w:hint="eastAsia"/>
        </w:rPr>
        <w:t>功能。</w:t>
      </w:r>
    </w:p>
    <w:p w14:paraId="2AC81294" w14:textId="59DB25A0" w:rsidR="008F31FB" w:rsidRDefault="008F31FB" w:rsidP="00E62D52">
      <w:pPr>
        <w:pStyle w:val="1f1"/>
        <w:rPr>
          <w:b/>
          <w:bCs/>
        </w:rPr>
      </w:pPr>
      <w:r w:rsidRPr="008F31FB">
        <w:rPr>
          <w:rFonts w:hint="eastAsia"/>
          <w:b/>
          <w:bCs/>
        </w:rPr>
        <w:t>相重构</w:t>
      </w:r>
    </w:p>
    <w:p w14:paraId="16C7BD0E" w14:textId="77777777" w:rsidR="008F31FB" w:rsidRPr="008F31FB" w:rsidRDefault="008F31FB" w:rsidP="008F31FB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>Preprocess.reconstruct_phis</w:t>
      </w:r>
      <w:proofErr w:type="spellEnd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{[(phi_index_0, phi_index_1, </w:t>
      </w:r>
      <w:proofErr w:type="gramStart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>... )</w:t>
      </w:r>
      <w:proofErr w:type="gramEnd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>, (</w:t>
      </w:r>
      <w:proofErr w:type="spellStart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>phi_name</w:t>
      </w:r>
      <w:proofErr w:type="spellEnd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)], .... } </w:t>
      </w:r>
    </w:p>
    <w:p w14:paraId="07AC805B" w14:textId="77777777" w:rsidR="008F31FB" w:rsidRPr="008F31FB" w:rsidRDefault="008F31FB" w:rsidP="008F31FB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F31FB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F31FB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8F31FB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F31FB">
        <w:rPr>
          <w:rFonts w:ascii="Consolas" w:hAnsi="Consolas" w:cs="宋体"/>
          <w:color w:val="9CDCFE"/>
          <w:sz w:val="21"/>
          <w:szCs w:val="21"/>
          <w:lang w:eastAsia="zh-CN"/>
        </w:rPr>
        <w:t>reconstruct_phis</w:t>
      </w:r>
      <w:proofErr w:type="spellEnd"/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F31FB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{[()]}</w:t>
      </w:r>
    </w:p>
    <w:p w14:paraId="479B5EF1" w14:textId="77777777" w:rsidR="00A702AE" w:rsidRDefault="008F31FB" w:rsidP="00A702AE">
      <w:pPr>
        <w:pStyle w:val="1f1"/>
      </w:pPr>
      <w:r>
        <w:rPr>
          <w:rFonts w:hint="eastAsia"/>
        </w:rPr>
        <w:t>重构调整读取已有网格结构（</w:t>
      </w:r>
      <w:r>
        <w:rPr>
          <w:rFonts w:hint="eastAsia"/>
        </w:rPr>
        <w:t>.</w:t>
      </w:r>
      <w:proofErr w:type="spellStart"/>
      <w:r>
        <w:t>dat</w:t>
      </w:r>
      <w:proofErr w:type="spellEnd"/>
      <w:r>
        <w:rPr>
          <w:rFonts w:hint="eastAsia"/>
        </w:rPr>
        <w:t>）后，相的性质。</w:t>
      </w:r>
    </w:p>
    <w:p w14:paraId="32D3AD10" w14:textId="7C363BA7" w:rsidR="00A702AE" w:rsidRPr="006766E2" w:rsidRDefault="00A702AE" w:rsidP="00A702AE">
      <w:pPr>
        <w:pStyle w:val="1f1"/>
        <w:rPr>
          <w:b/>
          <w:bCs/>
        </w:rPr>
      </w:pPr>
      <w:r w:rsidRPr="006766E2">
        <w:rPr>
          <w:rFonts w:hint="eastAsia"/>
          <w:b/>
          <w:bCs/>
        </w:rPr>
        <w:t>弛豫界面</w:t>
      </w:r>
    </w:p>
    <w:p w14:paraId="7DA3156D" w14:textId="77777777" w:rsidR="00A702AE" w:rsidRDefault="00A702AE" w:rsidP="00A702AE">
      <w:pPr>
        <w:pStyle w:val="1f1"/>
        <w:rPr>
          <w:color w:val="C00000"/>
        </w:rPr>
      </w:pPr>
      <w:r>
        <w:rPr>
          <w:rFonts w:hint="eastAsia"/>
        </w:rPr>
        <w:t>案例见</w:t>
      </w:r>
      <w:r>
        <w:rPr>
          <w:color w:val="C00000"/>
        </w:rPr>
        <w:t>2_pretreatment</w:t>
      </w:r>
      <w:r>
        <w:rPr>
          <w:rFonts w:hint="eastAsia"/>
          <w:color w:val="C00000"/>
        </w:rPr>
        <w:t>/</w:t>
      </w:r>
      <w:r w:rsidRPr="00A910A0">
        <w:rPr>
          <w:color w:val="C00000"/>
        </w:rPr>
        <w:t>1_relax_interface.mindes</w:t>
      </w:r>
    </w:p>
    <w:p w14:paraId="7479F5E6" w14:textId="77777777" w:rsidR="00A702AE" w:rsidRDefault="00A702AE" w:rsidP="00A702AE">
      <w:pPr>
        <w:pStyle w:val="1f1"/>
      </w:pPr>
      <w:r w:rsidRPr="00D32A7D">
        <w:rPr>
          <w:rFonts w:hint="eastAsia"/>
        </w:rPr>
        <w:t>相场</w:t>
      </w:r>
      <w:r>
        <w:rPr>
          <w:rFonts w:hint="eastAsia"/>
        </w:rPr>
        <w:t>模型计算得到的是扩散界面，在相场法中，部分数值问题源自于还没有形成一个扩散的界面，该功能可在模拟前迭代弛豫出一个扩散的界面，以满足部分需求，比如对于一个具有尖锐界面的多边形结构</w:t>
      </w:r>
    </w:p>
    <w:p w14:paraId="05DB69C6" w14:textId="77777777" w:rsidR="00A702AE" w:rsidRDefault="00A702AE" w:rsidP="00A702AE">
      <w:pPr>
        <w:pStyle w:val="1f1"/>
      </w:pPr>
      <w:r>
        <w:rPr>
          <w:noProof/>
        </w:rPr>
        <w:lastRenderedPageBreak/>
        <w:drawing>
          <wp:inline distT="0" distB="0" distL="0" distR="0" wp14:anchorId="05599736" wp14:editId="590A9ADA">
            <wp:extent cx="1803257" cy="1800000"/>
            <wp:effectExtent l="0" t="0" r="698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0325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9617" w14:textId="77777777" w:rsidR="00A702AE" w:rsidRDefault="00A702AE" w:rsidP="00A702AE">
      <w:pPr>
        <w:pStyle w:val="1f1"/>
      </w:pPr>
      <w:r>
        <w:rPr>
          <w:rFonts w:hint="eastAsia"/>
        </w:rPr>
        <w:t>通过命令：</w:t>
      </w:r>
    </w:p>
    <w:p w14:paraId="4D5DAB19" w14:textId="77777777" w:rsidR="00A702AE" w:rsidRPr="00A702AE" w:rsidRDefault="00A702AE" w:rsidP="00A702AE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A702AE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A702AE">
        <w:rPr>
          <w:rFonts w:ascii="Consolas" w:hAnsi="Consolas" w:cs="宋体"/>
          <w:color w:val="569CD6"/>
          <w:sz w:val="21"/>
          <w:szCs w:val="21"/>
          <w:lang w:eastAsia="zh-CN"/>
        </w:rPr>
        <w:t>Preprocess.relax_interface</w:t>
      </w:r>
      <w:proofErr w:type="spellEnd"/>
      <w:r w:rsidRPr="00A702AE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</w:t>
      </w:r>
      <w:proofErr w:type="spellStart"/>
      <w:r w:rsidRPr="00A702AE">
        <w:rPr>
          <w:rFonts w:ascii="Consolas" w:hAnsi="Consolas" w:cs="宋体"/>
          <w:color w:val="569CD6"/>
          <w:sz w:val="21"/>
          <w:szCs w:val="21"/>
          <w:lang w:eastAsia="zh-CN"/>
        </w:rPr>
        <w:t>relax_steps</w:t>
      </w:r>
      <w:proofErr w:type="spellEnd"/>
      <w:r w:rsidRPr="00A702AE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A702AE">
        <w:rPr>
          <w:rFonts w:ascii="Consolas" w:hAnsi="Consolas" w:cs="宋体"/>
          <w:color w:val="569CD6"/>
          <w:sz w:val="21"/>
          <w:szCs w:val="21"/>
          <w:lang w:eastAsia="zh-CN"/>
        </w:rPr>
        <w:t>output_steps</w:t>
      </w:r>
      <w:proofErr w:type="spellEnd"/>
      <w:r w:rsidRPr="00A702AE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A702AE">
        <w:rPr>
          <w:rFonts w:ascii="Consolas" w:hAnsi="Consolas" w:cs="宋体"/>
          <w:color w:val="569CD6"/>
          <w:sz w:val="21"/>
          <w:szCs w:val="21"/>
          <w:lang w:eastAsia="zh-CN"/>
        </w:rPr>
        <w:t>fix_phi_after_relax</w:t>
      </w:r>
      <w:proofErr w:type="spellEnd"/>
      <w:r w:rsidRPr="00A702AE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 </w:t>
      </w:r>
    </w:p>
    <w:p w14:paraId="330BBCEF" w14:textId="247C06DE" w:rsidR="00A702AE" w:rsidRPr="00A702AE" w:rsidRDefault="00A702AE" w:rsidP="00A702AE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A702AE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A702AE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A702AE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A702AE">
        <w:rPr>
          <w:rFonts w:ascii="Consolas" w:hAnsi="Consolas" w:cs="宋体"/>
          <w:color w:val="9CDCFE"/>
          <w:sz w:val="21"/>
          <w:szCs w:val="21"/>
          <w:lang w:eastAsia="zh-CN"/>
        </w:rPr>
        <w:t>relax_interface</w:t>
      </w:r>
      <w:proofErr w:type="spellEnd"/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A702AE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()</w:t>
      </w:r>
    </w:p>
    <w:p w14:paraId="645BE8BA" w14:textId="77777777" w:rsidR="00A702AE" w:rsidRDefault="00A702AE" w:rsidP="00A702AE">
      <w:pPr>
        <w:pStyle w:val="1f1"/>
      </w:pPr>
      <w:r>
        <w:rPr>
          <w:rFonts w:hint="eastAsia"/>
        </w:rPr>
        <w:t>弛豫结果为：</w:t>
      </w:r>
    </w:p>
    <w:p w14:paraId="446953A0" w14:textId="2E962555" w:rsidR="008F31FB" w:rsidRPr="008F31FB" w:rsidRDefault="00A702AE" w:rsidP="00E62D52">
      <w:pPr>
        <w:pStyle w:val="1f1"/>
      </w:pPr>
      <w:r w:rsidRPr="00153723">
        <w:rPr>
          <w:noProof/>
        </w:rPr>
        <w:drawing>
          <wp:inline distT="0" distB="0" distL="0" distR="0" wp14:anchorId="06E38BCB" wp14:editId="6276A21E">
            <wp:extent cx="1803257" cy="1800000"/>
            <wp:effectExtent l="0" t="0" r="698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0325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0455" w14:textId="77777777" w:rsidR="00C46F41" w:rsidRPr="006766E2" w:rsidRDefault="00C46F41" w:rsidP="00E62D52">
      <w:pPr>
        <w:pStyle w:val="1f1"/>
        <w:rPr>
          <w:b/>
          <w:bCs/>
        </w:rPr>
      </w:pPr>
      <w:r w:rsidRPr="006766E2">
        <w:rPr>
          <w:rFonts w:hint="eastAsia"/>
          <w:b/>
          <w:bCs/>
        </w:rPr>
        <w:t>相混合</w:t>
      </w:r>
    </w:p>
    <w:p w14:paraId="784A21A5" w14:textId="7564C118" w:rsidR="00C46F41" w:rsidRDefault="00C46F41" w:rsidP="00A910A0">
      <w:pPr>
        <w:pStyle w:val="1f1"/>
        <w:jc w:val="left"/>
        <w:rPr>
          <w:color w:val="C00000"/>
        </w:rPr>
      </w:pPr>
      <w:r>
        <w:rPr>
          <w:rFonts w:hint="eastAsia"/>
        </w:rPr>
        <w:t>案例见</w:t>
      </w:r>
      <w:r w:rsidR="008F31FB" w:rsidRPr="008F31FB">
        <w:rPr>
          <w:color w:val="C00000"/>
        </w:rPr>
        <w:t>2_preprocess</w:t>
      </w:r>
      <w:r>
        <w:rPr>
          <w:rFonts w:hint="eastAsia"/>
          <w:color w:val="C00000"/>
        </w:rPr>
        <w:t>/</w:t>
      </w:r>
      <w:r w:rsidR="008F31FB" w:rsidRPr="008F31FB">
        <w:rPr>
          <w:color w:val="C00000"/>
        </w:rPr>
        <w:t>2_merge_phis.mindes</w:t>
      </w:r>
      <w:r w:rsidR="008F31FB" w:rsidRPr="008F31FB">
        <w:rPr>
          <w:color w:val="auto"/>
        </w:rPr>
        <w:t xml:space="preserve"> </w:t>
      </w:r>
      <w:r w:rsidR="008F31FB" w:rsidRPr="008F31FB">
        <w:rPr>
          <w:rFonts w:hint="eastAsia"/>
          <w:color w:val="auto"/>
        </w:rPr>
        <w:t>和</w:t>
      </w:r>
      <w:r w:rsidR="008F31FB" w:rsidRPr="008F31FB">
        <w:rPr>
          <w:rFonts w:hint="eastAsia"/>
          <w:color w:val="auto"/>
        </w:rPr>
        <w:t xml:space="preserve"> </w:t>
      </w:r>
      <w:r w:rsidR="008F31FB" w:rsidRPr="008F31FB">
        <w:rPr>
          <w:color w:val="C00000"/>
        </w:rPr>
        <w:t>2_preprocess</w:t>
      </w:r>
      <w:r w:rsidR="008F31FB">
        <w:rPr>
          <w:rFonts w:hint="eastAsia"/>
          <w:color w:val="C00000"/>
        </w:rPr>
        <w:t>/</w:t>
      </w:r>
      <w:r w:rsidR="00A910A0" w:rsidRPr="00A910A0">
        <w:rPr>
          <w:color w:val="C00000"/>
        </w:rPr>
        <w:t>3_merge_phis_auto.mindes</w:t>
      </w:r>
      <w:r w:rsidR="008F31FB">
        <w:rPr>
          <w:rFonts w:hint="eastAsia"/>
          <w:color w:val="C00000"/>
        </w:rPr>
        <w:t>。</w:t>
      </w:r>
    </w:p>
    <w:p w14:paraId="67DC972B" w14:textId="77777777" w:rsidR="008F31FB" w:rsidRPr="008F31FB" w:rsidRDefault="008F31FB" w:rsidP="008F31FB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>Preprocess.merge_phis</w:t>
      </w:r>
      <w:proofErr w:type="spellEnd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{[(phi</w:t>
      </w:r>
      <w:proofErr w:type="gramStart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>0,phi</w:t>
      </w:r>
      <w:proofErr w:type="gramEnd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 xml:space="preserve">1,phi2, ... ), </w:t>
      </w:r>
      <w:proofErr w:type="spellStart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>is_phi_c_merge</w:t>
      </w:r>
      <w:proofErr w:type="spellEnd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 xml:space="preserve">], .... } </w:t>
      </w:r>
    </w:p>
    <w:p w14:paraId="14A0445C" w14:textId="77777777" w:rsidR="008F31FB" w:rsidRPr="008F31FB" w:rsidRDefault="008F31FB" w:rsidP="008F31FB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F31FB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F31FB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8F31FB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F31FB">
        <w:rPr>
          <w:rFonts w:ascii="Consolas" w:hAnsi="Consolas" w:cs="宋体"/>
          <w:color w:val="9CDCFE"/>
          <w:sz w:val="21"/>
          <w:szCs w:val="21"/>
          <w:lang w:eastAsia="zh-CN"/>
        </w:rPr>
        <w:t>merge_phis</w:t>
      </w:r>
      <w:proofErr w:type="spellEnd"/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F31FB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{[()]}</w:t>
      </w:r>
    </w:p>
    <w:p w14:paraId="636B3AF0" w14:textId="77777777" w:rsidR="008F31FB" w:rsidRPr="008F31FB" w:rsidRDefault="008F31FB" w:rsidP="008F31FB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>Preprocess.auto_merge_phis</w:t>
      </w:r>
      <w:proofErr w:type="spellEnd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(phis_index_0, phis_index_1, </w:t>
      </w:r>
      <w:proofErr w:type="gramStart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>... )</w:t>
      </w:r>
      <w:proofErr w:type="gramEnd"/>
      <w:r w:rsidRPr="008F31FB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</w:t>
      </w:r>
    </w:p>
    <w:p w14:paraId="3DAF7F50" w14:textId="3550B7A5" w:rsidR="008F31FB" w:rsidRPr="00A910A0" w:rsidRDefault="008F31FB" w:rsidP="00A910A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F31FB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F31FB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8F31FB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F31FB">
        <w:rPr>
          <w:rFonts w:ascii="Consolas" w:hAnsi="Consolas" w:cs="宋体"/>
          <w:color w:val="9CDCFE"/>
          <w:sz w:val="21"/>
          <w:szCs w:val="21"/>
          <w:lang w:eastAsia="zh-CN"/>
        </w:rPr>
        <w:t>auto_merge_phis</w:t>
      </w:r>
      <w:proofErr w:type="spellEnd"/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F31FB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F31F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()</w:t>
      </w:r>
    </w:p>
    <w:p w14:paraId="4EF99F04" w14:textId="77777777" w:rsidR="00C46F41" w:rsidRDefault="00C46F41" w:rsidP="00E62D52">
      <w:pPr>
        <w:pStyle w:val="1f1"/>
      </w:pPr>
      <w:r>
        <w:rPr>
          <w:rFonts w:hint="eastAsia"/>
        </w:rPr>
        <w:t>针对如下图所示随机生成的</w:t>
      </w:r>
      <w:r>
        <w:rPr>
          <w:rFonts w:hint="eastAsia"/>
        </w:rPr>
        <w:t>20</w:t>
      </w:r>
      <w:r>
        <w:rPr>
          <w:rFonts w:hint="eastAsia"/>
        </w:rPr>
        <w:t>个晶粒，可以将其中部分晶粒合并（在不影响模拟结果的情况下，可以节约计算内存，提高计算效率）</w:t>
      </w:r>
    </w:p>
    <w:p w14:paraId="595641D4" w14:textId="03676E5F" w:rsidR="00C46F41" w:rsidRDefault="00A910A0" w:rsidP="00E62D52">
      <w:pPr>
        <w:pStyle w:val="1f1"/>
      </w:pPr>
      <w:r>
        <w:rPr>
          <w:noProof/>
        </w:rPr>
        <w:lastRenderedPageBreak/>
        <w:drawing>
          <wp:inline distT="0" distB="0" distL="0" distR="0" wp14:anchorId="3201D235" wp14:editId="387562FB">
            <wp:extent cx="1814170" cy="1812038"/>
            <wp:effectExtent l="0" t="0" r="0" b="0"/>
            <wp:docPr id="307545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456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7934" cy="182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224B" w14:textId="77777777" w:rsidR="00C46F41" w:rsidRDefault="00C46F41" w:rsidP="00E62D52">
      <w:pPr>
        <w:pStyle w:val="1f1"/>
      </w:pPr>
      <w:r>
        <w:rPr>
          <w:rFonts w:hint="eastAsia"/>
        </w:rPr>
        <w:t>可将随机生成的</w:t>
      </w:r>
      <w:r>
        <w:rPr>
          <w:rFonts w:hint="eastAsia"/>
        </w:rPr>
        <w:t>20</w:t>
      </w:r>
      <w:r>
        <w:rPr>
          <w:rFonts w:hint="eastAsia"/>
        </w:rPr>
        <w:t>个晶粒混合为两个晶粒：</w:t>
      </w:r>
    </w:p>
    <w:p w14:paraId="33305DE8" w14:textId="1E33169D" w:rsidR="00C46F41" w:rsidRDefault="00A910A0" w:rsidP="00E62D52">
      <w:pPr>
        <w:pStyle w:val="1f1"/>
      </w:pPr>
      <w:r w:rsidRPr="00A910A0">
        <w:rPr>
          <w:noProof/>
        </w:rPr>
        <w:drawing>
          <wp:inline distT="0" distB="0" distL="0" distR="0" wp14:anchorId="28F73A63" wp14:editId="347E060B">
            <wp:extent cx="1813560" cy="1811429"/>
            <wp:effectExtent l="0" t="0" r="0" b="0"/>
            <wp:docPr id="2131620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200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0714" cy="182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136F" w14:textId="2D5A2F22" w:rsidR="00A910A0" w:rsidRDefault="00A910A0" w:rsidP="00E62D52">
      <w:pPr>
        <w:pStyle w:val="1f1"/>
      </w:pPr>
      <w:r>
        <w:rPr>
          <w:rFonts w:hint="eastAsia"/>
        </w:rPr>
        <w:t>可将随机生成的</w:t>
      </w:r>
      <w:r>
        <w:rPr>
          <w:rFonts w:hint="eastAsia"/>
        </w:rPr>
        <w:t>20</w:t>
      </w:r>
      <w:r>
        <w:rPr>
          <w:rFonts w:hint="eastAsia"/>
        </w:rPr>
        <w:t>个晶粒中不接触的晶粒自动混合</w:t>
      </w:r>
    </w:p>
    <w:p w14:paraId="07EFE267" w14:textId="2D51558F" w:rsidR="00A910A0" w:rsidRPr="004C2486" w:rsidRDefault="00A910A0" w:rsidP="00E62D52">
      <w:pPr>
        <w:pStyle w:val="1f1"/>
      </w:pPr>
      <w:r>
        <w:rPr>
          <w:noProof/>
        </w:rPr>
        <w:drawing>
          <wp:inline distT="0" distB="0" distL="0" distR="0" wp14:anchorId="244C0B91" wp14:editId="7EC92B1E">
            <wp:extent cx="1813560" cy="1813560"/>
            <wp:effectExtent l="0" t="0" r="0" b="0"/>
            <wp:docPr id="1512736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3685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22345" cy="18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0C10" w14:textId="77777777" w:rsidR="00C46F41" w:rsidRPr="006766E2" w:rsidRDefault="00C46F41" w:rsidP="00E62D52">
      <w:pPr>
        <w:pStyle w:val="1f1"/>
        <w:rPr>
          <w:b/>
          <w:bCs/>
        </w:rPr>
      </w:pPr>
      <w:r w:rsidRPr="006766E2">
        <w:rPr>
          <w:rFonts w:hint="eastAsia"/>
          <w:b/>
          <w:bCs/>
        </w:rPr>
        <w:t>剔除不存在的相</w:t>
      </w:r>
    </w:p>
    <w:p w14:paraId="0A9B90DE" w14:textId="57FE7965" w:rsidR="00C46F41" w:rsidRPr="00A702AE" w:rsidRDefault="00A702AE" w:rsidP="00A702AE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A702AE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A702AE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A702AE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A702AE">
        <w:rPr>
          <w:rFonts w:ascii="Consolas" w:hAnsi="Consolas" w:cs="宋体"/>
          <w:color w:val="9CDCFE"/>
          <w:sz w:val="21"/>
          <w:szCs w:val="21"/>
          <w:lang w:eastAsia="zh-CN"/>
        </w:rPr>
        <w:t>remove_inexistent_phis</w:t>
      </w:r>
      <w:proofErr w:type="spellEnd"/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A702AE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A702AE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0D1139F7" w14:textId="77777777" w:rsidR="00C46F41" w:rsidRDefault="00C46F41" w:rsidP="00E62D52">
      <w:pPr>
        <w:pStyle w:val="1f1"/>
      </w:pPr>
      <w:r>
        <w:rPr>
          <w:rFonts w:hint="eastAsia"/>
        </w:rPr>
        <w:t>在构造复杂结构时难免会</w:t>
      </w:r>
      <w:proofErr w:type="gramStart"/>
      <w:r>
        <w:rPr>
          <w:rFonts w:hint="eastAsia"/>
        </w:rPr>
        <w:t>有相被覆盖</w:t>
      </w:r>
      <w:proofErr w:type="gramEnd"/>
      <w:r>
        <w:rPr>
          <w:rFonts w:hint="eastAsia"/>
        </w:rPr>
        <w:t>或者消失，为节约内存、提高计算效率，剔除不存在的相是有必要的。以在椭圆中生成</w:t>
      </w:r>
      <w:proofErr w:type="spellStart"/>
      <w:r>
        <w:rPr>
          <w:rFonts w:hint="eastAsia"/>
        </w:rPr>
        <w:t>voronoi</w:t>
      </w:r>
      <w:proofErr w:type="spellEnd"/>
      <w:r>
        <w:rPr>
          <w:rFonts w:hint="eastAsia"/>
        </w:rPr>
        <w:t>结构为例：</w:t>
      </w:r>
    </w:p>
    <w:p w14:paraId="68E97DBD" w14:textId="77777777" w:rsidR="00C46F41" w:rsidRDefault="00C46F41" w:rsidP="00E62D52">
      <w:pPr>
        <w:pStyle w:val="1f1"/>
      </w:pPr>
      <w:r>
        <w:rPr>
          <w:noProof/>
        </w:rPr>
        <w:lastRenderedPageBreak/>
        <w:drawing>
          <wp:inline distT="0" distB="0" distL="0" distR="0" wp14:anchorId="39C26BFF" wp14:editId="72B5E0C9">
            <wp:extent cx="1800000" cy="1800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D74">
        <w:rPr>
          <w:noProof/>
        </w:rPr>
        <w:drawing>
          <wp:inline distT="0" distB="0" distL="0" distR="0" wp14:anchorId="467D8657" wp14:editId="5897933E">
            <wp:extent cx="1024255" cy="1801504"/>
            <wp:effectExtent l="0" t="0" r="4445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49937"/>
                    <a:stretch/>
                  </pic:blipFill>
                  <pic:spPr bwMode="auto">
                    <a:xfrm>
                      <a:off x="0" y="0"/>
                      <a:ext cx="1024680" cy="1802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890FB" wp14:editId="5FDED6C2">
            <wp:extent cx="1024255" cy="1810693"/>
            <wp:effectExtent l="0" t="0" r="444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49682"/>
                    <a:stretch/>
                  </pic:blipFill>
                  <pic:spPr bwMode="auto">
                    <a:xfrm>
                      <a:off x="0" y="0"/>
                      <a:ext cx="1024668" cy="1811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3D550" w14:textId="3AF1FDC4" w:rsidR="00C46F41" w:rsidRDefault="00C46F41" w:rsidP="00E62D52">
      <w:pPr>
        <w:pStyle w:val="1f1"/>
      </w:pPr>
      <w:r>
        <w:rPr>
          <w:rFonts w:hint="eastAsia"/>
        </w:rPr>
        <w:t>可见在该结构中存在</w:t>
      </w:r>
      <w:r>
        <w:rPr>
          <w:rFonts w:hint="eastAsia"/>
        </w:rPr>
        <w:t>22</w:t>
      </w:r>
      <w:r>
        <w:rPr>
          <w:rFonts w:hint="eastAsia"/>
        </w:rPr>
        <w:t>个晶粒，然而其中大部分在椭圆形核过程中被覆盖了，是不存在的，因此可使用该功能。相体积分数为</w:t>
      </w:r>
      <w:r>
        <w:rPr>
          <w:rFonts w:hint="eastAsia"/>
        </w:rPr>
        <w:t>0.0</w:t>
      </w:r>
      <w:r>
        <w:rPr>
          <w:rFonts w:hint="eastAsia"/>
        </w:rPr>
        <w:t>的晶粒会被自动剔除，结果只剩下</w:t>
      </w:r>
      <w:r>
        <w:rPr>
          <w:rFonts w:hint="eastAsia"/>
        </w:rPr>
        <w:t>12</w:t>
      </w:r>
      <w:r>
        <w:rPr>
          <w:rFonts w:hint="eastAsia"/>
        </w:rPr>
        <w:t>个晶粒：</w:t>
      </w:r>
    </w:p>
    <w:p w14:paraId="176B3642" w14:textId="77777777" w:rsidR="00C46F41" w:rsidRDefault="00C46F41" w:rsidP="00E62D52">
      <w:pPr>
        <w:pStyle w:val="1f1"/>
      </w:pPr>
      <w:r w:rsidRPr="002C0CEE">
        <w:rPr>
          <w:noProof/>
        </w:rPr>
        <w:drawing>
          <wp:inline distT="0" distB="0" distL="0" distR="0" wp14:anchorId="02E1A7B2" wp14:editId="25EB1BA0">
            <wp:extent cx="1803257" cy="1800000"/>
            <wp:effectExtent l="0" t="0" r="698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0325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CEE">
        <w:rPr>
          <w:noProof/>
        </w:rPr>
        <w:drawing>
          <wp:inline distT="0" distB="0" distL="0" distR="0" wp14:anchorId="478F994D" wp14:editId="6AF8F716">
            <wp:extent cx="851735" cy="1800000"/>
            <wp:effectExtent l="0" t="0" r="571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5173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BBEF" w14:textId="0B1C2A08" w:rsidR="00A702AE" w:rsidRPr="006766E2" w:rsidRDefault="00A702AE" w:rsidP="00A702AE">
      <w:pPr>
        <w:pStyle w:val="1f1"/>
        <w:rPr>
          <w:b/>
          <w:bCs/>
        </w:rPr>
      </w:pPr>
      <w:r w:rsidRPr="006766E2">
        <w:rPr>
          <w:rFonts w:hint="eastAsia"/>
          <w:b/>
          <w:bCs/>
        </w:rPr>
        <w:t>相</w:t>
      </w:r>
      <w:r>
        <w:rPr>
          <w:rFonts w:hint="eastAsia"/>
          <w:b/>
          <w:bCs/>
        </w:rPr>
        <w:t>索引重排序：</w:t>
      </w:r>
    </w:p>
    <w:p w14:paraId="58B44AB9" w14:textId="77777777" w:rsidR="00A702AE" w:rsidRPr="00A702AE" w:rsidRDefault="00A702AE" w:rsidP="00A702AE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A702AE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A702AE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A702AE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A702AE">
        <w:rPr>
          <w:rFonts w:ascii="Consolas" w:hAnsi="Consolas" w:cs="宋体"/>
          <w:color w:val="9CDCFE"/>
          <w:sz w:val="21"/>
          <w:szCs w:val="21"/>
          <w:lang w:eastAsia="zh-CN"/>
        </w:rPr>
        <w:t>re_ordering_phis_indexs_from</w:t>
      </w:r>
      <w:proofErr w:type="spellEnd"/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A702AE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A702AE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A702AE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46916216" w14:textId="75A458F9" w:rsidR="00A702AE" w:rsidRPr="00A702AE" w:rsidRDefault="00A702AE" w:rsidP="00E62D52">
      <w:pPr>
        <w:pStyle w:val="1f1"/>
      </w:pPr>
      <w:r>
        <w:rPr>
          <w:rFonts w:hint="eastAsia"/>
        </w:rPr>
        <w:t>从索引</w:t>
      </w:r>
      <w:r>
        <w:rPr>
          <w:rFonts w:hint="eastAsia"/>
        </w:rPr>
        <w:t>0</w:t>
      </w:r>
      <w:r>
        <w:rPr>
          <w:rFonts w:hint="eastAsia"/>
        </w:rPr>
        <w:t>开始重新给晶粒</w:t>
      </w:r>
      <w:r>
        <w:rPr>
          <w:rFonts w:hint="eastAsia"/>
        </w:rPr>
        <w:t>/</w:t>
      </w:r>
      <w:r>
        <w:rPr>
          <w:rFonts w:hint="eastAsia"/>
        </w:rPr>
        <w:t>序参量排序，使其更加有序。</w:t>
      </w:r>
    </w:p>
    <w:p w14:paraId="3B0C998E" w14:textId="77777777" w:rsidR="00A910A0" w:rsidRPr="006766E2" w:rsidRDefault="00A910A0" w:rsidP="00A910A0">
      <w:pPr>
        <w:pStyle w:val="1f1"/>
        <w:rPr>
          <w:b/>
          <w:bCs/>
        </w:rPr>
      </w:pPr>
      <w:r w:rsidRPr="006766E2">
        <w:rPr>
          <w:rFonts w:hint="eastAsia"/>
          <w:b/>
          <w:bCs/>
        </w:rPr>
        <w:t>相填充</w:t>
      </w:r>
    </w:p>
    <w:p w14:paraId="391033AF" w14:textId="77777777" w:rsidR="004E4FAC" w:rsidRPr="004E4FAC" w:rsidRDefault="004E4FAC" w:rsidP="004E4FA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>Preprocess.fill_phis</w:t>
      </w:r>
      <w:proofErr w:type="spellEnd"/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{[(phi_index_0, phi_index_1, </w:t>
      </w:r>
      <w:proofErr w:type="gramStart"/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>... )</w:t>
      </w:r>
      <w:proofErr w:type="gramEnd"/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(phi_con_1, phi_con_2, ... ), (total_con_1, total_con_2, ... ), (temperature)], .... } </w:t>
      </w:r>
    </w:p>
    <w:p w14:paraId="6D6BA231" w14:textId="1810444F" w:rsidR="00A910A0" w:rsidRPr="004E4FAC" w:rsidRDefault="004E4FAC" w:rsidP="004E4FA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4E4FA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4E4FA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4E4FAC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4E4FA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4E4FAC">
        <w:rPr>
          <w:rFonts w:ascii="Consolas" w:hAnsi="Consolas" w:cs="宋体"/>
          <w:color w:val="9CDCFE"/>
          <w:sz w:val="21"/>
          <w:szCs w:val="21"/>
          <w:lang w:eastAsia="zh-CN"/>
        </w:rPr>
        <w:t>Preprocess</w:t>
      </w:r>
      <w:r w:rsidRPr="004E4FA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E4FAC">
        <w:rPr>
          <w:rFonts w:ascii="Consolas" w:hAnsi="Consolas" w:cs="宋体"/>
          <w:color w:val="9CDCFE"/>
          <w:sz w:val="21"/>
          <w:szCs w:val="21"/>
          <w:lang w:eastAsia="zh-CN"/>
        </w:rPr>
        <w:t>fill_phis</w:t>
      </w:r>
      <w:proofErr w:type="spellEnd"/>
      <w:r w:rsidRPr="004E4FA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4E4FA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4E4FA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{[()]}</w:t>
      </w:r>
    </w:p>
    <w:p w14:paraId="553A2830" w14:textId="4CA60BDC" w:rsidR="00A910A0" w:rsidRDefault="00A910A0" w:rsidP="00A910A0">
      <w:pPr>
        <w:pStyle w:val="1f1"/>
      </w:pPr>
      <w:r>
        <w:rPr>
          <w:rFonts w:hint="eastAsia"/>
        </w:rPr>
        <w:t>该功能可在</w:t>
      </w:r>
      <w:proofErr w:type="gramStart"/>
      <w:r w:rsidR="004E4FAC">
        <w:rPr>
          <w:rFonts w:hint="eastAsia"/>
        </w:rPr>
        <w:t>对应相区</w:t>
      </w:r>
      <w:r>
        <w:rPr>
          <w:rFonts w:hint="eastAsia"/>
        </w:rPr>
        <w:t>中</w:t>
      </w:r>
      <w:proofErr w:type="gramEnd"/>
      <w:r>
        <w:rPr>
          <w:rFonts w:hint="eastAsia"/>
        </w:rPr>
        <w:t>填充组分及温度</w:t>
      </w:r>
      <w:r w:rsidR="004E4FAC">
        <w:rPr>
          <w:rFonts w:hint="eastAsia"/>
        </w:rPr>
        <w:t>。</w:t>
      </w:r>
    </w:p>
    <w:p w14:paraId="070D2D70" w14:textId="77777777" w:rsidR="00C46F41" w:rsidRDefault="00C46F41" w:rsidP="005039B1">
      <w:pPr>
        <w:pStyle w:val="21"/>
        <w:numPr>
          <w:ilvl w:val="1"/>
          <w:numId w:val="39"/>
        </w:numPr>
        <w:spacing w:line="240" w:lineRule="auto"/>
        <w:ind w:left="851" w:hanging="851"/>
      </w:pPr>
      <w:bookmarkStart w:id="14" w:name="_Toc134432929"/>
      <w:proofErr w:type="spellStart"/>
      <w:r>
        <w:rPr>
          <w:rFonts w:hint="eastAsia"/>
        </w:rPr>
        <w:t>相界面</w:t>
      </w:r>
      <w:bookmarkEnd w:id="14"/>
      <w:proofErr w:type="spellEnd"/>
    </w:p>
    <w:p w14:paraId="68E8612B" w14:textId="5ACCE74A" w:rsidR="00C46F41" w:rsidRDefault="004E4FAC" w:rsidP="00E62D52">
      <w:pPr>
        <w:pStyle w:val="1f1"/>
        <w:rPr>
          <w:color w:val="auto"/>
        </w:rPr>
      </w:pPr>
      <w:r w:rsidRPr="004E4FAC">
        <w:rPr>
          <w:rFonts w:hint="eastAsia"/>
          <w:color w:val="auto"/>
        </w:rPr>
        <w:t>需要</w:t>
      </w:r>
      <w:r>
        <w:rPr>
          <w:rFonts w:hint="eastAsia"/>
          <w:color w:val="auto"/>
        </w:rPr>
        <w:t>模拟相界面，首先需要选择相场动力学方程：</w:t>
      </w:r>
    </w:p>
    <w:p w14:paraId="3134595A" w14:textId="77777777" w:rsidR="004E4FAC" w:rsidRPr="004E4FAC" w:rsidRDefault="004E4FAC" w:rsidP="004E4FA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>ModelsManager.Phi.equation</w:t>
      </w:r>
      <w:proofErr w:type="spellEnd"/>
      <w:proofErr w:type="gramEnd"/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: 0 - Const, 1 - </w:t>
      </w:r>
      <w:proofErr w:type="spellStart"/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>AllenCahn</w:t>
      </w:r>
      <w:proofErr w:type="spellEnd"/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Standard, 2 - </w:t>
      </w:r>
      <w:proofErr w:type="spellStart"/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>AllenCahn</w:t>
      </w:r>
      <w:proofErr w:type="spellEnd"/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Pairwise, 3 - </w:t>
      </w:r>
      <w:proofErr w:type="spellStart"/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>CahnHilliard</w:t>
      </w:r>
      <w:proofErr w:type="spellEnd"/>
      <w:r w:rsidRPr="004E4FA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Standard</w:t>
      </w:r>
    </w:p>
    <w:p w14:paraId="1761C546" w14:textId="663B82EC" w:rsidR="004E4FAC" w:rsidRPr="004E4FAC" w:rsidRDefault="004E4FAC" w:rsidP="004E4FA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4E4FA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4E4FA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4E4FAC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4E4FAC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4E4FAC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4E4FA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4E4FAC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4E4FA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E4FAC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4E4FA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E4FAC">
        <w:rPr>
          <w:rFonts w:ascii="Consolas" w:hAnsi="Consolas" w:cs="宋体"/>
          <w:color w:val="9CDCFE"/>
          <w:sz w:val="21"/>
          <w:szCs w:val="21"/>
          <w:lang w:eastAsia="zh-CN"/>
        </w:rPr>
        <w:t>equation</w:t>
      </w:r>
      <w:proofErr w:type="spellEnd"/>
      <w:proofErr w:type="gramEnd"/>
      <w:r w:rsidRPr="004E4FA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4E4FA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4E4FA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="00B27088">
        <w:rPr>
          <w:rFonts w:ascii="Consolas" w:hAnsi="Consolas" w:cs="宋体"/>
          <w:color w:val="B5CEA8"/>
          <w:sz w:val="21"/>
          <w:szCs w:val="21"/>
          <w:lang w:eastAsia="zh-CN"/>
        </w:rPr>
        <w:t>2</w:t>
      </w:r>
    </w:p>
    <w:p w14:paraId="35E499EB" w14:textId="77777777" w:rsidR="00C46F41" w:rsidRPr="00BB76B8" w:rsidRDefault="00C46F41" w:rsidP="00E62D52">
      <w:pPr>
        <w:pStyle w:val="1f1"/>
        <w:rPr>
          <w:b/>
          <w:bCs/>
        </w:rPr>
      </w:pPr>
      <w:r w:rsidRPr="00BB76B8">
        <w:rPr>
          <w:rFonts w:hint="eastAsia"/>
          <w:b/>
          <w:bCs/>
        </w:rPr>
        <w:lastRenderedPageBreak/>
        <w:t>一维、二维相界面</w:t>
      </w:r>
    </w:p>
    <w:p w14:paraId="1DF1AA69" w14:textId="77777777" w:rsidR="00C46F41" w:rsidRDefault="00C46F41" w:rsidP="00E62D52">
      <w:pPr>
        <w:pStyle w:val="1f1"/>
      </w:pPr>
      <w:r>
        <w:rPr>
          <w:rFonts w:hint="eastAsia"/>
        </w:rPr>
        <w:t>首先，可以选择界面能的模型：</w:t>
      </w:r>
    </w:p>
    <w:p w14:paraId="40E7280B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ModelsManager.Phi.InterfaceEnergy.int_</w:t>
      </w:r>
      <w:proofErr w:type="gram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gradient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:</w:t>
      </w:r>
      <w:proofErr w:type="gram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0 - Steinbach_1996 , 1 - Steinbach_1999 , 2 - Steinbach_G2009</w:t>
      </w:r>
    </w:p>
    <w:p w14:paraId="7EF80044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InterfaceEnergy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int_gradient</w:t>
      </w:r>
      <w:proofErr w:type="spellEnd"/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B27088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0B2F1B7B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ModelsManager.Phi.InterfaceEnergy.int_</w:t>
      </w:r>
      <w:proofErr w:type="gram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potential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:</w:t>
      </w:r>
      <w:proofErr w:type="gram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0 -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Nestler_Well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, 1 -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Nestler_Obstacle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, 2 - Steinbach_P2009</w:t>
      </w:r>
    </w:p>
    <w:p w14:paraId="6FF71526" w14:textId="029E5BCE" w:rsidR="00C46F41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InterfaceEnergy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int_potential</w:t>
      </w:r>
      <w:proofErr w:type="spellEnd"/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B27088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74F33602" w14:textId="77777777" w:rsidR="00C46F41" w:rsidRPr="00386C86" w:rsidRDefault="00C46F41" w:rsidP="00E62D52">
      <w:pPr>
        <w:pStyle w:val="1f1"/>
      </w:pPr>
      <w:r>
        <w:rPr>
          <w:rFonts w:hint="eastAsia"/>
        </w:rPr>
        <w:t>梯度能</w:t>
      </w:r>
      <w:r w:rsidRPr="00386C86">
        <w:rPr>
          <w:rFonts w:hint="eastAsia"/>
        </w:rPr>
        <w:t>：</w:t>
      </w:r>
      <w:r w:rsidRPr="00386C86">
        <w:t>0 - Steinbach_1996, 1 - Steinbach_1999, 2 - Steinbach_G2009</w:t>
      </w:r>
    </w:p>
    <w:p w14:paraId="316BD773" w14:textId="77777777" w:rsidR="00C46F41" w:rsidRPr="00386C86" w:rsidRDefault="00C46F41" w:rsidP="00E62D52">
      <w:pPr>
        <w:pStyle w:val="1f1"/>
      </w:pPr>
      <w:r>
        <w:rPr>
          <w:rFonts w:hint="eastAsia"/>
          <w:lang w:val="de-DE"/>
        </w:rPr>
        <w:t>势能</w:t>
      </w:r>
      <w:r w:rsidRPr="00386C86">
        <w:rPr>
          <w:rFonts w:hint="eastAsia"/>
        </w:rPr>
        <w:t>：</w:t>
      </w:r>
      <w:r w:rsidRPr="00386C86">
        <w:t xml:space="preserve">0 - </w:t>
      </w:r>
      <w:proofErr w:type="spellStart"/>
      <w:r w:rsidRPr="00386C86">
        <w:t>Nestler_Well</w:t>
      </w:r>
      <w:proofErr w:type="spellEnd"/>
      <w:r w:rsidRPr="00386C86">
        <w:t xml:space="preserve">, 1 - </w:t>
      </w:r>
      <w:proofErr w:type="spellStart"/>
      <w:r w:rsidRPr="00386C86">
        <w:t>Nestler_Obstacle</w:t>
      </w:r>
      <w:proofErr w:type="spellEnd"/>
      <w:r w:rsidRPr="00386C86">
        <w:t>, 2 - Steinbach_P2009</w:t>
      </w:r>
    </w:p>
    <w:p w14:paraId="07AD384A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ModelsManager.Phi.Lij.const</w:t>
      </w:r>
      <w:proofErr w:type="spellEnd"/>
      <w:proofErr w:type="gram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 =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Lij_value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</w:t>
      </w:r>
    </w:p>
    <w:p w14:paraId="1B5524E9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#                    </w:t>
      </w:r>
      <w:proofErr w:type="gram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 .matrix</w:t>
      </w:r>
      <w:proofErr w:type="gram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phi_i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phi_j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Lij_value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), ... ] </w:t>
      </w:r>
    </w:p>
    <w:p w14:paraId="2C75B0B3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#                    </w:t>
      </w:r>
      <w:proofErr w:type="gram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 .block</w:t>
      </w:r>
      <w:proofErr w:type="gram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phi_begin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phi_end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Lij_value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), ... ] </w:t>
      </w:r>
    </w:p>
    <w:p w14:paraId="3A088364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Lij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const</w:t>
      </w:r>
      <w:proofErr w:type="spellEnd"/>
      <w:proofErr w:type="gramEnd"/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B27088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73A56E4A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ModelsManager.Phi.Lij.Const</w:t>
      </w:r>
      <w:proofErr w:type="gram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.block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[(phi_index1, phi_index2, ... ), ... ] </w:t>
      </w:r>
    </w:p>
    <w:p w14:paraId="2C84FA5B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Lij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Const</w:t>
      </w:r>
      <w:proofErr w:type="gramEnd"/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block</w:t>
      </w:r>
      <w:proofErr w:type="spellEnd"/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51A67144" w14:textId="0FE5C1F6" w:rsidR="00C46F41" w:rsidRPr="00B27088" w:rsidRDefault="00B27088" w:rsidP="00E62D52">
      <w:pPr>
        <w:pStyle w:val="1f1"/>
        <w:rPr>
          <w:color w:val="auto"/>
        </w:rPr>
      </w:pPr>
      <w:r>
        <w:rPr>
          <w:rFonts w:hint="eastAsia"/>
          <w:color w:val="auto"/>
        </w:rPr>
        <w:t>设置界面迁移率</w:t>
      </w:r>
    </w:p>
    <w:p w14:paraId="7FB32541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ModelsManager.Phi.xi</w:t>
      </w:r>
      <w:proofErr w:type="gram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_ab.const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 =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xi_ab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</w:t>
      </w:r>
    </w:p>
    <w:p w14:paraId="16A91F62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#                      </w:t>
      </w:r>
      <w:proofErr w:type="gram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 .matrix</w:t>
      </w:r>
      <w:proofErr w:type="gram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phi_a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phi_b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xi_ab_value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), ...] </w:t>
      </w:r>
    </w:p>
    <w:p w14:paraId="7125B450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xi</w:t>
      </w:r>
      <w:proofErr w:type="gramEnd"/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_ab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const</w:t>
      </w:r>
      <w:proofErr w:type="spellEnd"/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B27088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4E83465D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ModelsManager.Phi.xi</w:t>
      </w:r>
      <w:proofErr w:type="gram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_abc.const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 =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xi_ab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</w:t>
      </w:r>
    </w:p>
    <w:p w14:paraId="1D2F4DCE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                      </w:t>
      </w:r>
      <w:proofErr w:type="gram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  .matrix</w:t>
      </w:r>
      <w:proofErr w:type="gram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phi_a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phi_b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phi_c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>xi_abc_value</w:t>
      </w:r>
      <w:proofErr w:type="spellEnd"/>
      <w:r w:rsidRPr="00B27088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), ...] </w:t>
      </w:r>
    </w:p>
    <w:p w14:paraId="3AC8A084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xi</w:t>
      </w:r>
      <w:proofErr w:type="gramEnd"/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_abc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const</w:t>
      </w:r>
      <w:proofErr w:type="spellEnd"/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B27088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78BE0300" w14:textId="0A59AFEB" w:rsidR="00C46F41" w:rsidRDefault="00B27088" w:rsidP="00E62D52">
      <w:pPr>
        <w:pStyle w:val="1f1"/>
        <w:rPr>
          <w:color w:val="auto"/>
        </w:rPr>
      </w:pPr>
      <w:r>
        <w:rPr>
          <w:rFonts w:hint="eastAsia"/>
          <w:color w:val="auto"/>
        </w:rPr>
        <w:t>设置界面能</w:t>
      </w:r>
    </w:p>
    <w:p w14:paraId="490FE86F" w14:textId="77777777" w:rsidR="00B27088" w:rsidRPr="00B27088" w:rsidRDefault="00B27088" w:rsidP="00B27088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InterfaceEnergy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B27088">
        <w:rPr>
          <w:rFonts w:ascii="Consolas" w:hAnsi="Consolas" w:cs="宋体"/>
          <w:color w:val="9CDCFE"/>
          <w:sz w:val="21"/>
          <w:szCs w:val="21"/>
          <w:lang w:eastAsia="zh-CN"/>
        </w:rPr>
        <w:t>int_width</w:t>
      </w:r>
      <w:proofErr w:type="spellEnd"/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B27088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B27088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B27088">
        <w:rPr>
          <w:rFonts w:ascii="Consolas" w:hAnsi="Consolas" w:cs="宋体"/>
          <w:color w:val="B5CEA8"/>
          <w:sz w:val="21"/>
          <w:szCs w:val="21"/>
          <w:lang w:eastAsia="zh-CN"/>
        </w:rPr>
        <w:t>10</w:t>
      </w:r>
    </w:p>
    <w:p w14:paraId="7DBE38B8" w14:textId="2773A73A" w:rsidR="00B27088" w:rsidRPr="00B27088" w:rsidRDefault="00B27088" w:rsidP="00E62D52">
      <w:pPr>
        <w:pStyle w:val="1f1"/>
        <w:rPr>
          <w:color w:val="auto"/>
        </w:rPr>
      </w:pPr>
      <w:r>
        <w:rPr>
          <w:rFonts w:hint="eastAsia"/>
          <w:color w:val="auto"/>
        </w:rPr>
        <w:t>设置界面宽度</w:t>
      </w:r>
    </w:p>
    <w:p w14:paraId="2E911F16" w14:textId="6A6402A5" w:rsidR="00C46F41" w:rsidRDefault="00C46F41" w:rsidP="00B27088">
      <w:pPr>
        <w:pStyle w:val="1f1"/>
        <w:jc w:val="left"/>
        <w:rPr>
          <w:color w:val="C00000"/>
        </w:rPr>
      </w:pPr>
      <w:r>
        <w:rPr>
          <w:rFonts w:hint="eastAsia"/>
        </w:rPr>
        <w:t>案例见</w:t>
      </w:r>
      <w:r w:rsidR="00B27088" w:rsidRPr="00B27088">
        <w:rPr>
          <w:color w:val="C00000"/>
        </w:rPr>
        <w:t>3_PCT_interface</w:t>
      </w:r>
      <w:r w:rsidR="00B27088" w:rsidRPr="00B27088">
        <w:t xml:space="preserve"> </w:t>
      </w:r>
      <w:r w:rsidR="00B27088" w:rsidRPr="00B27088">
        <w:rPr>
          <w:color w:val="C00000"/>
        </w:rPr>
        <w:t>\1_two_phis_diffuse_interface</w:t>
      </w:r>
      <w:r w:rsidR="00B27088">
        <w:rPr>
          <w:rFonts w:hint="eastAsia"/>
          <w:color w:val="C00000"/>
        </w:rPr>
        <w:t>\</w:t>
      </w:r>
      <w:r w:rsidR="00B27088" w:rsidRPr="00B27088">
        <w:t xml:space="preserve"> </w:t>
      </w:r>
      <w:r w:rsidR="00B27088" w:rsidRPr="00B27088">
        <w:rPr>
          <w:color w:val="C00000"/>
        </w:rPr>
        <w:t>allen_cahn_pairwise_1d.mindes</w:t>
      </w:r>
    </w:p>
    <w:p w14:paraId="106254AE" w14:textId="77777777" w:rsidR="00C46F41" w:rsidRDefault="00C46F41" w:rsidP="00E62D52">
      <w:pPr>
        <w:pStyle w:val="1f1"/>
        <w:rPr>
          <w:color w:val="C00000"/>
        </w:rPr>
      </w:pPr>
      <w:r>
        <w:rPr>
          <w:noProof/>
        </w:rPr>
        <w:lastRenderedPageBreak/>
        <w:drawing>
          <wp:inline distT="0" distB="0" distL="0" distR="0" wp14:anchorId="6C2BF835" wp14:editId="6DDDF4C6">
            <wp:extent cx="2650851" cy="1800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5085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47D7" w14:textId="7C04BA82" w:rsidR="00C46F41" w:rsidRDefault="00C46F41" w:rsidP="00E62D52">
      <w:pPr>
        <w:pStyle w:val="1f1"/>
        <w:rPr>
          <w:color w:val="C00000"/>
        </w:rPr>
      </w:pPr>
      <w:r>
        <w:rPr>
          <w:rFonts w:hint="eastAsia"/>
        </w:rPr>
        <w:t>案例见</w:t>
      </w:r>
      <w:r w:rsidR="00B27088" w:rsidRPr="00B27088">
        <w:rPr>
          <w:color w:val="C00000"/>
        </w:rPr>
        <w:t>3_PCT_interface\2_three_phis_junction\allen_cahn_pairwise_2d.mindes</w:t>
      </w:r>
    </w:p>
    <w:p w14:paraId="5A6BD886" w14:textId="77777777" w:rsidR="00C46F41" w:rsidRDefault="00C46F41" w:rsidP="00E62D52">
      <w:pPr>
        <w:pStyle w:val="1f1"/>
      </w:pPr>
      <w:r w:rsidRPr="009C4218">
        <w:rPr>
          <w:noProof/>
        </w:rPr>
        <w:drawing>
          <wp:inline distT="0" distB="0" distL="0" distR="0" wp14:anchorId="770442F1" wp14:editId="798910DB">
            <wp:extent cx="1800000" cy="18000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6937" w14:textId="77777777" w:rsidR="00C46F41" w:rsidRPr="00BB76B8" w:rsidRDefault="00C46F41" w:rsidP="00E62D52">
      <w:pPr>
        <w:pStyle w:val="1f1"/>
        <w:rPr>
          <w:b/>
          <w:bCs/>
        </w:rPr>
      </w:pPr>
      <w:r w:rsidRPr="00BB76B8">
        <w:rPr>
          <w:rFonts w:hint="eastAsia"/>
          <w:b/>
          <w:bCs/>
        </w:rPr>
        <w:t>多相结</w:t>
      </w:r>
    </w:p>
    <w:p w14:paraId="0FC52084" w14:textId="66901751" w:rsidR="00C46F41" w:rsidRPr="00B27088" w:rsidRDefault="00C46F41" w:rsidP="00B27088">
      <w:pPr>
        <w:pStyle w:val="1f1"/>
        <w:jc w:val="left"/>
        <w:rPr>
          <w:color w:val="C00000"/>
        </w:rPr>
      </w:pPr>
      <w:r>
        <w:rPr>
          <w:rFonts w:hint="eastAsia"/>
        </w:rPr>
        <w:t>案例见</w:t>
      </w:r>
      <w:r w:rsidR="00B27088" w:rsidRPr="00B27088">
        <w:rPr>
          <w:color w:val="C00000"/>
        </w:rPr>
        <w:t>3_PCT_interface\2_three_phis_junction</w:t>
      </w:r>
      <w:r w:rsidR="00B27088">
        <w:rPr>
          <w:color w:val="C00000"/>
        </w:rPr>
        <w:t>\</w:t>
      </w:r>
      <w:r w:rsidR="00B27088" w:rsidRPr="00B27088">
        <w:rPr>
          <w:color w:val="C00000"/>
        </w:rPr>
        <w:t>allen_cahn_pairwise_curvature.mindes</w:t>
      </w:r>
    </w:p>
    <w:p w14:paraId="099CCF89" w14:textId="77777777" w:rsidR="00C46F41" w:rsidRDefault="00C46F41" w:rsidP="00E62D52">
      <w:pPr>
        <w:pStyle w:val="1f1"/>
      </w:pPr>
      <w:r w:rsidRPr="002A6BD3">
        <w:rPr>
          <w:noProof/>
        </w:rPr>
        <w:drawing>
          <wp:inline distT="0" distB="0" distL="0" distR="0" wp14:anchorId="1A58A4C3" wp14:editId="55B5826A">
            <wp:extent cx="1806525" cy="180000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0652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786F" w14:textId="4EB50AAC" w:rsidR="00C46F41" w:rsidRPr="00BB76B8" w:rsidRDefault="00C46F41" w:rsidP="00E62D52">
      <w:pPr>
        <w:pStyle w:val="1f1"/>
        <w:rPr>
          <w:b/>
          <w:bCs/>
        </w:rPr>
      </w:pPr>
      <w:r w:rsidRPr="00BB76B8">
        <w:rPr>
          <w:rFonts w:hint="eastAsia"/>
          <w:b/>
          <w:bCs/>
        </w:rPr>
        <w:t>给一个界面</w:t>
      </w:r>
      <w:r w:rsidR="00B27088">
        <w:rPr>
          <w:rFonts w:hint="eastAsia"/>
          <w:b/>
          <w:bCs/>
        </w:rPr>
        <w:t>恒定</w:t>
      </w:r>
      <w:r w:rsidRPr="00BB76B8">
        <w:rPr>
          <w:rFonts w:hint="eastAsia"/>
          <w:b/>
          <w:bCs/>
        </w:rPr>
        <w:t>驱动</w:t>
      </w:r>
    </w:p>
    <w:p w14:paraId="286326F9" w14:textId="1AB5A942" w:rsidR="00C46F41" w:rsidRDefault="00C46F41" w:rsidP="00E62D52">
      <w:pPr>
        <w:pStyle w:val="1f1"/>
      </w:pPr>
      <w:r>
        <w:rPr>
          <w:rFonts w:hint="eastAsia"/>
        </w:rPr>
        <w:t>相场框架下，界面的驱动力由体相能及组分势来驱动，</w:t>
      </w:r>
      <w:r w:rsidR="00B27088">
        <w:rPr>
          <w:rFonts w:hint="eastAsia"/>
        </w:rPr>
        <w:t>假设</w:t>
      </w:r>
      <w:proofErr w:type="gramStart"/>
      <w:r w:rsidR="00B27088">
        <w:rPr>
          <w:rFonts w:hint="eastAsia"/>
        </w:rPr>
        <w:t>相具有</w:t>
      </w:r>
      <w:proofErr w:type="gramEnd"/>
      <w:r w:rsidR="00B27088">
        <w:rPr>
          <w:rFonts w:hint="eastAsia"/>
        </w:rPr>
        <w:t>一个恒定的体能</w:t>
      </w:r>
    </w:p>
    <w:p w14:paraId="6176ABA7" w14:textId="77777777" w:rsidR="0027453B" w:rsidRPr="0027453B" w:rsidRDefault="0027453B" w:rsidP="0027453B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27453B">
        <w:rPr>
          <w:rFonts w:ascii="Consolas" w:hAnsi="Consolas" w:cs="宋体"/>
          <w:color w:val="569CD6"/>
          <w:sz w:val="21"/>
          <w:szCs w:val="21"/>
          <w:lang w:eastAsia="zh-CN"/>
        </w:rPr>
        <w:lastRenderedPageBreak/>
        <w:t xml:space="preserve"># </w:t>
      </w:r>
      <w:proofErr w:type="spellStart"/>
      <w:proofErr w:type="gramStart"/>
      <w:r w:rsidRPr="0027453B">
        <w:rPr>
          <w:rFonts w:ascii="Consolas" w:hAnsi="Consolas" w:cs="宋体"/>
          <w:color w:val="569CD6"/>
          <w:sz w:val="21"/>
          <w:szCs w:val="21"/>
          <w:lang w:eastAsia="zh-CN"/>
        </w:rPr>
        <w:t>ModelsManager.Phi.BulkEnergy.const</w:t>
      </w:r>
      <w:proofErr w:type="spellEnd"/>
      <w:proofErr w:type="gramEnd"/>
      <w:r w:rsidRPr="0027453B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</w:t>
      </w:r>
      <w:proofErr w:type="spellStart"/>
      <w:r w:rsidRPr="0027453B">
        <w:rPr>
          <w:rFonts w:ascii="Consolas" w:hAnsi="Consolas" w:cs="宋体"/>
          <w:color w:val="569CD6"/>
          <w:sz w:val="21"/>
          <w:szCs w:val="21"/>
          <w:lang w:eastAsia="zh-CN"/>
        </w:rPr>
        <w:t>phi_name</w:t>
      </w:r>
      <w:proofErr w:type="spellEnd"/>
      <w:r w:rsidRPr="0027453B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</w:t>
      </w:r>
      <w:proofErr w:type="spellStart"/>
      <w:r w:rsidRPr="0027453B">
        <w:rPr>
          <w:rFonts w:ascii="Consolas" w:hAnsi="Consolas" w:cs="宋体"/>
          <w:color w:val="569CD6"/>
          <w:sz w:val="21"/>
          <w:szCs w:val="21"/>
          <w:lang w:eastAsia="zh-CN"/>
        </w:rPr>
        <w:t>bulk_energy</w:t>
      </w:r>
      <w:proofErr w:type="spellEnd"/>
      <w:r w:rsidRPr="0027453B">
        <w:rPr>
          <w:rFonts w:ascii="Consolas" w:hAnsi="Consolas" w:cs="宋体"/>
          <w:color w:val="569CD6"/>
          <w:sz w:val="21"/>
          <w:szCs w:val="21"/>
          <w:lang w:eastAsia="zh-CN"/>
        </w:rPr>
        <w:t>), ... ]</w:t>
      </w:r>
    </w:p>
    <w:p w14:paraId="48F29788" w14:textId="11658EBA" w:rsidR="00C46F41" w:rsidRPr="0027453B" w:rsidRDefault="0027453B" w:rsidP="0027453B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27453B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27453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27453B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27453B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27453B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27453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27453B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27453B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27453B">
        <w:rPr>
          <w:rFonts w:ascii="Consolas" w:hAnsi="Consolas" w:cs="宋体"/>
          <w:color w:val="9CDCFE"/>
          <w:sz w:val="21"/>
          <w:szCs w:val="21"/>
          <w:lang w:eastAsia="zh-CN"/>
        </w:rPr>
        <w:t>Phi</w:t>
      </w:r>
      <w:r w:rsidRPr="0027453B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27453B">
        <w:rPr>
          <w:rFonts w:ascii="Consolas" w:hAnsi="Consolas" w:cs="宋体"/>
          <w:color w:val="9CDCFE"/>
          <w:sz w:val="21"/>
          <w:szCs w:val="21"/>
          <w:lang w:eastAsia="zh-CN"/>
        </w:rPr>
        <w:t>BulkEnergy</w:t>
      </w:r>
      <w:r w:rsidRPr="0027453B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27453B">
        <w:rPr>
          <w:rFonts w:ascii="Consolas" w:hAnsi="Consolas" w:cs="宋体"/>
          <w:color w:val="9CDCFE"/>
          <w:sz w:val="21"/>
          <w:szCs w:val="21"/>
          <w:lang w:eastAsia="zh-CN"/>
        </w:rPr>
        <w:t>const</w:t>
      </w:r>
      <w:proofErr w:type="spellEnd"/>
      <w:proofErr w:type="gramEnd"/>
      <w:r w:rsidRPr="0027453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27453B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27453B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</w:t>
      </w:r>
      <w:r w:rsidRPr="0027453B">
        <w:rPr>
          <w:rFonts w:ascii="Consolas" w:hAnsi="Consolas" w:cs="宋体"/>
          <w:color w:val="9CDCFE"/>
          <w:sz w:val="21"/>
          <w:szCs w:val="21"/>
          <w:lang w:eastAsia="zh-CN"/>
        </w:rPr>
        <w:t>Grain0</w:t>
      </w:r>
      <w:r w:rsidRPr="0027453B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27453B">
        <w:rPr>
          <w:rFonts w:ascii="Consolas" w:hAnsi="Consolas" w:cs="宋体"/>
          <w:color w:val="B5CEA8"/>
          <w:sz w:val="21"/>
          <w:szCs w:val="21"/>
          <w:lang w:eastAsia="zh-CN"/>
        </w:rPr>
        <w:t>0.0</w:t>
      </w:r>
      <w:r w:rsidRPr="0027453B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27453B">
        <w:rPr>
          <w:rFonts w:ascii="Consolas" w:hAnsi="Consolas" w:cs="宋体"/>
          <w:color w:val="9CDCFE"/>
          <w:sz w:val="21"/>
          <w:szCs w:val="21"/>
          <w:lang w:eastAsia="zh-CN"/>
        </w:rPr>
        <w:t>Grain1</w:t>
      </w:r>
      <w:r w:rsidRPr="0027453B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27453B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27453B">
        <w:rPr>
          <w:rFonts w:ascii="Consolas" w:hAnsi="Consolas" w:cs="宋体"/>
          <w:color w:val="B5CEA8"/>
          <w:sz w:val="21"/>
          <w:szCs w:val="21"/>
          <w:lang w:eastAsia="zh-CN"/>
        </w:rPr>
        <w:t>0.01</w:t>
      </w:r>
      <w:r w:rsidRPr="0027453B">
        <w:rPr>
          <w:rFonts w:ascii="Consolas" w:hAnsi="Consolas" w:cs="宋体"/>
          <w:color w:val="CCCCCC"/>
          <w:sz w:val="21"/>
          <w:szCs w:val="21"/>
          <w:lang w:eastAsia="zh-CN"/>
        </w:rPr>
        <w:t>)]</w:t>
      </w:r>
    </w:p>
    <w:p w14:paraId="1DAC1C77" w14:textId="3B00118B" w:rsidR="00C46F41" w:rsidRDefault="0027453B" w:rsidP="0027453B">
      <w:pPr>
        <w:pStyle w:val="1f1"/>
        <w:jc w:val="center"/>
        <w:rPr>
          <w:color w:val="C00000"/>
        </w:rPr>
      </w:pPr>
      <w:r>
        <w:rPr>
          <w:noProof/>
        </w:rPr>
        <w:drawing>
          <wp:inline distT="0" distB="0" distL="0" distR="0" wp14:anchorId="6B13B250" wp14:editId="2A7DE36B">
            <wp:extent cx="2596896" cy="1737091"/>
            <wp:effectExtent l="0" t="0" r="0" b="0"/>
            <wp:docPr id="1886195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9515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27741" cy="175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C00000"/>
        </w:rPr>
        <w:t>&gt;&gt;&gt;&gt;</w:t>
      </w:r>
      <w:r>
        <w:rPr>
          <w:noProof/>
        </w:rPr>
        <w:drawing>
          <wp:inline distT="0" distB="0" distL="0" distR="0" wp14:anchorId="1BD710C2" wp14:editId="4ACB4A3D">
            <wp:extent cx="2600944" cy="1739799"/>
            <wp:effectExtent l="0" t="0" r="0" b="0"/>
            <wp:docPr id="1525531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3163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43257" cy="176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D5D2" w14:textId="4EAFD87D" w:rsidR="00C46F41" w:rsidRPr="00B50096" w:rsidRDefault="00C46F41" w:rsidP="00E62D52">
      <w:pPr>
        <w:pStyle w:val="1f1"/>
      </w:pPr>
      <w:r>
        <w:rPr>
          <w:rFonts w:hint="eastAsia"/>
        </w:rPr>
        <w:t>其中</w:t>
      </w:r>
      <w:r w:rsidR="0027453B">
        <w:rPr>
          <w:rFonts w:hint="eastAsia"/>
        </w:rPr>
        <w:t>紫色（</w:t>
      </w:r>
      <w:r w:rsidR="0027453B">
        <w:rPr>
          <w:rFonts w:hint="eastAsia"/>
        </w:rPr>
        <w:t>Grain</w:t>
      </w:r>
      <w:r w:rsidR="0027453B">
        <w:t>0</w:t>
      </w:r>
      <w:r w:rsidR="0027453B">
        <w:rPr>
          <w:rFonts w:hint="eastAsia"/>
        </w:rPr>
        <w:t>）</w:t>
      </w:r>
      <w:r>
        <w:rPr>
          <w:rFonts w:hint="eastAsia"/>
        </w:rPr>
        <w:t>、</w:t>
      </w:r>
      <w:r w:rsidR="0027453B">
        <w:rPr>
          <w:rFonts w:hint="eastAsia"/>
        </w:rPr>
        <w:t>黄色（</w:t>
      </w:r>
      <w:r w:rsidR="0027453B">
        <w:rPr>
          <w:rFonts w:hint="eastAsia"/>
        </w:rPr>
        <w:t>Grain</w:t>
      </w:r>
      <w:r w:rsidR="0027453B">
        <w:t>1</w:t>
      </w:r>
      <w:r w:rsidR="0027453B">
        <w:rPr>
          <w:rFonts w:hint="eastAsia"/>
        </w:rPr>
        <w:t>）</w:t>
      </w:r>
      <w:r>
        <w:rPr>
          <w:rFonts w:hint="eastAsia"/>
        </w:rPr>
        <w:t>实线为两相</w:t>
      </w:r>
      <w:r w:rsidR="0027453B">
        <w:rPr>
          <w:rFonts w:hint="eastAsia"/>
        </w:rPr>
        <w:t>体积</w:t>
      </w:r>
      <w:r>
        <w:rPr>
          <w:rFonts w:hint="eastAsia"/>
        </w:rPr>
        <w:t>分数分布，</w:t>
      </w:r>
      <w:r w:rsidR="0027453B">
        <w:rPr>
          <w:rFonts w:hint="eastAsia"/>
        </w:rPr>
        <w:t>设定中</w:t>
      </w:r>
      <w:r w:rsidR="0027453B">
        <w:rPr>
          <w:rFonts w:hint="eastAsia"/>
        </w:rPr>
        <w:t>Grain</w:t>
      </w:r>
      <w:r w:rsidR="0027453B">
        <w:t>1</w:t>
      </w:r>
      <w:r w:rsidR="0027453B">
        <w:rPr>
          <w:rFonts w:hint="eastAsia"/>
        </w:rPr>
        <w:t>体能量密度更低，所以黄色相长大</w:t>
      </w:r>
      <w:r>
        <w:rPr>
          <w:rFonts w:hint="eastAsia"/>
        </w:rPr>
        <w:t>。</w:t>
      </w:r>
    </w:p>
    <w:p w14:paraId="4333DC44" w14:textId="77777777" w:rsidR="00C46F41" w:rsidRPr="00BB76B8" w:rsidRDefault="00C46F41" w:rsidP="00E62D52">
      <w:pPr>
        <w:pStyle w:val="1f1"/>
        <w:rPr>
          <w:b/>
          <w:bCs/>
        </w:rPr>
      </w:pPr>
      <w:r w:rsidRPr="00BB76B8">
        <w:rPr>
          <w:rFonts w:hint="eastAsia"/>
          <w:b/>
          <w:bCs/>
        </w:rPr>
        <w:t>界面上的相浓度</w:t>
      </w:r>
    </w:p>
    <w:p w14:paraId="3795E3A9" w14:textId="3790AC07" w:rsidR="00C46F41" w:rsidRDefault="00C46F41" w:rsidP="00E62D52">
      <w:pPr>
        <w:pStyle w:val="1f1"/>
      </w:pPr>
      <w:proofErr w:type="gramStart"/>
      <w:r>
        <w:rPr>
          <w:rFonts w:hint="eastAsia"/>
        </w:rPr>
        <w:t>浓度场</w:t>
      </w:r>
      <w:proofErr w:type="gramEnd"/>
      <w:r>
        <w:rPr>
          <w:rFonts w:hint="eastAsia"/>
        </w:rPr>
        <w:t>的演化</w:t>
      </w:r>
      <w:r w:rsidR="0046340C">
        <w:rPr>
          <w:rFonts w:hint="eastAsia"/>
        </w:rPr>
        <w:t>，需先选择</w:t>
      </w:r>
      <w:proofErr w:type="gramStart"/>
      <w:r w:rsidR="0046340C">
        <w:rPr>
          <w:rFonts w:hint="eastAsia"/>
        </w:rPr>
        <w:t>浓度场</w:t>
      </w:r>
      <w:proofErr w:type="gramEnd"/>
      <w:r w:rsidR="0046340C">
        <w:rPr>
          <w:rFonts w:hint="eastAsia"/>
        </w:rPr>
        <w:t>动力学方程：</w:t>
      </w:r>
    </w:p>
    <w:p w14:paraId="20B20CEA" w14:textId="77777777" w:rsidR="0046340C" w:rsidRPr="0046340C" w:rsidRDefault="0046340C" w:rsidP="0046340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>ModelsManager.Con.equation</w:t>
      </w:r>
      <w:proofErr w:type="spellEnd"/>
      <w:proofErr w:type="gramEnd"/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: 0 - Const, 1 - </w:t>
      </w:r>
      <w:proofErr w:type="spellStart"/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>TotalConcentration</w:t>
      </w:r>
      <w:proofErr w:type="spellEnd"/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2 - </w:t>
      </w:r>
      <w:proofErr w:type="spellStart"/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>PhaseConcentration</w:t>
      </w:r>
      <w:proofErr w:type="spellEnd"/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3 - </w:t>
      </w:r>
      <w:proofErr w:type="spellStart"/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>GrandPotential</w:t>
      </w:r>
      <w:proofErr w:type="spellEnd"/>
    </w:p>
    <w:p w14:paraId="42410263" w14:textId="73FEF05B" w:rsidR="0046340C" w:rsidRPr="0046340C" w:rsidRDefault="0046340C" w:rsidP="0046340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Con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equation</w:t>
      </w:r>
      <w:proofErr w:type="spellEnd"/>
      <w:proofErr w:type="gramEnd"/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46340C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4CFC8290" w14:textId="73AD4A1D" w:rsidR="00C46F41" w:rsidRPr="0046340C" w:rsidRDefault="00C46F41" w:rsidP="0046340C">
      <w:pPr>
        <w:pStyle w:val="1f1"/>
      </w:pPr>
      <w:r w:rsidRPr="0046340C">
        <w:rPr>
          <w:rFonts w:hint="eastAsia"/>
        </w:rPr>
        <w:t>然后需要定义参数</w:t>
      </w:r>
    </w:p>
    <w:p w14:paraId="270A2F4E" w14:textId="77777777" w:rsidR="0046340C" w:rsidRPr="0046340C" w:rsidRDefault="0046340C" w:rsidP="0046340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>ModelsManager.Con.valid</w:t>
      </w:r>
      <w:proofErr w:type="gramEnd"/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>_domain</w:t>
      </w:r>
      <w:proofErr w:type="spellEnd"/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: 0 - Standard, 1 - Reverse</w:t>
      </w:r>
    </w:p>
    <w:p w14:paraId="0E83420F" w14:textId="0A85BE84" w:rsidR="0046340C" w:rsidRPr="0046340C" w:rsidRDefault="0046340C" w:rsidP="0046340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Con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proofErr w:type="gramEnd"/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_domain</w:t>
      </w:r>
      <w:proofErr w:type="spellEnd"/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46340C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32810FB4" w14:textId="47EA91D7" w:rsidR="0046340C" w:rsidRPr="0046340C" w:rsidRDefault="0046340C" w:rsidP="0046340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Con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ValidDomain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phase</w:t>
      </w:r>
      <w:proofErr w:type="gramEnd"/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_indexes</w:t>
      </w:r>
      <w:proofErr w:type="spellEnd"/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r w:rsidRPr="0046340C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1C442A35" w14:textId="77777777" w:rsidR="0046340C" w:rsidRPr="0046340C" w:rsidRDefault="0046340C" w:rsidP="0046340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Con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ValidDomain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threshold</w:t>
      </w:r>
      <w:proofErr w:type="spellEnd"/>
      <w:proofErr w:type="gramEnd"/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46340C">
        <w:rPr>
          <w:rFonts w:ascii="Consolas" w:hAnsi="Consolas" w:cs="宋体"/>
          <w:color w:val="B5CEA8"/>
          <w:sz w:val="21"/>
          <w:szCs w:val="21"/>
          <w:lang w:eastAsia="zh-CN"/>
        </w:rPr>
        <w:t>0.5</w:t>
      </w:r>
    </w:p>
    <w:p w14:paraId="7D39EAC4" w14:textId="31F04E4D" w:rsidR="0046340C" w:rsidRDefault="0046340C" w:rsidP="0046340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Con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GrandPotential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range</w:t>
      </w:r>
      <w:proofErr w:type="spellEnd"/>
      <w:proofErr w:type="gramEnd"/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46340C">
        <w:rPr>
          <w:rFonts w:ascii="Consolas" w:hAnsi="Consolas" w:cs="宋体"/>
          <w:color w:val="B5CEA8"/>
          <w:sz w:val="21"/>
          <w:szCs w:val="21"/>
          <w:lang w:eastAsia="zh-CN"/>
        </w:rPr>
        <w:t>100000.0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46340C">
        <w:rPr>
          <w:rFonts w:ascii="Consolas" w:hAnsi="Consolas" w:cs="宋体"/>
          <w:color w:val="B5CEA8"/>
          <w:sz w:val="21"/>
          <w:szCs w:val="21"/>
          <w:lang w:eastAsia="zh-CN"/>
        </w:rPr>
        <w:t>100000.0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2393E541" w14:textId="55082CDE" w:rsidR="0046340C" w:rsidRDefault="0046340C" w:rsidP="0046340C">
      <w:pPr>
        <w:pStyle w:val="1f1"/>
        <w:jc w:val="left"/>
      </w:pPr>
      <w:r>
        <w:rPr>
          <w:rFonts w:hint="eastAsia"/>
        </w:rPr>
        <w:t>其中，</w:t>
      </w:r>
      <w:proofErr w:type="spellStart"/>
      <w:r w:rsidRPr="0046340C">
        <w:t>valid_domain</w:t>
      </w:r>
      <w:proofErr w:type="spellEnd"/>
      <w:r>
        <w:rPr>
          <w:rFonts w:hint="eastAsia"/>
        </w:rPr>
        <w:t>是设置标准有效区域还是反转的有效区域。</w:t>
      </w:r>
      <w:proofErr w:type="spellStart"/>
      <w:r w:rsidRPr="0046340C">
        <w:t>phase_indexes</w:t>
      </w:r>
      <w:proofErr w:type="spellEnd"/>
      <w:r>
        <w:rPr>
          <w:rFonts w:hint="eastAsia"/>
        </w:rPr>
        <w:t>对应的是有效的相，反转则是排除这个相是有效区域。</w:t>
      </w:r>
      <w:r w:rsidRPr="0046340C">
        <w:t>Threshold</w:t>
      </w:r>
      <w:r>
        <w:rPr>
          <w:rFonts w:hint="eastAsia"/>
        </w:rPr>
        <w:t>是判断有效相相分数的判据，</w:t>
      </w:r>
      <w:r w:rsidRPr="0046340C">
        <w:t>range</w:t>
      </w:r>
      <w:r>
        <w:rPr>
          <w:rFonts w:hint="eastAsia"/>
        </w:rPr>
        <w:t>是对大势方程值的截断。</w:t>
      </w:r>
    </w:p>
    <w:p w14:paraId="7AAD4723" w14:textId="7BAC7F13" w:rsidR="0046340C" w:rsidRPr="0046340C" w:rsidRDefault="0046340C" w:rsidP="0046340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>ModelsManager.Con.Mii</w:t>
      </w:r>
      <w:proofErr w:type="spellEnd"/>
      <w:proofErr w:type="gramEnd"/>
      <w:r w:rsidRPr="0046340C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[(phase_0_M_00 , phase_0_M_11, ...) , ... ]</w:t>
      </w:r>
    </w:p>
    <w:p w14:paraId="2392E50C" w14:textId="0AC46590" w:rsidR="00C46F41" w:rsidRPr="0046340C" w:rsidRDefault="0046340C" w:rsidP="0046340C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ModelsManager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Con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46340C">
        <w:rPr>
          <w:rFonts w:ascii="Consolas" w:hAnsi="Consolas" w:cs="宋体"/>
          <w:color w:val="9CDCFE"/>
          <w:sz w:val="21"/>
          <w:szCs w:val="21"/>
          <w:lang w:eastAsia="zh-CN"/>
        </w:rPr>
        <w:t>Mii</w:t>
      </w:r>
      <w:proofErr w:type="spellEnd"/>
      <w:proofErr w:type="gramEnd"/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46340C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46340C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[()]</w:t>
      </w:r>
    </w:p>
    <w:p w14:paraId="76687A7B" w14:textId="1DE3097B" w:rsidR="0046340C" w:rsidRDefault="0046340C" w:rsidP="00E62D52">
      <w:pPr>
        <w:pStyle w:val="1f1"/>
      </w:pPr>
      <w:r>
        <w:rPr>
          <w:rFonts w:hint="eastAsia"/>
        </w:rPr>
        <w:t>为每个</w:t>
      </w:r>
      <w:proofErr w:type="gramStart"/>
      <w:r>
        <w:rPr>
          <w:rFonts w:hint="eastAsia"/>
        </w:rPr>
        <w:t>相每个</w:t>
      </w:r>
      <w:proofErr w:type="gramEnd"/>
      <w:r>
        <w:rPr>
          <w:rFonts w:hint="eastAsia"/>
        </w:rPr>
        <w:t>组分定义化学扩散速率。</w:t>
      </w:r>
    </w:p>
    <w:p w14:paraId="57CDB892" w14:textId="5F6631FA" w:rsidR="00C46F41" w:rsidRDefault="00C46F41" w:rsidP="0046340C">
      <w:pPr>
        <w:pStyle w:val="1f1"/>
        <w:jc w:val="left"/>
      </w:pPr>
      <w:r>
        <w:rPr>
          <w:rFonts w:hint="eastAsia"/>
        </w:rPr>
        <w:t>案例见</w:t>
      </w:r>
      <w:r w:rsidR="0046340C" w:rsidRPr="0046340C">
        <w:rPr>
          <w:color w:val="C00000"/>
        </w:rPr>
        <w:t>3_PCT_interface\5_concentration_on_interface\3_smooth_grand_potential</w:t>
      </w:r>
      <w:r w:rsidR="0046340C">
        <w:rPr>
          <w:rFonts w:hint="eastAsia"/>
          <w:color w:val="C00000"/>
        </w:rPr>
        <w:t>\</w:t>
      </w:r>
      <w:r w:rsidR="00DE1C4E" w:rsidRPr="00DE1C4E">
        <w:t xml:space="preserve"> </w:t>
      </w:r>
      <w:r w:rsidR="00DE1C4E" w:rsidRPr="00DE1C4E">
        <w:rPr>
          <w:color w:val="C00000"/>
        </w:rPr>
        <w:t>allen_cahn_pair_wise_1d.mindes</w:t>
      </w:r>
      <w:r w:rsidR="00DE1C4E">
        <w:rPr>
          <w:color w:val="C00000"/>
        </w:rPr>
        <w:t xml:space="preserve"> </w:t>
      </w:r>
      <w:r w:rsidR="00DE1C4E">
        <w:rPr>
          <w:rFonts w:hint="eastAsia"/>
        </w:rPr>
        <w:t>大势方程</w:t>
      </w:r>
      <w:r w:rsidRPr="00BB76B8">
        <w:rPr>
          <w:rFonts w:hint="eastAsia"/>
        </w:rPr>
        <w:t>的演化</w:t>
      </w:r>
      <w:r>
        <w:rPr>
          <w:rFonts w:hint="eastAsia"/>
        </w:rPr>
        <w:t>：</w:t>
      </w:r>
    </w:p>
    <w:p w14:paraId="0A2E9727" w14:textId="101FD985" w:rsidR="00C46F41" w:rsidRDefault="00DE1C4E" w:rsidP="00E62D52">
      <w:pPr>
        <w:pStyle w:val="1f1"/>
      </w:pPr>
      <w:r>
        <w:rPr>
          <w:noProof/>
        </w:rPr>
        <w:lastRenderedPageBreak/>
        <w:drawing>
          <wp:inline distT="0" distB="0" distL="0" distR="0" wp14:anchorId="30E88255" wp14:editId="0203BD9E">
            <wp:extent cx="4433011" cy="2963866"/>
            <wp:effectExtent l="0" t="0" r="5715" b="8255"/>
            <wp:docPr id="424135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3573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8449" cy="298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6C0A" w14:textId="2B5951AF" w:rsidR="00C46F41" w:rsidRDefault="00C46F41" w:rsidP="00E62D52">
      <w:pPr>
        <w:pStyle w:val="1f1"/>
      </w:pPr>
      <w:r>
        <w:rPr>
          <w:rFonts w:hint="eastAsia"/>
        </w:rPr>
        <w:t>其中</w:t>
      </w:r>
      <w:r w:rsidR="00DE1C4E">
        <w:rPr>
          <w:rFonts w:hint="eastAsia"/>
        </w:rPr>
        <w:t>绿</w:t>
      </w:r>
      <w:r>
        <w:rPr>
          <w:rFonts w:hint="eastAsia"/>
        </w:rPr>
        <w:t>色、</w:t>
      </w:r>
      <w:r w:rsidR="00DE1C4E">
        <w:rPr>
          <w:rFonts w:hint="eastAsia"/>
        </w:rPr>
        <w:t>紫</w:t>
      </w:r>
      <w:r>
        <w:rPr>
          <w:rFonts w:hint="eastAsia"/>
        </w:rPr>
        <w:t>色实线为两相</w:t>
      </w:r>
      <w:r w:rsidR="00DE1C4E">
        <w:rPr>
          <w:rFonts w:hint="eastAsia"/>
        </w:rPr>
        <w:t>体积</w:t>
      </w:r>
      <w:r>
        <w:rPr>
          <w:rFonts w:hint="eastAsia"/>
        </w:rPr>
        <w:t>分数分布，</w:t>
      </w:r>
      <w:r w:rsidR="00DE1C4E">
        <w:rPr>
          <w:rFonts w:hint="eastAsia"/>
        </w:rPr>
        <w:t>红色</w:t>
      </w:r>
      <w:r>
        <w:rPr>
          <w:rFonts w:hint="eastAsia"/>
        </w:rPr>
        <w:t>线为</w:t>
      </w:r>
      <w:r w:rsidR="00DE1C4E">
        <w:rPr>
          <w:rFonts w:hint="eastAsia"/>
        </w:rPr>
        <w:t>总</w:t>
      </w:r>
      <w:r>
        <w:rPr>
          <w:rFonts w:hint="eastAsia"/>
        </w:rPr>
        <w:t>组分</w:t>
      </w:r>
      <w:r w:rsidR="00DE1C4E">
        <w:rPr>
          <w:rFonts w:hint="eastAsia"/>
        </w:rPr>
        <w:t>的分布</w:t>
      </w:r>
      <w:r>
        <w:rPr>
          <w:rFonts w:hint="eastAsia"/>
        </w:rPr>
        <w:t>，</w:t>
      </w:r>
      <w:r w:rsidR="00DE1C4E">
        <w:rPr>
          <w:rFonts w:hint="eastAsia"/>
        </w:rPr>
        <w:t>黄</w:t>
      </w:r>
      <w:r>
        <w:rPr>
          <w:rFonts w:hint="eastAsia"/>
        </w:rPr>
        <w:t>色线为</w:t>
      </w:r>
      <w:proofErr w:type="gramStart"/>
      <w:r w:rsidR="00DE1C4E">
        <w:rPr>
          <w:rFonts w:hint="eastAsia"/>
        </w:rPr>
        <w:t>绿色相区</w:t>
      </w:r>
      <w:r>
        <w:rPr>
          <w:rFonts w:hint="eastAsia"/>
        </w:rPr>
        <w:t>的</w:t>
      </w:r>
      <w:proofErr w:type="gramEnd"/>
      <w:r w:rsidR="00DE1C4E">
        <w:rPr>
          <w:rFonts w:hint="eastAsia"/>
        </w:rPr>
        <w:t>扩散势分布</w:t>
      </w:r>
      <w:r>
        <w:rPr>
          <w:rFonts w:hint="eastAsia"/>
        </w:rPr>
        <w:t>。</w:t>
      </w:r>
      <w:r w:rsidR="00DE1C4E">
        <w:rPr>
          <w:rFonts w:hint="eastAsia"/>
        </w:rPr>
        <w:t>其中</w:t>
      </w:r>
      <w:proofErr w:type="gramStart"/>
      <w:r w:rsidR="00DE1C4E">
        <w:rPr>
          <w:rFonts w:hint="eastAsia"/>
        </w:rPr>
        <w:t>绿色相区被</w:t>
      </w:r>
      <w:proofErr w:type="gramEnd"/>
      <w:r w:rsidR="00DE1C4E">
        <w:rPr>
          <w:rFonts w:hint="eastAsia"/>
        </w:rPr>
        <w:t>设定为有效区域。</w:t>
      </w:r>
    </w:p>
    <w:p w14:paraId="7F1D0B78" w14:textId="449C0EB5" w:rsidR="008C1860" w:rsidRDefault="00C46F41" w:rsidP="00E62D52">
      <w:pPr>
        <w:pStyle w:val="21"/>
        <w:numPr>
          <w:ilvl w:val="1"/>
          <w:numId w:val="39"/>
        </w:numPr>
        <w:spacing w:line="240" w:lineRule="auto"/>
        <w:ind w:left="851" w:hanging="851"/>
      </w:pPr>
      <w:bookmarkStart w:id="15" w:name="_Toc134432930"/>
      <w:proofErr w:type="spellStart"/>
      <w:r>
        <w:rPr>
          <w:rFonts w:hint="eastAsia"/>
        </w:rPr>
        <w:t>固体力学</w:t>
      </w:r>
      <w:bookmarkEnd w:id="15"/>
      <w:proofErr w:type="spellEnd"/>
    </w:p>
    <w:p w14:paraId="6DC1344B" w14:textId="0B97F5EB" w:rsidR="008C1860" w:rsidRDefault="008C1860" w:rsidP="008C1860">
      <w:pPr>
        <w:pStyle w:val="1f1"/>
      </w:pPr>
      <w:r>
        <w:rPr>
          <w:rFonts w:hint="eastAsia"/>
        </w:rPr>
        <w:t>打开物理场中的</w:t>
      </w:r>
      <w:proofErr w:type="gramStart"/>
      <w:r>
        <w:rPr>
          <w:rFonts w:hint="eastAsia"/>
        </w:rPr>
        <w:t>机械场</w:t>
      </w:r>
      <w:proofErr w:type="gramEnd"/>
      <w:r>
        <w:rPr>
          <w:rFonts w:hint="eastAsia"/>
        </w:rPr>
        <w:t>开关</w:t>
      </w:r>
    </w:p>
    <w:p w14:paraId="475E60DD" w14:textId="77777777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>Postprocess.physical_fields</w:t>
      </w:r>
      <w:proofErr w:type="spellEnd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(mechanic, fluid dynamic, electric) </w:t>
      </w:r>
    </w:p>
    <w:p w14:paraId="0AB6DC53" w14:textId="77777777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physical_fields</w:t>
      </w:r>
      <w:proofErr w:type="spell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proofErr w:type="spellStart"/>
      <w:proofErr w:type="gramStart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>true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>false</w:t>
      </w:r>
      <w:proofErr w:type="gram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>false</w:t>
      </w:r>
      <w:proofErr w:type="spell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38C5E459" w14:textId="7557E3AE" w:rsidR="008C1860" w:rsidRDefault="008C1860" w:rsidP="008C1860">
      <w:pPr>
        <w:pStyle w:val="1f1"/>
      </w:pPr>
      <w:r>
        <w:rPr>
          <w:rFonts w:hint="eastAsia"/>
        </w:rPr>
        <w:t>然后设置</w:t>
      </w:r>
      <w:proofErr w:type="gramStart"/>
      <w:r>
        <w:rPr>
          <w:rFonts w:hint="eastAsia"/>
        </w:rPr>
        <w:t>机械场</w:t>
      </w:r>
      <w:proofErr w:type="gramEnd"/>
      <w:r>
        <w:rPr>
          <w:rFonts w:hint="eastAsia"/>
        </w:rPr>
        <w:t>-</w:t>
      </w:r>
      <w:r>
        <w:rPr>
          <w:rFonts w:hint="eastAsia"/>
        </w:rPr>
        <w:t>弹性求解参数</w:t>
      </w:r>
    </w:p>
    <w:p w14:paraId="08987FE9" w14:textId="77777777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>Postprocess.SolidMechanics.momentum</w:t>
      </w:r>
      <w:proofErr w:type="gramEnd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>_balance</w:t>
      </w:r>
      <w:proofErr w:type="spellEnd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0 - None , 1 - Explicit , 2 - Implicit (Ingo Steinbach) , 3 - Implicit (Armen G. Khachaturyan) </w:t>
      </w:r>
    </w:p>
    <w:p w14:paraId="5D6FBF05" w14:textId="77777777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momentum</w:t>
      </w:r>
      <w:proofErr w:type="gramEnd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_balance</w:t>
      </w:r>
      <w:proofErr w:type="spell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2</w:t>
      </w:r>
    </w:p>
    <w:p w14:paraId="2300178F" w14:textId="77777777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restart</w:t>
      </w:r>
      <w:proofErr w:type="gramEnd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_iterator_in_loop</w:t>
      </w:r>
      <w:proofErr w:type="spell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55947C46" w14:textId="77777777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Implicit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bc</w:t>
      </w:r>
      <w:proofErr w:type="gramEnd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_ite_rate</w:t>
      </w:r>
      <w:proofErr w:type="spell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1.000000</w:t>
      </w:r>
    </w:p>
    <w:p w14:paraId="3C707387" w14:textId="77777777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>Postprocess.SolidMechanics.fix_</w:t>
      </w:r>
      <w:proofErr w:type="gramStart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>boundary.type</w:t>
      </w:r>
      <w:proofErr w:type="spellEnd"/>
      <w:proofErr w:type="gramEnd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(BC_X, BC_Y, BC_Z) , 0 - Average , 1 - Strain , 2 - Stress </w:t>
      </w:r>
    </w:p>
    <w:p w14:paraId="517CAC1A" w14:textId="793A38E2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fix_</w:t>
      </w:r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boundary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type</w:t>
      </w:r>
      <w:proofErr w:type="spellEnd"/>
      <w:proofErr w:type="gram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36E33E95" w14:textId="77777777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write</w:t>
      </w:r>
      <w:proofErr w:type="gramEnd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_displacement_field</w:t>
      </w:r>
      <w:proofErr w:type="spell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TRUE</w:t>
      </w:r>
    </w:p>
    <w:p w14:paraId="46E4AB80" w14:textId="77777777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max_iteration_steps</w:t>
      </w:r>
      <w:proofErr w:type="spell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100</w:t>
      </w:r>
    </w:p>
    <w:p w14:paraId="4D943161" w14:textId="77777777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debug</w:t>
      </w:r>
      <w:proofErr w:type="spellEnd"/>
      <w:proofErr w:type="gram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TRUE</w:t>
      </w:r>
    </w:p>
    <w:p w14:paraId="493734F3" w14:textId="77777777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strain</w:t>
      </w:r>
      <w:proofErr w:type="gramEnd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_accuracy</w:t>
      </w:r>
      <w:proofErr w:type="spell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1e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07</w:t>
      </w:r>
    </w:p>
    <w:p w14:paraId="48AD292C" w14:textId="1F722676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</w:t>
      </w:r>
      <w:proofErr w:type="gramEnd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_phases</w:t>
      </w:r>
      <w:proofErr w:type="spell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Grain0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Grain1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36114A03" w14:textId="77777777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plasticity</w:t>
      </w:r>
      <w:proofErr w:type="spellEnd"/>
      <w:proofErr w:type="gram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7247A0BE" w14:textId="5A7D9962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lastRenderedPageBreak/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Stiffness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Grain</w:t>
      </w:r>
      <w:proofErr w:type="gramEnd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C11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C12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C12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C12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C11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C12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C12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C12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C11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Gm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Gm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Gm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)]</w:t>
      </w:r>
    </w:p>
    <w:p w14:paraId="02D2343D" w14:textId="21D098AB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EigenStrain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Grain</w:t>
      </w:r>
      <w:proofErr w:type="gramEnd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572D32DB" w14:textId="54858873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Stiffness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Grain</w:t>
      </w:r>
      <w:proofErr w:type="gramEnd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1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[(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C11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C12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C12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C12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C11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C12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C12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C12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C11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Gm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Gm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),(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Gm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)]</w:t>
      </w:r>
    </w:p>
    <w:p w14:paraId="7D0C5D42" w14:textId="49581E0C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EigenStrain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Grain</w:t>
      </w:r>
      <w:proofErr w:type="gramEnd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1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0.01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0.01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5E62A4C9" w14:textId="77777777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>Postprocess.SolidMechanics.StiffnessEigenStrain.model</w:t>
      </w:r>
      <w:proofErr w:type="spellEnd"/>
      <w:proofErr w:type="gramEnd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(model_1, model_2, ...)   0 - Normal, 1 - </w:t>
      </w:r>
      <w:proofErr w:type="spellStart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>PhaseDependent_</w:t>
      </w:r>
      <w:proofErr w:type="gramStart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>MolarVolume</w:t>
      </w:r>
      <w:proofErr w:type="spellEnd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,</w:t>
      </w:r>
      <w:proofErr w:type="gramEnd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2 - </w:t>
      </w:r>
      <w:proofErr w:type="spellStart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>RegionDependent</w:t>
      </w:r>
      <w:proofErr w:type="spellEnd"/>
      <w:r w:rsidRPr="008C1860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</w:t>
      </w:r>
    </w:p>
    <w:p w14:paraId="27B0081C" w14:textId="49A522E6" w:rsidR="008C1860" w:rsidRPr="008C1860" w:rsidRDefault="008C1860" w:rsidP="008C1860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StiffnessEigenStrain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8C1860">
        <w:rPr>
          <w:rFonts w:ascii="Consolas" w:hAnsi="Consolas" w:cs="宋体"/>
          <w:color w:val="9CDCFE"/>
          <w:sz w:val="21"/>
          <w:szCs w:val="21"/>
          <w:lang w:eastAsia="zh-CN"/>
        </w:rPr>
        <w:t>model</w:t>
      </w:r>
      <w:proofErr w:type="spellEnd"/>
      <w:proofErr w:type="gramEnd"/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8C1860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r w:rsidRPr="008C1860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8C1860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61E1AD13" w14:textId="21127586" w:rsidR="008C1860" w:rsidRDefault="008C1860" w:rsidP="008C1860">
      <w:pPr>
        <w:pStyle w:val="1f1"/>
      </w:pPr>
      <w:proofErr w:type="gramStart"/>
      <w:r>
        <w:rPr>
          <w:rFonts w:hint="eastAsia"/>
        </w:rPr>
        <w:t>得如下</w:t>
      </w:r>
      <w:proofErr w:type="gramEnd"/>
      <w:r>
        <w:rPr>
          <w:rFonts w:hint="eastAsia"/>
        </w:rPr>
        <w:t>结果</w:t>
      </w:r>
    </w:p>
    <w:p w14:paraId="26571AA7" w14:textId="20D9E2E2" w:rsidR="008C1860" w:rsidRDefault="008C1860" w:rsidP="008C1860">
      <w:pPr>
        <w:pStyle w:val="1f1"/>
      </w:pPr>
      <w:r>
        <w:rPr>
          <w:noProof/>
        </w:rPr>
        <w:drawing>
          <wp:inline distT="0" distB="0" distL="0" distR="0" wp14:anchorId="51E53DEA" wp14:editId="75F3B0FD">
            <wp:extent cx="2355494" cy="2355494"/>
            <wp:effectExtent l="0" t="0" r="6985" b="6985"/>
            <wp:docPr id="1337312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122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62535" cy="236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7564" w14:textId="4D8B13A0" w:rsidR="008C1860" w:rsidRDefault="008C1860" w:rsidP="008C1860">
      <w:pPr>
        <w:pStyle w:val="1f1"/>
      </w:pPr>
      <w:r>
        <w:rPr>
          <w:rFonts w:hint="eastAsia"/>
        </w:rPr>
        <w:t>打开塑性求解开关</w:t>
      </w:r>
    </w:p>
    <w:p w14:paraId="7B878390" w14:textId="77777777" w:rsidR="00CF32D9" w:rsidRPr="00CF32D9" w:rsidRDefault="00CF32D9" w:rsidP="00CF32D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plasticity</w:t>
      </w:r>
      <w:proofErr w:type="spellEnd"/>
      <w:proofErr w:type="gramEnd"/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TRUE</w:t>
      </w:r>
    </w:p>
    <w:p w14:paraId="1D8F6380" w14:textId="1FF9EEB0" w:rsidR="00CF32D9" w:rsidRDefault="00CF32D9" w:rsidP="00CF32D9">
      <w:pPr>
        <w:pStyle w:val="1f1"/>
      </w:pPr>
      <w:r>
        <w:rPr>
          <w:rFonts w:hint="eastAsia"/>
        </w:rPr>
        <w:t>然后设置</w:t>
      </w:r>
      <w:proofErr w:type="gramStart"/>
      <w:r>
        <w:rPr>
          <w:rFonts w:hint="eastAsia"/>
        </w:rPr>
        <w:t>机械场</w:t>
      </w:r>
      <w:proofErr w:type="gramEnd"/>
      <w:r>
        <w:rPr>
          <w:rFonts w:hint="eastAsia"/>
        </w:rPr>
        <w:t>-</w:t>
      </w:r>
      <w:r>
        <w:rPr>
          <w:rFonts w:hint="eastAsia"/>
        </w:rPr>
        <w:t>塑性求解参数</w:t>
      </w:r>
    </w:p>
    <w:p w14:paraId="018F68D6" w14:textId="77777777" w:rsidR="00CF32D9" w:rsidRPr="00CF32D9" w:rsidRDefault="00CF32D9" w:rsidP="00CF32D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Elastoplasticity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mapping</w:t>
      </w:r>
      <w:proofErr w:type="gramEnd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_steps</w:t>
      </w:r>
      <w:proofErr w:type="spellEnd"/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F32D9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66C40A55" w14:textId="77777777" w:rsidR="00CF32D9" w:rsidRPr="00CF32D9" w:rsidRDefault="00CF32D9" w:rsidP="00CF32D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Plasticity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max_iteration_steps</w:t>
      </w:r>
      <w:proofErr w:type="spellEnd"/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F32D9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09CD562B" w14:textId="77777777" w:rsidR="00CF32D9" w:rsidRPr="00CF32D9" w:rsidRDefault="00CF32D9" w:rsidP="00CF32D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>Postprocess.SolidMechanics.Plasticity.yield</w:t>
      </w:r>
      <w:proofErr w:type="gramEnd"/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>_stress</w:t>
      </w:r>
      <w:proofErr w:type="spellEnd"/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 phase_0_stress, ... ) </w:t>
      </w:r>
    </w:p>
    <w:p w14:paraId="256F69B1" w14:textId="77777777" w:rsidR="00CF32D9" w:rsidRPr="00CF32D9" w:rsidRDefault="00CF32D9" w:rsidP="00CF32D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>#                                    </w:t>
      </w:r>
      <w:proofErr w:type="gramStart"/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 .</w:t>
      </w:r>
      <w:proofErr w:type="spellStart"/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>hardening</w:t>
      </w:r>
      <w:proofErr w:type="gramEnd"/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>_modulus</w:t>
      </w:r>
      <w:proofErr w:type="spellEnd"/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(phase_0_modulus, ...) </w:t>
      </w:r>
    </w:p>
    <w:p w14:paraId="3E367C60" w14:textId="77777777" w:rsidR="00CF32D9" w:rsidRPr="00CF32D9" w:rsidRDefault="00CF32D9" w:rsidP="00CF32D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>#                                    </w:t>
      </w:r>
      <w:proofErr w:type="gramStart"/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 .</w:t>
      </w:r>
      <w:proofErr w:type="spellStart"/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>shear</w:t>
      </w:r>
      <w:proofErr w:type="gramEnd"/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>_modulus</w:t>
      </w:r>
      <w:proofErr w:type="spellEnd"/>
      <w:r w:rsidRPr="00CF32D9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(phase_0_modulus, ...) </w:t>
      </w:r>
    </w:p>
    <w:p w14:paraId="4B4E36E1" w14:textId="77777777" w:rsidR="00CF32D9" w:rsidRPr="00CF32D9" w:rsidRDefault="00CF32D9" w:rsidP="00CF32D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Plasticity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yield</w:t>
      </w:r>
      <w:proofErr w:type="gramEnd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_stress</w:t>
      </w:r>
      <w:proofErr w:type="spellEnd"/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proofErr w:type="spellStart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m_yeild_stress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i_yeild_stress</w:t>
      </w:r>
      <w:proofErr w:type="spellEnd"/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129C44EF" w14:textId="77777777" w:rsidR="00CF32D9" w:rsidRPr="00CF32D9" w:rsidRDefault="00CF32D9" w:rsidP="00CF32D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Plasticity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DCDCAA"/>
          <w:sz w:val="21"/>
          <w:szCs w:val="21"/>
          <w:lang w:eastAsia="zh-CN"/>
        </w:rPr>
        <w:t>yield</w:t>
      </w:r>
      <w:proofErr w:type="gramEnd"/>
      <w:r w:rsidRPr="00CF32D9">
        <w:rPr>
          <w:rFonts w:ascii="Consolas" w:hAnsi="Consolas" w:cs="宋体"/>
          <w:color w:val="DCDCAA"/>
          <w:sz w:val="21"/>
          <w:szCs w:val="21"/>
          <w:lang w:eastAsia="zh-CN"/>
        </w:rPr>
        <w:t>_stress</w:t>
      </w:r>
      <w:proofErr w:type="spellEnd"/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(</w:t>
      </w:r>
      <w:r w:rsidRPr="00CF32D9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) 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F32D9">
        <w:rPr>
          <w:rFonts w:ascii="Consolas" w:hAnsi="Consolas" w:cs="宋体"/>
          <w:color w:val="B5CEA8"/>
          <w:sz w:val="21"/>
          <w:szCs w:val="21"/>
          <w:lang w:eastAsia="zh-CN"/>
        </w:rPr>
        <w:t>2.75e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+</w:t>
      </w:r>
      <w:r w:rsidRPr="00CF32D9">
        <w:rPr>
          <w:rFonts w:ascii="Consolas" w:hAnsi="Consolas" w:cs="宋体"/>
          <w:color w:val="B5CEA8"/>
          <w:sz w:val="21"/>
          <w:szCs w:val="21"/>
          <w:lang w:eastAsia="zh-CN"/>
        </w:rPr>
        <w:t>08</w:t>
      </w:r>
    </w:p>
    <w:p w14:paraId="100D4D95" w14:textId="77777777" w:rsidR="00CF32D9" w:rsidRPr="00CF32D9" w:rsidRDefault="00CF32D9" w:rsidP="00CF32D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Plasticity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DCDCAA"/>
          <w:sz w:val="21"/>
          <w:szCs w:val="21"/>
          <w:lang w:eastAsia="zh-CN"/>
        </w:rPr>
        <w:t>yield</w:t>
      </w:r>
      <w:proofErr w:type="gramEnd"/>
      <w:r w:rsidRPr="00CF32D9">
        <w:rPr>
          <w:rFonts w:ascii="Consolas" w:hAnsi="Consolas" w:cs="宋体"/>
          <w:color w:val="DCDCAA"/>
          <w:sz w:val="21"/>
          <w:szCs w:val="21"/>
          <w:lang w:eastAsia="zh-CN"/>
        </w:rPr>
        <w:t>_stress</w:t>
      </w:r>
      <w:proofErr w:type="spellEnd"/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(</w:t>
      </w:r>
      <w:r w:rsidRPr="00CF32D9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) 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F32D9">
        <w:rPr>
          <w:rFonts w:ascii="Consolas" w:hAnsi="Consolas" w:cs="宋体"/>
          <w:color w:val="B5CEA8"/>
          <w:sz w:val="21"/>
          <w:szCs w:val="21"/>
          <w:lang w:eastAsia="zh-CN"/>
        </w:rPr>
        <w:t>2.75e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+</w:t>
      </w:r>
      <w:r w:rsidRPr="00CF32D9">
        <w:rPr>
          <w:rFonts w:ascii="Consolas" w:hAnsi="Consolas" w:cs="宋体"/>
          <w:color w:val="B5CEA8"/>
          <w:sz w:val="21"/>
          <w:szCs w:val="21"/>
          <w:lang w:eastAsia="zh-CN"/>
        </w:rPr>
        <w:t>11</w:t>
      </w:r>
    </w:p>
    <w:p w14:paraId="268B76B1" w14:textId="6F97A6AA" w:rsidR="00CF32D9" w:rsidRPr="00CF32D9" w:rsidRDefault="00CF32D9" w:rsidP="00CF32D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Plasticity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hardening</w:t>
      </w:r>
      <w:proofErr w:type="gramEnd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_modulus</w:t>
      </w:r>
      <w:proofErr w:type="spellEnd"/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proofErr w:type="spellStart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m_hardening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i_hardening</w:t>
      </w:r>
      <w:proofErr w:type="spellEnd"/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21E243A2" w14:textId="27E1C08B" w:rsidR="00CF32D9" w:rsidRPr="00CF32D9" w:rsidRDefault="00CF32D9" w:rsidP="00CF32D9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SolidMechanics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Plasticity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shear</w:t>
      </w:r>
      <w:proofErr w:type="gramEnd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_modulus</w:t>
      </w:r>
      <w:proofErr w:type="spellEnd"/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CF32D9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proofErr w:type="spellStart"/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mG</w:t>
      </w:r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CF32D9">
        <w:rPr>
          <w:rFonts w:ascii="Consolas" w:hAnsi="Consolas" w:cs="宋体"/>
          <w:color w:val="9CDCFE"/>
          <w:sz w:val="21"/>
          <w:szCs w:val="21"/>
          <w:lang w:eastAsia="zh-CN"/>
        </w:rPr>
        <w:t>iG</w:t>
      </w:r>
      <w:proofErr w:type="spellEnd"/>
      <w:r w:rsidRPr="00CF32D9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2E0BA5A6" w14:textId="30E60918" w:rsidR="008C1860" w:rsidRDefault="00CF32D9" w:rsidP="008C1860">
      <w:pPr>
        <w:pStyle w:val="1f1"/>
      </w:pPr>
      <w:r>
        <w:rPr>
          <w:rFonts w:hint="eastAsia"/>
        </w:rPr>
        <w:lastRenderedPageBreak/>
        <w:t>在对材料体拉伸挤压时得到塑性求解得平均应力结果</w:t>
      </w:r>
    </w:p>
    <w:p w14:paraId="6730C90E" w14:textId="215B7177" w:rsidR="00CF32D9" w:rsidRDefault="00CF32D9" w:rsidP="008C1860">
      <w:pPr>
        <w:pStyle w:val="1f1"/>
      </w:pPr>
      <w:r>
        <w:rPr>
          <w:noProof/>
        </w:rPr>
        <w:drawing>
          <wp:inline distT="0" distB="0" distL="0" distR="0" wp14:anchorId="67050F6E" wp14:editId="526710E1">
            <wp:extent cx="2904134" cy="2539332"/>
            <wp:effectExtent l="0" t="0" r="0" b="0"/>
            <wp:docPr id="12632448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414" cy="2554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0CC31" w14:textId="56E64279" w:rsidR="00CF32D9" w:rsidRPr="00CF32D9" w:rsidRDefault="00CF32D9" w:rsidP="008C1860">
      <w:pPr>
        <w:pStyle w:val="1f1"/>
      </w:pPr>
      <w:r>
        <w:rPr>
          <w:rFonts w:hint="eastAsia"/>
        </w:rPr>
        <w:t>也有对复杂颗粒得应力求解结果</w:t>
      </w:r>
    </w:p>
    <w:p w14:paraId="4FDF890E" w14:textId="6398D9F2" w:rsidR="00C46F41" w:rsidRDefault="00C46F41" w:rsidP="00E62D52">
      <w:pPr>
        <w:pStyle w:val="1f1"/>
      </w:pPr>
      <w:r>
        <w:rPr>
          <w:noProof/>
        </w:rPr>
        <w:drawing>
          <wp:inline distT="0" distB="0" distL="0" distR="0" wp14:anchorId="33DCA461" wp14:editId="43B23DE7">
            <wp:extent cx="2779776" cy="2334450"/>
            <wp:effectExtent l="0" t="0" r="190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6" t="5847" r="8620" b="5918"/>
                    <a:stretch/>
                  </pic:blipFill>
                  <pic:spPr bwMode="auto">
                    <a:xfrm>
                      <a:off x="0" y="0"/>
                      <a:ext cx="2784928" cy="233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9F4EF" w14:textId="7D13306D" w:rsidR="00CF32D9" w:rsidRDefault="00CF32D9" w:rsidP="00E62D52">
      <w:pPr>
        <w:pStyle w:val="1f1"/>
      </w:pPr>
      <w:r>
        <w:rPr>
          <w:rFonts w:hint="eastAsia"/>
        </w:rPr>
        <w:t>案例详见：</w:t>
      </w:r>
    </w:p>
    <w:p w14:paraId="14C4126A" w14:textId="7567B0C1" w:rsidR="00CF32D9" w:rsidRDefault="00CF32D9" w:rsidP="00E62D52">
      <w:pPr>
        <w:pStyle w:val="1f1"/>
        <w:rPr>
          <w:color w:val="C00000"/>
        </w:rPr>
      </w:pPr>
      <w:r w:rsidRPr="00CF32D9">
        <w:rPr>
          <w:color w:val="C00000"/>
        </w:rPr>
        <w:t>0_basic_infile\4_postprocess\1_solid_mechanics_solvers</w:t>
      </w:r>
      <w:r>
        <w:rPr>
          <w:rFonts w:hint="eastAsia"/>
          <w:color w:val="C00000"/>
        </w:rPr>
        <w:t>\</w:t>
      </w:r>
      <w:r w:rsidRPr="00CF32D9">
        <w:rPr>
          <w:color w:val="C00000"/>
        </w:rPr>
        <w:t>1_elastic_field_implicit.mindes</w:t>
      </w:r>
    </w:p>
    <w:p w14:paraId="3417A2AE" w14:textId="49A9CE67" w:rsidR="00CF32D9" w:rsidRDefault="00CF32D9" w:rsidP="00CF32D9">
      <w:pPr>
        <w:pStyle w:val="1f1"/>
        <w:rPr>
          <w:color w:val="C00000"/>
        </w:rPr>
      </w:pPr>
      <w:r w:rsidRPr="00CF32D9">
        <w:rPr>
          <w:color w:val="C00000"/>
        </w:rPr>
        <w:t>0_basic_infile\4_postprocess\1_solid_mechanics_solvers</w:t>
      </w:r>
      <w:r>
        <w:rPr>
          <w:rFonts w:hint="eastAsia"/>
          <w:color w:val="C00000"/>
        </w:rPr>
        <w:t>\</w:t>
      </w:r>
      <w:r w:rsidRPr="00CF32D9">
        <w:rPr>
          <w:color w:val="C00000"/>
        </w:rPr>
        <w:t>2_elastic_complex_structure_implicit.mindes</w:t>
      </w:r>
    </w:p>
    <w:p w14:paraId="09C8CE3F" w14:textId="338DE03F" w:rsidR="00CF32D9" w:rsidRDefault="00CF32D9" w:rsidP="00CF32D9">
      <w:pPr>
        <w:pStyle w:val="1f1"/>
        <w:rPr>
          <w:color w:val="C00000"/>
        </w:rPr>
      </w:pPr>
      <w:r w:rsidRPr="00CF32D9">
        <w:rPr>
          <w:color w:val="C00000"/>
        </w:rPr>
        <w:t>0_basic_infile\4_postprocess\1_solid_mechanics_solvers</w:t>
      </w:r>
      <w:r>
        <w:rPr>
          <w:rFonts w:hint="eastAsia"/>
          <w:color w:val="C00000"/>
        </w:rPr>
        <w:t>\</w:t>
      </w:r>
      <w:r w:rsidRPr="00CF32D9">
        <w:rPr>
          <w:color w:val="C00000"/>
        </w:rPr>
        <w:t>3_elastic_plastic_flow_implicit.mindes</w:t>
      </w:r>
    </w:p>
    <w:p w14:paraId="3BE0562E" w14:textId="26305D20" w:rsidR="00CF32D9" w:rsidRPr="00CF32D9" w:rsidRDefault="00CF32D9" w:rsidP="00E62D52">
      <w:pPr>
        <w:pStyle w:val="1f1"/>
        <w:rPr>
          <w:color w:val="auto"/>
        </w:rPr>
      </w:pPr>
      <w:r w:rsidRPr="00CF32D9">
        <w:rPr>
          <w:rFonts w:hint="eastAsia"/>
          <w:color w:val="auto"/>
        </w:rPr>
        <w:t>等</w:t>
      </w:r>
    </w:p>
    <w:p w14:paraId="1BDBC029" w14:textId="38BC508D" w:rsidR="00C46F41" w:rsidRDefault="00C46F41" w:rsidP="00E62D52">
      <w:pPr>
        <w:pStyle w:val="21"/>
        <w:numPr>
          <w:ilvl w:val="1"/>
          <w:numId w:val="39"/>
        </w:numPr>
        <w:spacing w:line="240" w:lineRule="auto"/>
        <w:ind w:left="851" w:hanging="851"/>
      </w:pPr>
      <w:bookmarkStart w:id="16" w:name="_Toc134432931"/>
      <w:proofErr w:type="spellStart"/>
      <w:r>
        <w:rPr>
          <w:rFonts w:hint="eastAsia"/>
        </w:rPr>
        <w:lastRenderedPageBreak/>
        <w:t>流体力学</w:t>
      </w:r>
      <w:bookmarkEnd w:id="16"/>
      <w:proofErr w:type="spellEnd"/>
    </w:p>
    <w:p w14:paraId="425111F0" w14:textId="152F129E" w:rsidR="001E6571" w:rsidRPr="00AE6C58" w:rsidRDefault="001E6571" w:rsidP="00E62D52">
      <w:pPr>
        <w:pStyle w:val="1f1"/>
      </w:pPr>
      <w:r>
        <w:rPr>
          <w:rFonts w:hint="eastAsia"/>
        </w:rPr>
        <w:t>打开流体力学开关：</w:t>
      </w:r>
    </w:p>
    <w:p w14:paraId="083C6EF4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Postprocess.physical_fields</w:t>
      </w:r>
      <w:proofErr w:type="spell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(mechanic, fluid dynamic, electric) </w:t>
      </w:r>
    </w:p>
    <w:p w14:paraId="117934BA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physical_fields</w:t>
      </w:r>
      <w:proofErr w:type="spell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proofErr w:type="spellStart"/>
      <w:proofErr w:type="gramStart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false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true</w:t>
      </w:r>
      <w:proofErr w:type="gram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false</w:t>
      </w:r>
      <w:proofErr w:type="spell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70D825DA" w14:textId="2C0FD26B" w:rsidR="001E6571" w:rsidRDefault="001E6571" w:rsidP="00E62D52">
      <w:pPr>
        <w:pStyle w:val="1f1"/>
        <w:rPr>
          <w:color w:val="auto"/>
        </w:rPr>
      </w:pPr>
      <w:r w:rsidRPr="001E6571">
        <w:rPr>
          <w:rFonts w:hint="eastAsia"/>
          <w:color w:val="auto"/>
        </w:rPr>
        <w:t>设置</w:t>
      </w:r>
      <w:r>
        <w:rPr>
          <w:rFonts w:hint="eastAsia"/>
          <w:color w:val="auto"/>
        </w:rPr>
        <w:t>流体力学求解参数：</w:t>
      </w:r>
    </w:p>
    <w:p w14:paraId="15EB0FCA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Postprocess.FluidDynamics.solver</w:t>
      </w:r>
      <w:proofErr w:type="spellEnd"/>
      <w:proofErr w:type="gram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0 - None , 1 - </w:t>
      </w:r>
      <w:proofErr w:type="spellStart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Pressure_Correction</w:t>
      </w:r>
      <w:proofErr w:type="spell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, 2 - </w:t>
      </w:r>
      <w:proofErr w:type="spellStart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Lattice_Boltzmann</w:t>
      </w:r>
      <w:proofErr w:type="spell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</w:t>
      </w:r>
    </w:p>
    <w:p w14:paraId="75C98362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solver</w:t>
      </w:r>
      <w:proofErr w:type="spellEnd"/>
      <w:proofErr w:type="gram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2</w:t>
      </w:r>
    </w:p>
    <w:p w14:paraId="4EC23FFC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max_iterate_steps</w:t>
      </w:r>
      <w:proofErr w:type="spell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10000</w:t>
      </w:r>
    </w:p>
    <w:p w14:paraId="0D1D8A48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debug</w:t>
      </w:r>
      <w:proofErr w:type="gramEnd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_solver</w:t>
      </w:r>
      <w:proofErr w:type="spell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TRUE</w:t>
      </w:r>
    </w:p>
    <w:p w14:paraId="414E9691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debug</w:t>
      </w:r>
      <w:proofErr w:type="gramEnd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_output_step</w:t>
      </w:r>
      <w:proofErr w:type="spell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100</w:t>
      </w:r>
    </w:p>
    <w:p w14:paraId="7EF30B2B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momentum</w:t>
      </w:r>
      <w:proofErr w:type="gramEnd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_accuracy</w:t>
      </w:r>
      <w:proofErr w:type="spell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1e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06</w:t>
      </w:r>
    </w:p>
    <w:p w14:paraId="4D00704C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Postprocess.FluidDynamics.LatticeBoltzmann.solid</w:t>
      </w:r>
      <w:proofErr w:type="gram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_phases</w:t>
      </w:r>
      <w:proofErr w:type="spell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</w:t>
      </w:r>
      <w:proofErr w:type="spellStart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phase_name</w:t>
      </w:r>
      <w:proofErr w:type="spell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, ... ) </w:t>
      </w:r>
    </w:p>
    <w:p w14:paraId="24E1013B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solid</w:t>
      </w:r>
      <w:proofErr w:type="gramEnd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_phases</w:t>
      </w:r>
      <w:proofErr w:type="spell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()</w:t>
      </w:r>
    </w:p>
    <w:p w14:paraId="66F9044E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tau = viscosity / </w:t>
      </w:r>
      <w:proofErr w:type="spellStart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fluid_dt</w:t>
      </w:r>
      <w:proofErr w:type="spell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/ Cs2 + 0.5 </w:t>
      </w:r>
    </w:p>
    <w:p w14:paraId="7A27164C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liquid</w:t>
      </w:r>
      <w:proofErr w:type="gramEnd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_viscosity</w:t>
      </w:r>
      <w:proofErr w:type="spell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0.1</w:t>
      </w:r>
    </w:p>
    <w:p w14:paraId="488F6C60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liquid</w:t>
      </w:r>
      <w:proofErr w:type="gramEnd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_density</w:t>
      </w:r>
      <w:proofErr w:type="spell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413D8800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proofErr w:type="gramStart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# .</w:t>
      </w:r>
      <w:proofErr w:type="spellStart"/>
      <w:proofErr w:type="gram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LatticeBoltzmann.boundary_condition</w:t>
      </w:r>
      <w:proofErr w:type="spell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</w:t>
      </w:r>
      <w:proofErr w:type="spellStart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down_x,up_x,down_y,up_y</w:t>
      </w:r>
      <w:proofErr w:type="spell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) </w:t>
      </w:r>
    </w:p>
    <w:p w14:paraId="70973BC4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                                       0 - Wall, 1 - Period, 2 - Free, 3 - Pressure, 4 - </w:t>
      </w:r>
      <w:proofErr w:type="spellStart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Normal_Flow</w:t>
      </w:r>
      <w:proofErr w:type="spell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</w:t>
      </w:r>
    </w:p>
    <w:p w14:paraId="74DCD140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#                          </w:t>
      </w:r>
      <w:proofErr w:type="gramStart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 .pressure</w:t>
      </w:r>
      <w:proofErr w:type="gram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p0 , density0 = p0 / Cs^2 , Cs = 1 / sqrt(3) </w:t>
      </w:r>
    </w:p>
    <w:p w14:paraId="31268CCE" w14:textId="19D0745C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boundary</w:t>
      </w:r>
      <w:proofErr w:type="gramEnd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_condition</w:t>
      </w:r>
      <w:proofErr w:type="spell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,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)</w:t>
      </w:r>
    </w:p>
    <w:p w14:paraId="2EF48CB2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BC</w:t>
      </w:r>
      <w:proofErr w:type="gramEnd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_Down_Y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wall_roughness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76C6604A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BC</w:t>
      </w:r>
      <w:proofErr w:type="gramEnd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_Down_Y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wall_speed</w:t>
      </w:r>
      <w:proofErr w:type="spell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0</w:t>
      </w:r>
    </w:p>
    <w:p w14:paraId="3368F45A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gram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BC</w:t>
      </w:r>
      <w:proofErr w:type="gramEnd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_Up_Y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wall_roughness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1</w:t>
      </w:r>
    </w:p>
    <w:p w14:paraId="5C72ED7F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VALID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-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BC</w:t>
      </w:r>
      <w:proofErr w:type="gramEnd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_Up_Y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wall_speed</w:t>
      </w:r>
      <w:proofErr w:type="spell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B5CEA8"/>
          <w:sz w:val="21"/>
          <w:szCs w:val="21"/>
          <w:lang w:eastAsia="zh-CN"/>
        </w:rPr>
        <w:t>0.1</w:t>
      </w:r>
    </w:p>
    <w:p w14:paraId="400E01F2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</w:t>
      </w:r>
      <w:proofErr w:type="spellStart"/>
      <w:proofErr w:type="gramStart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>Postprocess.FluidDynamics.LatticeBoltzmann.source</w:t>
      </w:r>
      <w:proofErr w:type="spellEnd"/>
      <w:proofErr w:type="gramEnd"/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 = () </w:t>
      </w:r>
    </w:p>
    <w:p w14:paraId="746D6E76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569CD6"/>
          <w:sz w:val="21"/>
          <w:szCs w:val="21"/>
          <w:lang w:eastAsia="zh-CN"/>
        </w:rPr>
        <w:t xml:space="preserve">#             0 - Forces </w:t>
      </w:r>
    </w:p>
    <w:p w14:paraId="2533A4FF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proofErr w:type="gram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source</w:t>
      </w:r>
      <w:proofErr w:type="spellEnd"/>
      <w:proofErr w:type="gram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()</w:t>
      </w:r>
    </w:p>
    <w:p w14:paraId="494D957D" w14:textId="77777777" w:rsidR="001E6571" w:rsidRPr="001E6571" w:rsidRDefault="001E6571" w:rsidP="001E6571">
      <w:pPr>
        <w:shd w:val="clear" w:color="auto" w:fill="1F1F1F"/>
        <w:spacing w:before="0" w:line="285" w:lineRule="atLeast"/>
        <w:rPr>
          <w:rFonts w:ascii="Consolas" w:hAnsi="Consolas" w:cs="宋体"/>
          <w:color w:val="CCCCCC"/>
          <w:sz w:val="21"/>
          <w:szCs w:val="21"/>
          <w:lang w:eastAsia="zh-CN"/>
        </w:rPr>
      </w:pP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&gt;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[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DEFAULT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] </w:t>
      </w:r>
      <w:proofErr w:type="spellStart"/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Postprocess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FluidDynamics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LatticeBoltzmann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>.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two_phase_flow</w:t>
      </w:r>
      <w:proofErr w:type="spellEnd"/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D4D4D4"/>
          <w:sz w:val="21"/>
          <w:szCs w:val="21"/>
          <w:lang w:eastAsia="zh-CN"/>
        </w:rPr>
        <w:t>=</w:t>
      </w:r>
      <w:r w:rsidRPr="001E6571">
        <w:rPr>
          <w:rFonts w:ascii="Consolas" w:hAnsi="Consolas" w:cs="宋体"/>
          <w:color w:val="CCCCCC"/>
          <w:sz w:val="21"/>
          <w:szCs w:val="21"/>
          <w:lang w:eastAsia="zh-CN"/>
        </w:rPr>
        <w:t xml:space="preserve"> </w:t>
      </w:r>
      <w:r w:rsidRPr="001E6571">
        <w:rPr>
          <w:rFonts w:ascii="Consolas" w:hAnsi="Consolas" w:cs="宋体"/>
          <w:color w:val="9CDCFE"/>
          <w:sz w:val="21"/>
          <w:szCs w:val="21"/>
          <w:lang w:eastAsia="zh-CN"/>
        </w:rPr>
        <w:t>FALSE</w:t>
      </w:r>
    </w:p>
    <w:p w14:paraId="641D75B3" w14:textId="220F6A0B" w:rsidR="00A26F22" w:rsidRDefault="00A26F22" w:rsidP="00E62D52">
      <w:pPr>
        <w:pStyle w:val="1f1"/>
        <w:rPr>
          <w:color w:val="auto"/>
        </w:rPr>
      </w:pPr>
      <w:r>
        <w:rPr>
          <w:rFonts w:hint="eastAsia"/>
          <w:color w:val="auto"/>
        </w:rPr>
        <w:t>案例详见：</w:t>
      </w:r>
    </w:p>
    <w:p w14:paraId="4665FCF0" w14:textId="4A6D2FB8" w:rsidR="00A26F22" w:rsidRPr="00A26F22" w:rsidRDefault="00A26F22" w:rsidP="00E62D52">
      <w:pPr>
        <w:pStyle w:val="1f1"/>
        <w:rPr>
          <w:color w:val="FF0000"/>
        </w:rPr>
      </w:pPr>
      <w:r w:rsidRPr="00A26F22">
        <w:rPr>
          <w:color w:val="FF0000"/>
        </w:rPr>
        <w:t>0_basic_infile\4_postprocess\2_fluid_dynamics_solvers</w:t>
      </w:r>
    </w:p>
    <w:p w14:paraId="314683B3" w14:textId="5F47E4B2" w:rsidR="001E6571" w:rsidRDefault="001E6571" w:rsidP="00E62D52">
      <w:pPr>
        <w:pStyle w:val="1f1"/>
        <w:rPr>
          <w:color w:val="auto"/>
        </w:rPr>
      </w:pPr>
      <w:r>
        <w:rPr>
          <w:rFonts w:hint="eastAsia"/>
          <w:color w:val="auto"/>
        </w:rPr>
        <w:t>求解</w:t>
      </w:r>
      <w:r>
        <w:rPr>
          <w:rFonts w:hint="eastAsia"/>
          <w:color w:val="auto"/>
        </w:rPr>
        <w:t>Couette</w:t>
      </w:r>
      <w:r>
        <w:rPr>
          <w:rFonts w:hint="eastAsia"/>
          <w:color w:val="auto"/>
        </w:rPr>
        <w:t>流：</w:t>
      </w:r>
    </w:p>
    <w:p w14:paraId="4252B69A" w14:textId="19B70165" w:rsidR="001E6571" w:rsidRPr="001E6571" w:rsidRDefault="001E6571" w:rsidP="00E62D52">
      <w:pPr>
        <w:pStyle w:val="1f1"/>
        <w:rPr>
          <w:color w:val="auto"/>
        </w:rPr>
      </w:pPr>
      <w:r>
        <w:rPr>
          <w:noProof/>
        </w:rPr>
        <w:lastRenderedPageBreak/>
        <w:drawing>
          <wp:inline distT="0" distB="0" distL="0" distR="0" wp14:anchorId="1CBD521D" wp14:editId="30D5CB84">
            <wp:extent cx="5400000" cy="2638275"/>
            <wp:effectExtent l="0" t="0" r="0" b="0"/>
            <wp:docPr id="922148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4888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9277" w14:textId="208FFA35" w:rsidR="001E6571" w:rsidRDefault="001E6571" w:rsidP="00E62D52">
      <w:pPr>
        <w:pStyle w:val="1f1"/>
        <w:rPr>
          <w:color w:val="auto"/>
        </w:rPr>
      </w:pPr>
      <w:r w:rsidRPr="001E6571">
        <w:rPr>
          <w:rFonts w:hint="eastAsia"/>
          <w:color w:val="auto"/>
        </w:rPr>
        <w:t>求解</w:t>
      </w:r>
      <w:r>
        <w:rPr>
          <w:rFonts w:hint="eastAsia"/>
          <w:color w:val="auto"/>
        </w:rPr>
        <w:t>二维管道流：</w:t>
      </w:r>
    </w:p>
    <w:p w14:paraId="64D73304" w14:textId="2DFE9AD8" w:rsidR="001E6571" w:rsidRDefault="001E6571" w:rsidP="00E62D52">
      <w:pPr>
        <w:pStyle w:val="1f1"/>
        <w:rPr>
          <w:color w:val="auto"/>
        </w:rPr>
      </w:pPr>
      <w:r w:rsidRPr="001E6571">
        <w:rPr>
          <w:noProof/>
        </w:rPr>
        <w:drawing>
          <wp:inline distT="0" distB="0" distL="0" distR="0" wp14:anchorId="1B8712EF" wp14:editId="632AAB3E">
            <wp:extent cx="5400000" cy="2664225"/>
            <wp:effectExtent l="0" t="0" r="0" b="3175"/>
            <wp:docPr id="1073394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9438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CFEC" w14:textId="42C7E640" w:rsidR="001E6571" w:rsidRDefault="001E6571" w:rsidP="00E62D52">
      <w:pPr>
        <w:pStyle w:val="1f1"/>
        <w:rPr>
          <w:color w:val="auto"/>
        </w:rPr>
      </w:pPr>
      <w:r>
        <w:rPr>
          <w:rFonts w:hint="eastAsia"/>
          <w:color w:val="auto"/>
        </w:rPr>
        <w:t>求解圆固体绕流（二维）：</w:t>
      </w:r>
    </w:p>
    <w:p w14:paraId="3A5117E6" w14:textId="03F4E265" w:rsidR="001E6571" w:rsidRDefault="001E6571" w:rsidP="00E62D52">
      <w:pPr>
        <w:pStyle w:val="1f1"/>
        <w:rPr>
          <w:color w:val="auto"/>
        </w:rPr>
      </w:pPr>
      <w:r w:rsidRPr="001E6571">
        <w:rPr>
          <w:noProof/>
        </w:rPr>
        <w:lastRenderedPageBreak/>
        <w:drawing>
          <wp:inline distT="0" distB="0" distL="0" distR="0" wp14:anchorId="649E0106" wp14:editId="170720A1">
            <wp:extent cx="5400000" cy="2687308"/>
            <wp:effectExtent l="0" t="0" r="0" b="0"/>
            <wp:docPr id="1073392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9282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8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A08B" w14:textId="544FE9D2" w:rsidR="001E6571" w:rsidRDefault="001E6571" w:rsidP="00E62D52">
      <w:pPr>
        <w:pStyle w:val="1f1"/>
        <w:rPr>
          <w:color w:val="auto"/>
        </w:rPr>
      </w:pPr>
      <w:r>
        <w:rPr>
          <w:rFonts w:hint="eastAsia"/>
          <w:color w:val="auto"/>
        </w:rPr>
        <w:t>求解方固体绕流（二维）：</w:t>
      </w:r>
    </w:p>
    <w:p w14:paraId="0EF3B475" w14:textId="76BF7415" w:rsidR="001E6571" w:rsidRDefault="001E6571" w:rsidP="00E62D52">
      <w:pPr>
        <w:pStyle w:val="1f1"/>
        <w:rPr>
          <w:color w:val="auto"/>
        </w:rPr>
      </w:pPr>
      <w:r w:rsidRPr="001E6571">
        <w:rPr>
          <w:noProof/>
        </w:rPr>
        <w:drawing>
          <wp:inline distT="0" distB="0" distL="0" distR="0" wp14:anchorId="29D538C0" wp14:editId="228B498D">
            <wp:extent cx="3600000" cy="3600000"/>
            <wp:effectExtent l="0" t="0" r="635" b="635"/>
            <wp:docPr id="1300274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7422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FC22" w14:textId="6B58DC65" w:rsidR="001E6571" w:rsidRDefault="001E6571" w:rsidP="00E62D52">
      <w:pPr>
        <w:pStyle w:val="1f1"/>
        <w:rPr>
          <w:color w:val="auto"/>
        </w:rPr>
      </w:pPr>
      <w:r>
        <w:rPr>
          <w:rFonts w:hint="eastAsia"/>
          <w:color w:val="auto"/>
        </w:rPr>
        <w:t>求解方固体绕流（三维）：</w:t>
      </w:r>
    </w:p>
    <w:p w14:paraId="24BBE5F2" w14:textId="57713D98" w:rsidR="001E6571" w:rsidRPr="001E6571" w:rsidRDefault="001E6571" w:rsidP="00E62D52">
      <w:pPr>
        <w:pStyle w:val="1f1"/>
        <w:rPr>
          <w:color w:val="auto"/>
        </w:rPr>
      </w:pPr>
      <w:r>
        <w:rPr>
          <w:noProof/>
        </w:rPr>
        <w:lastRenderedPageBreak/>
        <w:drawing>
          <wp:inline distT="0" distB="0" distL="0" distR="0" wp14:anchorId="2E54D167" wp14:editId="19C2C659">
            <wp:extent cx="3600000" cy="3871476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8714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933890" w14:textId="6D4E605A" w:rsidR="005C6D45" w:rsidRDefault="001E6571" w:rsidP="00E62D52">
      <w:pPr>
        <w:pStyle w:val="1f1"/>
        <w:rPr>
          <w:color w:val="auto"/>
        </w:rPr>
      </w:pPr>
      <w:r w:rsidRPr="001E6571">
        <w:rPr>
          <w:rFonts w:hint="eastAsia"/>
          <w:color w:val="auto"/>
        </w:rPr>
        <w:t>叠加</w:t>
      </w:r>
      <w:r>
        <w:rPr>
          <w:rFonts w:hint="eastAsia"/>
          <w:color w:val="auto"/>
        </w:rPr>
        <w:t>温度场，自然对流：</w:t>
      </w:r>
    </w:p>
    <w:p w14:paraId="529D84D7" w14:textId="25AFAB35" w:rsidR="00A26F22" w:rsidRDefault="00A26F22" w:rsidP="00A26F22">
      <w:pPr>
        <w:pStyle w:val="1f1"/>
        <w:jc w:val="center"/>
        <w:rPr>
          <w:color w:val="auto"/>
        </w:rPr>
      </w:pPr>
      <w:r>
        <w:rPr>
          <w:noProof/>
        </w:rPr>
        <w:drawing>
          <wp:inline distT="0" distB="0" distL="0" distR="0" wp14:anchorId="0FF1B715" wp14:editId="14093671">
            <wp:extent cx="1800000" cy="1797885"/>
            <wp:effectExtent l="0" t="0" r="0" b="0"/>
            <wp:docPr id="422535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3552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auto"/>
        </w:rPr>
        <w:t xml:space="preserve">  </w:t>
      </w:r>
      <w:r w:rsidRPr="00A26F22">
        <w:rPr>
          <w:noProof/>
        </w:rPr>
        <w:drawing>
          <wp:inline distT="0" distB="0" distL="0" distR="0" wp14:anchorId="5CC652B4" wp14:editId="2D7D478B">
            <wp:extent cx="1800000" cy="1800000"/>
            <wp:effectExtent l="0" t="0" r="0" b="0"/>
            <wp:docPr id="640222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2200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auto"/>
        </w:rPr>
        <w:t xml:space="preserve">  </w:t>
      </w:r>
      <w:r w:rsidRPr="00A26F22">
        <w:rPr>
          <w:noProof/>
        </w:rPr>
        <w:drawing>
          <wp:inline distT="0" distB="0" distL="0" distR="0" wp14:anchorId="6899964F" wp14:editId="799AF4AB">
            <wp:extent cx="1800000" cy="1797885"/>
            <wp:effectExtent l="0" t="0" r="0" b="0"/>
            <wp:docPr id="820709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0967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D9A1" w14:textId="4E708F82" w:rsidR="00A26F22" w:rsidRPr="001E6571" w:rsidRDefault="00A26F22" w:rsidP="00A26F22">
      <w:pPr>
        <w:pStyle w:val="1f1"/>
        <w:jc w:val="center"/>
        <w:rPr>
          <w:color w:val="auto"/>
        </w:rPr>
      </w:pPr>
      <w:r w:rsidRPr="00A26F22">
        <w:rPr>
          <w:noProof/>
        </w:rPr>
        <w:drawing>
          <wp:inline distT="0" distB="0" distL="0" distR="0" wp14:anchorId="46CB9AFF" wp14:editId="7AD9E624">
            <wp:extent cx="1800000" cy="1797885"/>
            <wp:effectExtent l="0" t="0" r="0" b="0"/>
            <wp:docPr id="591524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2450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auto"/>
        </w:rPr>
        <w:t xml:space="preserve">  </w:t>
      </w:r>
      <w:r w:rsidRPr="00A26F22">
        <w:rPr>
          <w:noProof/>
        </w:rPr>
        <w:drawing>
          <wp:inline distT="0" distB="0" distL="0" distR="0" wp14:anchorId="78E8D1DF" wp14:editId="587A5E10">
            <wp:extent cx="1800000" cy="1797885"/>
            <wp:effectExtent l="0" t="0" r="0" b="0"/>
            <wp:docPr id="2059330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307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auto"/>
        </w:rPr>
        <w:t xml:space="preserve"> </w:t>
      </w:r>
      <w:r>
        <w:rPr>
          <w:color w:val="auto"/>
        </w:rPr>
        <w:t xml:space="preserve"> </w:t>
      </w:r>
      <w:r w:rsidRPr="00A26F22">
        <w:rPr>
          <w:noProof/>
        </w:rPr>
        <w:drawing>
          <wp:inline distT="0" distB="0" distL="0" distR="0" wp14:anchorId="694ABF41" wp14:editId="616ADFDE">
            <wp:extent cx="1800000" cy="1797885"/>
            <wp:effectExtent l="0" t="0" r="0" b="0"/>
            <wp:docPr id="2111509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0984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7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6F22" w:rsidRPr="001E6571">
      <w:footerReference w:type="default" r:id="rId71"/>
      <w:pgSz w:w="12240" w:h="15840"/>
      <w:pgMar w:top="1440" w:right="1440" w:bottom="1440" w:left="1440" w:header="288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46CBB7" w14:textId="77777777" w:rsidR="00FF6F7F" w:rsidRDefault="00FF6F7F">
      <w:pPr>
        <w:spacing w:line="240" w:lineRule="auto"/>
      </w:pPr>
      <w:r>
        <w:separator/>
      </w:r>
    </w:p>
  </w:endnote>
  <w:endnote w:type="continuationSeparator" w:id="0">
    <w:p w14:paraId="4A67F9E9" w14:textId="77777777" w:rsidR="00FF6F7F" w:rsidRDefault="00FF6F7F">
      <w:pPr>
        <w:spacing w:line="240" w:lineRule="auto"/>
      </w:pPr>
      <w:r>
        <w:continuationSeparator/>
      </w:r>
    </w:p>
  </w:endnote>
  <w:endnote w:type="continuationNotice" w:id="1">
    <w:p w14:paraId="08F4D11E" w14:textId="77777777" w:rsidR="00FF6F7F" w:rsidRDefault="00FF6F7F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02186409"/>
      <w:docPartObj>
        <w:docPartGallery w:val="Page Numbers (Bottom of Page)"/>
        <w:docPartUnique/>
      </w:docPartObj>
    </w:sdtPr>
    <w:sdtContent>
      <w:p w14:paraId="3F3EAD18" w14:textId="77777777" w:rsidR="005C6D45" w:rsidRDefault="002F25A8">
        <w:pPr>
          <w:pStyle w:val="ae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62833693" w14:textId="77777777" w:rsidR="005C6D45" w:rsidRDefault="005C6D45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F01669" w14:textId="77777777" w:rsidR="00FF6F7F" w:rsidRDefault="00FF6F7F">
      <w:pPr>
        <w:spacing w:line="240" w:lineRule="auto"/>
      </w:pPr>
      <w:r>
        <w:separator/>
      </w:r>
    </w:p>
  </w:footnote>
  <w:footnote w:type="continuationSeparator" w:id="0">
    <w:p w14:paraId="243E9592" w14:textId="77777777" w:rsidR="00FF6F7F" w:rsidRDefault="00FF6F7F">
      <w:pPr>
        <w:spacing w:line="240" w:lineRule="auto"/>
      </w:pPr>
      <w:r>
        <w:continuationSeparator/>
      </w:r>
    </w:p>
  </w:footnote>
  <w:footnote w:type="continuationNotice" w:id="1">
    <w:p w14:paraId="6D0B97C7" w14:textId="77777777" w:rsidR="00FF6F7F" w:rsidRDefault="00FF6F7F">
      <w:pPr>
        <w:spacing w:before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907A257A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D446A6"/>
    <w:multiLevelType w:val="multilevel"/>
    <w:tmpl w:val="3CA030C0"/>
    <w:lvl w:ilvl="0">
      <w:start w:val="3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0" w15:restartNumberingAfterBreak="0">
    <w:nsid w:val="03E17484"/>
    <w:multiLevelType w:val="multilevel"/>
    <w:tmpl w:val="8BFCD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D24B74"/>
    <w:multiLevelType w:val="multilevel"/>
    <w:tmpl w:val="EBB2B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7FC745D"/>
    <w:multiLevelType w:val="multilevel"/>
    <w:tmpl w:val="07FC745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2F6DA0"/>
    <w:multiLevelType w:val="multilevel"/>
    <w:tmpl w:val="392F6DA0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4" w15:restartNumberingAfterBreak="0">
    <w:nsid w:val="40CE5299"/>
    <w:multiLevelType w:val="multilevel"/>
    <w:tmpl w:val="40CE529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E77534"/>
    <w:multiLevelType w:val="hybridMultilevel"/>
    <w:tmpl w:val="49827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F656CA"/>
    <w:multiLevelType w:val="hybridMultilevel"/>
    <w:tmpl w:val="1C067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2A1C40"/>
    <w:multiLevelType w:val="multilevel"/>
    <w:tmpl w:val="5B2A1C40"/>
    <w:lvl w:ilvl="0">
      <w:start w:val="1"/>
      <w:numFmt w:val="upperLetter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E7001E"/>
    <w:multiLevelType w:val="multilevel"/>
    <w:tmpl w:val="66E7001E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B069C0"/>
    <w:multiLevelType w:val="hybridMultilevel"/>
    <w:tmpl w:val="EF8A428E"/>
    <w:lvl w:ilvl="0" w:tplc="116C9BD0">
      <w:numFmt w:val="bullet"/>
      <w:lvlText w:val=""/>
      <w:lvlJc w:val="left"/>
      <w:pPr>
        <w:ind w:left="360" w:hanging="360"/>
      </w:pPr>
      <w:rPr>
        <w:rFonts w:ascii="Wingdings" w:eastAsia="宋体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0" w15:restartNumberingAfterBreak="0">
    <w:nsid w:val="6A2A268C"/>
    <w:multiLevelType w:val="multilevel"/>
    <w:tmpl w:val="EE607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31243D5"/>
    <w:multiLevelType w:val="multilevel"/>
    <w:tmpl w:val="22404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A4C77C6"/>
    <w:multiLevelType w:val="multilevel"/>
    <w:tmpl w:val="FA005712"/>
    <w:lvl w:ilvl="0">
      <w:start w:val="1"/>
      <w:numFmt w:val="decimal"/>
      <w:pStyle w:val="a0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abstractNum w:abstractNumId="23" w15:restartNumberingAfterBreak="0">
    <w:nsid w:val="7C226EBA"/>
    <w:multiLevelType w:val="multilevel"/>
    <w:tmpl w:val="4E58E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EBB1062"/>
    <w:multiLevelType w:val="hybridMultilevel"/>
    <w:tmpl w:val="835CF718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279924126">
    <w:abstractNumId w:val="22"/>
  </w:num>
  <w:num w:numId="2" w16cid:durableId="1156649076">
    <w:abstractNumId w:val="22"/>
    <w:lvlOverride w:ilvl="0">
      <w:startOverride w:val="1"/>
    </w:lvlOverride>
  </w:num>
  <w:num w:numId="3" w16cid:durableId="201332778">
    <w:abstractNumId w:val="22"/>
  </w:num>
  <w:num w:numId="4" w16cid:durableId="1653094312">
    <w:abstractNumId w:val="22"/>
    <w:lvlOverride w:ilvl="0">
      <w:startOverride w:val="1"/>
    </w:lvlOverride>
  </w:num>
  <w:num w:numId="5" w16cid:durableId="759374255">
    <w:abstractNumId w:val="8"/>
  </w:num>
  <w:num w:numId="6" w16cid:durableId="183248082">
    <w:abstractNumId w:val="22"/>
    <w:lvlOverride w:ilvl="0">
      <w:startOverride w:val="1"/>
    </w:lvlOverride>
  </w:num>
  <w:num w:numId="7" w16cid:durableId="471678540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74467390">
    <w:abstractNumId w:val="11"/>
  </w:num>
  <w:num w:numId="9" w16cid:durableId="1733458429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687903364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45916475">
    <w:abstractNumId w:val="7"/>
  </w:num>
  <w:num w:numId="12" w16cid:durableId="1026784459">
    <w:abstractNumId w:val="6"/>
  </w:num>
  <w:num w:numId="13" w16cid:durableId="894969615">
    <w:abstractNumId w:val="5"/>
  </w:num>
  <w:num w:numId="14" w16cid:durableId="944923460">
    <w:abstractNumId w:val="4"/>
  </w:num>
  <w:num w:numId="15" w16cid:durableId="22363904">
    <w:abstractNumId w:val="3"/>
  </w:num>
  <w:num w:numId="16" w16cid:durableId="2055078343">
    <w:abstractNumId w:val="2"/>
  </w:num>
  <w:num w:numId="17" w16cid:durableId="1794251405">
    <w:abstractNumId w:val="1"/>
  </w:num>
  <w:num w:numId="18" w16cid:durableId="1022442727">
    <w:abstractNumId w:val="0"/>
  </w:num>
  <w:num w:numId="19" w16cid:durableId="1488353044">
    <w:abstractNumId w:val="23"/>
  </w:num>
  <w:num w:numId="20" w16cid:durableId="110322681">
    <w:abstractNumId w:val="10"/>
  </w:num>
  <w:num w:numId="21" w16cid:durableId="603612975">
    <w:abstractNumId w:val="21"/>
  </w:num>
  <w:num w:numId="22" w16cid:durableId="287785469">
    <w:abstractNumId w:val="20"/>
  </w:num>
  <w:num w:numId="23" w16cid:durableId="1766262394">
    <w:abstractNumId w:val="16"/>
  </w:num>
  <w:num w:numId="24" w16cid:durableId="1700544294">
    <w:abstractNumId w:val="15"/>
  </w:num>
  <w:num w:numId="25" w16cid:durableId="1945578090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790902429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2094929325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818765868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29426263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907640245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51822665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57524223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38349205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908612554">
    <w:abstractNumId w:val="13"/>
  </w:num>
  <w:num w:numId="35" w16cid:durableId="787509362">
    <w:abstractNumId w:val="12"/>
  </w:num>
  <w:num w:numId="36" w16cid:durableId="476918897">
    <w:abstractNumId w:val="18"/>
  </w:num>
  <w:num w:numId="37" w16cid:durableId="352613665">
    <w:abstractNumId w:val="17"/>
  </w:num>
  <w:num w:numId="38" w16cid:durableId="1168403911">
    <w:abstractNumId w:val="14"/>
  </w:num>
  <w:num w:numId="39" w16cid:durableId="1576354843">
    <w:abstractNumId w:val="9"/>
  </w:num>
  <w:num w:numId="40" w16cid:durableId="92938331">
    <w:abstractNumId w:val="19"/>
  </w:num>
  <w:num w:numId="41" w16cid:durableId="159533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removePersonalInformation/>
  <w:removeDateAndTime/>
  <w:bordersDoNotSurroundHeader/>
  <w:bordersDoNotSurroundFooter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98C"/>
    <w:rsid w:val="00016748"/>
    <w:rsid w:val="000466F2"/>
    <w:rsid w:val="00063372"/>
    <w:rsid w:val="0006567E"/>
    <w:rsid w:val="000760DB"/>
    <w:rsid w:val="000905DD"/>
    <w:rsid w:val="000C6B19"/>
    <w:rsid w:val="000D089C"/>
    <w:rsid w:val="000E6EA0"/>
    <w:rsid w:val="000E72F3"/>
    <w:rsid w:val="000F00E7"/>
    <w:rsid w:val="0016766E"/>
    <w:rsid w:val="00170063"/>
    <w:rsid w:val="00175643"/>
    <w:rsid w:val="001A7789"/>
    <w:rsid w:val="001B2338"/>
    <w:rsid w:val="001E6571"/>
    <w:rsid w:val="001F0C6F"/>
    <w:rsid w:val="0020327D"/>
    <w:rsid w:val="002061A9"/>
    <w:rsid w:val="002151C3"/>
    <w:rsid w:val="00217B64"/>
    <w:rsid w:val="00235579"/>
    <w:rsid w:val="00241BCB"/>
    <w:rsid w:val="00257FAA"/>
    <w:rsid w:val="00263938"/>
    <w:rsid w:val="00266480"/>
    <w:rsid w:val="0027453B"/>
    <w:rsid w:val="002E78EB"/>
    <w:rsid w:val="002F25A8"/>
    <w:rsid w:val="00321B60"/>
    <w:rsid w:val="003407A9"/>
    <w:rsid w:val="00340DC9"/>
    <w:rsid w:val="00350BD5"/>
    <w:rsid w:val="003B7D0E"/>
    <w:rsid w:val="003E66A9"/>
    <w:rsid w:val="00444F02"/>
    <w:rsid w:val="0046340C"/>
    <w:rsid w:val="00475726"/>
    <w:rsid w:val="00490CC6"/>
    <w:rsid w:val="004E4FAC"/>
    <w:rsid w:val="004F05F9"/>
    <w:rsid w:val="0050398C"/>
    <w:rsid w:val="005039B1"/>
    <w:rsid w:val="005509B2"/>
    <w:rsid w:val="005556DB"/>
    <w:rsid w:val="005C6D45"/>
    <w:rsid w:val="005D58F7"/>
    <w:rsid w:val="00617877"/>
    <w:rsid w:val="00617D63"/>
    <w:rsid w:val="00643D1A"/>
    <w:rsid w:val="00662919"/>
    <w:rsid w:val="00666FE2"/>
    <w:rsid w:val="00667A0F"/>
    <w:rsid w:val="00674588"/>
    <w:rsid w:val="006948B2"/>
    <w:rsid w:val="006A1BC1"/>
    <w:rsid w:val="006A7B57"/>
    <w:rsid w:val="006D3739"/>
    <w:rsid w:val="006D44C5"/>
    <w:rsid w:val="006E1371"/>
    <w:rsid w:val="00713672"/>
    <w:rsid w:val="0073562D"/>
    <w:rsid w:val="007533EB"/>
    <w:rsid w:val="007B07DE"/>
    <w:rsid w:val="00814273"/>
    <w:rsid w:val="00824D37"/>
    <w:rsid w:val="00825452"/>
    <w:rsid w:val="008270A2"/>
    <w:rsid w:val="008313ED"/>
    <w:rsid w:val="0084774C"/>
    <w:rsid w:val="00853F77"/>
    <w:rsid w:val="00857515"/>
    <w:rsid w:val="00885CE1"/>
    <w:rsid w:val="008907FF"/>
    <w:rsid w:val="008A0701"/>
    <w:rsid w:val="008B696C"/>
    <w:rsid w:val="008B6BEE"/>
    <w:rsid w:val="008C1860"/>
    <w:rsid w:val="008E7EBA"/>
    <w:rsid w:val="008F31FB"/>
    <w:rsid w:val="008F78D7"/>
    <w:rsid w:val="00903543"/>
    <w:rsid w:val="009200C1"/>
    <w:rsid w:val="00922C43"/>
    <w:rsid w:val="0096237F"/>
    <w:rsid w:val="00980085"/>
    <w:rsid w:val="00997127"/>
    <w:rsid w:val="009C3B20"/>
    <w:rsid w:val="009C7A2E"/>
    <w:rsid w:val="009D216F"/>
    <w:rsid w:val="009D3248"/>
    <w:rsid w:val="00A26F22"/>
    <w:rsid w:val="00A65E8A"/>
    <w:rsid w:val="00A702AE"/>
    <w:rsid w:val="00A70C49"/>
    <w:rsid w:val="00A87896"/>
    <w:rsid w:val="00A910A0"/>
    <w:rsid w:val="00AC1EE7"/>
    <w:rsid w:val="00AD3A79"/>
    <w:rsid w:val="00AF5B0E"/>
    <w:rsid w:val="00B27088"/>
    <w:rsid w:val="00B650C6"/>
    <w:rsid w:val="00BA5510"/>
    <w:rsid w:val="00BA63C2"/>
    <w:rsid w:val="00BC2815"/>
    <w:rsid w:val="00BC6939"/>
    <w:rsid w:val="00BE1875"/>
    <w:rsid w:val="00BE45C8"/>
    <w:rsid w:val="00BF2331"/>
    <w:rsid w:val="00BF7463"/>
    <w:rsid w:val="00C05D5C"/>
    <w:rsid w:val="00C30889"/>
    <w:rsid w:val="00C46F41"/>
    <w:rsid w:val="00C57E83"/>
    <w:rsid w:val="00C90A2E"/>
    <w:rsid w:val="00CB6A5A"/>
    <w:rsid w:val="00CC5861"/>
    <w:rsid w:val="00CF0F39"/>
    <w:rsid w:val="00CF32D9"/>
    <w:rsid w:val="00D30B81"/>
    <w:rsid w:val="00D3649E"/>
    <w:rsid w:val="00D5390F"/>
    <w:rsid w:val="00D65327"/>
    <w:rsid w:val="00D865D0"/>
    <w:rsid w:val="00DE1286"/>
    <w:rsid w:val="00DE1C4E"/>
    <w:rsid w:val="00DF0FDA"/>
    <w:rsid w:val="00E142DA"/>
    <w:rsid w:val="00E16F51"/>
    <w:rsid w:val="00E35CEB"/>
    <w:rsid w:val="00E62D52"/>
    <w:rsid w:val="00E779E9"/>
    <w:rsid w:val="00E92BF8"/>
    <w:rsid w:val="00EB0B6E"/>
    <w:rsid w:val="00EE70C1"/>
    <w:rsid w:val="00F165C3"/>
    <w:rsid w:val="00F169E1"/>
    <w:rsid w:val="00F37619"/>
    <w:rsid w:val="00F6590D"/>
    <w:rsid w:val="00F77B79"/>
    <w:rsid w:val="00F866A8"/>
    <w:rsid w:val="00F971B6"/>
    <w:rsid w:val="00FB35C9"/>
    <w:rsid w:val="00FB5B59"/>
    <w:rsid w:val="00FC318F"/>
    <w:rsid w:val="00FD1C02"/>
    <w:rsid w:val="00FD1D72"/>
    <w:rsid w:val="00FD3B91"/>
    <w:rsid w:val="00FF6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25FF82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宋体" w:hAnsiTheme="minorHAnsi" w:cstheme="minorBidi"/>
        <w:sz w:val="22"/>
        <w:szCs w:val="22"/>
        <w:lang w:val="en-US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4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qFormat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paragraph" w:styleId="1">
    <w:name w:val="heading 1"/>
    <w:basedOn w:val="a1"/>
    <w:link w:val="10"/>
    <w:uiPriority w:val="9"/>
    <w:qFormat/>
    <w:rsid w:val="00C46F41"/>
    <w:pPr>
      <w:keepNext/>
      <w:keepLines/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="Times New Roman" w:eastAsia="Times New Roman" w:hAnsi="Times New Roman" w:cs="Times New Roman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21">
    <w:name w:val="heading 2"/>
    <w:basedOn w:val="a1"/>
    <w:next w:val="a1"/>
    <w:link w:val="22"/>
    <w:uiPriority w:val="9"/>
    <w:unhideWhenUsed/>
    <w:qFormat/>
    <w:pPr>
      <w:keepNext/>
      <w:keepLines/>
      <w:spacing w:before="120"/>
      <w:outlineLvl w:val="1"/>
    </w:pPr>
    <w:rPr>
      <w:rFonts w:asciiTheme="majorHAnsi" w:eastAsiaTheme="majorEastAsia" w:hAnsiTheme="majorHAnsi" w:cstheme="majorBidi"/>
      <w:color w:val="1F4E79" w:themeColor="accent1" w:themeShade="80"/>
      <w:sz w:val="3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1">
    <w:name w:val="heading 4"/>
    <w:basedOn w:val="a1"/>
    <w:next w:val="a1"/>
    <w:link w:val="42"/>
    <w:uiPriority w:val="1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51">
    <w:name w:val="heading 5"/>
    <w:basedOn w:val="a1"/>
    <w:next w:val="a1"/>
    <w:link w:val="52"/>
    <w:uiPriority w:val="1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6">
    <w:name w:val="heading 6"/>
    <w:basedOn w:val="a1"/>
    <w:next w:val="a1"/>
    <w:link w:val="60"/>
    <w:uiPriority w:val="1"/>
    <w:semiHidden/>
    <w:unhideWhenUsed/>
    <w:qFormat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1"/>
    <w:semiHidden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0"/>
    <w:uiPriority w:val="1"/>
    <w:semiHidden/>
    <w:unhideWhenUsed/>
    <w:qFormat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9">
    <w:name w:val="heading 9"/>
    <w:basedOn w:val="a1"/>
    <w:next w:val="a1"/>
    <w:link w:val="90"/>
    <w:uiPriority w:val="1"/>
    <w:semiHidden/>
    <w:unhideWhenUsed/>
    <w:qFormat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qFormat/>
    <w:rsid w:val="00C46F41"/>
    <w:rPr>
      <w:rFonts w:ascii="Times New Roman" w:eastAsia="Times New Roman" w:hAnsi="Times New Roman" w:cs="Times New Roman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a5">
    <w:name w:val="header"/>
    <w:basedOn w:val="a1"/>
    <w:link w:val="a6"/>
    <w:uiPriority w:val="99"/>
    <w:unhideWhenUsed/>
    <w:qFormat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a6">
    <w:name w:val="页眉 字符"/>
    <w:basedOn w:val="a2"/>
    <w:link w:val="a5"/>
    <w:uiPriority w:val="99"/>
    <w:qFormat/>
    <w:rPr>
      <w:rFonts w:eastAsiaTheme="minorEastAsia"/>
      <w:color w:val="3B3838" w:themeColor="background2" w:themeShade="40"/>
      <w:sz w:val="24"/>
    </w:rPr>
  </w:style>
  <w:style w:type="paragraph" w:styleId="a0">
    <w:name w:val="List Number"/>
    <w:basedOn w:val="a1"/>
    <w:link w:val="a7"/>
    <w:uiPriority w:val="10"/>
    <w:qFormat/>
    <w:pPr>
      <w:numPr>
        <w:numId w:val="3"/>
      </w:numPr>
    </w:pPr>
    <w:rPr>
      <w:rFonts w:eastAsiaTheme="minorEastAsia"/>
      <w:color w:val="3B3838" w:themeColor="background2" w:themeShade="40"/>
    </w:rPr>
  </w:style>
  <w:style w:type="paragraph" w:styleId="a8">
    <w:name w:val="Title"/>
    <w:basedOn w:val="a1"/>
    <w:link w:val="a9"/>
    <w:uiPriority w:val="1"/>
    <w:qFormat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a9">
    <w:name w:val="标题 字符"/>
    <w:basedOn w:val="a2"/>
    <w:link w:val="a8"/>
    <w:uiPriority w:val="1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  <w:shd w:val="clear" w:color="auto" w:fill="2B579A" w:themeFill="accent5"/>
    </w:rPr>
  </w:style>
  <w:style w:type="paragraph" w:styleId="aa">
    <w:name w:val="Subtitle"/>
    <w:basedOn w:val="a1"/>
    <w:next w:val="a1"/>
    <w:link w:val="ab"/>
    <w:uiPriority w:val="2"/>
    <w:qFormat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Theme="majorHAnsi" w:eastAsiaTheme="minorEastAsia" w:hAnsiTheme="majorHAnsi"/>
      <w:color w:val="FFFFFF" w:themeColor="background1"/>
      <w:spacing w:val="15"/>
      <w:sz w:val="36"/>
    </w:rPr>
  </w:style>
  <w:style w:type="character" w:customStyle="1" w:styleId="ab">
    <w:name w:val="副标题 字符"/>
    <w:basedOn w:val="a2"/>
    <w:link w:val="aa"/>
    <w:uiPriority w:val="2"/>
    <w:rPr>
      <w:rFonts w:asciiTheme="majorHAnsi" w:eastAsiaTheme="minorEastAsia" w:hAnsiTheme="majorHAnsi"/>
      <w:color w:val="FFFFFF" w:themeColor="background1"/>
      <w:spacing w:val="15"/>
      <w:sz w:val="36"/>
      <w:shd w:val="clear" w:color="auto" w:fill="2B579A" w:themeFill="accent5"/>
    </w:rPr>
  </w:style>
  <w:style w:type="table" w:styleId="ac">
    <w:name w:val="Table Grid"/>
    <w:basedOn w:val="a3"/>
    <w:uiPriority w:val="39"/>
    <w:p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rmal (Web)"/>
    <w:basedOn w:val="a1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ae">
    <w:name w:val="footer"/>
    <w:basedOn w:val="a1"/>
    <w:link w:val="af"/>
    <w:uiPriority w:val="99"/>
    <w:unhideWhenUsed/>
    <w:pPr>
      <w:spacing w:line="240" w:lineRule="auto"/>
    </w:pPr>
  </w:style>
  <w:style w:type="character" w:customStyle="1" w:styleId="af">
    <w:name w:val="页脚 字符"/>
    <w:basedOn w:val="a2"/>
    <w:link w:val="ae"/>
    <w:uiPriority w:val="99"/>
    <w:qFormat/>
  </w:style>
  <w:style w:type="character" w:styleId="af0">
    <w:name w:val="Intense Emphasis"/>
    <w:basedOn w:val="a2"/>
    <w:uiPriority w:val="21"/>
    <w:qFormat/>
    <w:rPr>
      <w:i/>
      <w:iCs/>
      <w:color w:val="2B579A" w:themeColor="accent5"/>
    </w:rPr>
  </w:style>
  <w:style w:type="table" w:styleId="11">
    <w:name w:val="Grid Table 1 Light"/>
    <w:basedOn w:val="a3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-5">
    <w:name w:val="Grid Table 4 Accent 5"/>
    <w:basedOn w:val="a3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1-6">
    <w:name w:val="Grid Table 1 Light Accent 6"/>
    <w:basedOn w:val="a3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53">
    <w:name w:val="Grid Table 5 Dark"/>
    <w:basedOn w:val="a3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43">
    <w:name w:val="Grid Table 4"/>
    <w:basedOn w:val="a3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1">
    <w:name w:val="Grid Table 1 Light Accent 1"/>
    <w:basedOn w:val="a3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22">
    <w:name w:val="标题 2 字符"/>
    <w:basedOn w:val="a2"/>
    <w:link w:val="21"/>
    <w:uiPriority w:val="9"/>
    <w:qFormat/>
    <w:rPr>
      <w:rFonts w:asciiTheme="majorHAnsi" w:eastAsiaTheme="majorEastAsia" w:hAnsiTheme="majorHAnsi" w:cstheme="majorBidi"/>
      <w:color w:val="1F4E79" w:themeColor="accent1" w:themeShade="80"/>
      <w:sz w:val="36"/>
      <w:szCs w:val="26"/>
    </w:rPr>
  </w:style>
  <w:style w:type="paragraph" w:styleId="a">
    <w:name w:val="List Bullet"/>
    <w:basedOn w:val="a1"/>
    <w:uiPriority w:val="11"/>
    <w:qFormat/>
    <w:pPr>
      <w:numPr>
        <w:numId w:val="5"/>
      </w:numPr>
    </w:pPr>
  </w:style>
  <w:style w:type="paragraph" w:styleId="af1">
    <w:name w:val="Balloon Text"/>
    <w:basedOn w:val="a1"/>
    <w:link w:val="af2"/>
    <w:uiPriority w:val="99"/>
    <w:semiHidden/>
    <w:unhideWhenUsed/>
    <w:pPr>
      <w:spacing w:line="240" w:lineRule="auto"/>
    </w:pPr>
    <w:rPr>
      <w:rFonts w:cs="Segoe UI"/>
      <w:szCs w:val="18"/>
    </w:rPr>
  </w:style>
  <w:style w:type="character" w:customStyle="1" w:styleId="af2">
    <w:name w:val="批注框文本 字符"/>
    <w:basedOn w:val="a2"/>
    <w:link w:val="af1"/>
    <w:uiPriority w:val="99"/>
    <w:semiHidden/>
    <w:rPr>
      <w:rFonts w:cs="Segoe UI"/>
      <w:szCs w:val="18"/>
    </w:rPr>
  </w:style>
  <w:style w:type="character" w:styleId="af3">
    <w:name w:val="annotation reference"/>
    <w:basedOn w:val="a2"/>
    <w:uiPriority w:val="99"/>
    <w:semiHidden/>
    <w:unhideWhenUsed/>
    <w:rPr>
      <w:sz w:val="22"/>
      <w:szCs w:val="16"/>
    </w:rPr>
  </w:style>
  <w:style w:type="paragraph" w:styleId="af4">
    <w:name w:val="annotation text"/>
    <w:basedOn w:val="a1"/>
    <w:link w:val="af5"/>
    <w:uiPriority w:val="99"/>
    <w:semiHidden/>
    <w:unhideWhenUsed/>
    <w:pPr>
      <w:spacing w:line="240" w:lineRule="auto"/>
    </w:pPr>
    <w:rPr>
      <w:szCs w:val="20"/>
    </w:rPr>
  </w:style>
  <w:style w:type="character" w:customStyle="1" w:styleId="af5">
    <w:name w:val="批注文字 字符"/>
    <w:basedOn w:val="a2"/>
    <w:link w:val="af4"/>
    <w:uiPriority w:val="99"/>
    <w:semiHidden/>
    <w:rPr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Pr>
      <w:b/>
      <w:bCs/>
    </w:rPr>
  </w:style>
  <w:style w:type="character" w:customStyle="1" w:styleId="af7">
    <w:name w:val="批注主题 字符"/>
    <w:basedOn w:val="af5"/>
    <w:link w:val="af6"/>
    <w:uiPriority w:val="99"/>
    <w:semiHidden/>
    <w:rPr>
      <w:b/>
      <w:bCs/>
      <w:szCs w:val="20"/>
    </w:rPr>
  </w:style>
  <w:style w:type="character" w:styleId="af8">
    <w:name w:val="Hyperlink"/>
    <w:basedOn w:val="a2"/>
    <w:uiPriority w:val="99"/>
    <w:unhideWhenUsed/>
    <w:qFormat/>
    <w:rPr>
      <w:color w:val="0563C1" w:themeColor="hyperlink"/>
      <w:u w:val="single"/>
    </w:rPr>
  </w:style>
  <w:style w:type="character" w:styleId="af9">
    <w:name w:val="Emphasis"/>
    <w:basedOn w:val="a2"/>
    <w:uiPriority w:val="3"/>
    <w:qFormat/>
    <w:rPr>
      <w:b/>
      <w:iCs/>
      <w:color w:val="BF0000" w:themeColor="accent2" w:themeShade="BF"/>
    </w:rPr>
  </w:style>
  <w:style w:type="character" w:styleId="afa">
    <w:name w:val="FollowedHyperlink"/>
    <w:basedOn w:val="a2"/>
    <w:uiPriority w:val="99"/>
    <w:semiHidden/>
    <w:unhideWhenUsed/>
    <w:rPr>
      <w:color w:val="954F72" w:themeColor="followedHyperlink"/>
      <w:u w:val="single"/>
    </w:rPr>
  </w:style>
  <w:style w:type="character" w:styleId="afb">
    <w:name w:val="Strong"/>
    <w:basedOn w:val="a2"/>
    <w:uiPriority w:val="4"/>
    <w:qFormat/>
    <w:rPr>
      <w:b/>
      <w:bCs/>
      <w:color w:val="2B579A" w:themeColor="accent5"/>
    </w:rPr>
  </w:style>
  <w:style w:type="paragraph" w:customStyle="1" w:styleId="Heading1-PageBreak">
    <w:name w:val="Heading 1 - Page Break"/>
    <w:basedOn w:val="a1"/>
    <w:uiPriority w:val="6"/>
    <w:qFormat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Theme="majorHAnsi" w:hAnsiTheme="majorHAnsi"/>
      <w:color w:val="3B3838" w:themeColor="background2" w:themeShade="40"/>
      <w:sz w:val="52"/>
    </w:rPr>
  </w:style>
  <w:style w:type="paragraph" w:customStyle="1" w:styleId="Image">
    <w:name w:val="Image"/>
    <w:basedOn w:val="a1"/>
    <w:uiPriority w:val="22"/>
    <w:qFormat/>
    <w:pPr>
      <w:spacing w:before="240"/>
    </w:pPr>
    <w:rPr>
      <w:noProof/>
    </w:rPr>
  </w:style>
  <w:style w:type="paragraph" w:styleId="afc">
    <w:name w:val="Bibliography"/>
    <w:basedOn w:val="a1"/>
    <w:next w:val="a1"/>
    <w:uiPriority w:val="37"/>
    <w:semiHidden/>
    <w:unhideWhenUsed/>
  </w:style>
  <w:style w:type="paragraph" w:styleId="TOC">
    <w:name w:val="TOC Heading"/>
    <w:basedOn w:val="1"/>
    <w:next w:val="a1"/>
    <w:uiPriority w:val="39"/>
    <w:unhideWhenUsed/>
    <w:qFormat/>
    <w:pPr>
      <w:outlineLvl w:val="9"/>
    </w:pPr>
    <w:rPr>
      <w:kern w:val="0"/>
      <w:szCs w:val="32"/>
      <w14:ligatures w14:val="none"/>
      <w14:numForm w14:val="default"/>
    </w:rPr>
  </w:style>
  <w:style w:type="paragraph" w:styleId="afd">
    <w:name w:val="Block Text"/>
    <w:basedOn w:val="a1"/>
    <w:uiPriority w:val="99"/>
    <w:semiHidden/>
    <w:unhideWhenUsed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afe">
    <w:name w:val="Body Text"/>
    <w:basedOn w:val="a1"/>
    <w:link w:val="aff"/>
    <w:uiPriority w:val="99"/>
    <w:semiHidden/>
    <w:unhideWhenUsed/>
    <w:pPr>
      <w:spacing w:after="120"/>
    </w:pPr>
  </w:style>
  <w:style w:type="character" w:customStyle="1" w:styleId="aff">
    <w:name w:val="正文文本 字符"/>
    <w:basedOn w:val="a2"/>
    <w:link w:val="afe"/>
    <w:uiPriority w:val="99"/>
    <w:semiHidden/>
  </w:style>
  <w:style w:type="paragraph" w:styleId="23">
    <w:name w:val="Body Text 2"/>
    <w:basedOn w:val="a1"/>
    <w:link w:val="24"/>
    <w:uiPriority w:val="99"/>
    <w:semiHidden/>
    <w:unhideWhenUsed/>
    <w:pPr>
      <w:spacing w:after="120" w:line="480" w:lineRule="auto"/>
    </w:pPr>
  </w:style>
  <w:style w:type="character" w:customStyle="1" w:styleId="24">
    <w:name w:val="正文文本 2 字符"/>
    <w:basedOn w:val="a2"/>
    <w:link w:val="23"/>
    <w:uiPriority w:val="99"/>
    <w:semiHidden/>
  </w:style>
  <w:style w:type="paragraph" w:styleId="33">
    <w:name w:val="Body Text 3"/>
    <w:basedOn w:val="a1"/>
    <w:link w:val="34"/>
    <w:uiPriority w:val="99"/>
    <w:semiHidden/>
    <w:unhideWhenUsed/>
    <w:pPr>
      <w:spacing w:after="120"/>
    </w:pPr>
    <w:rPr>
      <w:szCs w:val="16"/>
    </w:rPr>
  </w:style>
  <w:style w:type="character" w:customStyle="1" w:styleId="34">
    <w:name w:val="正文文本 3 字符"/>
    <w:basedOn w:val="a2"/>
    <w:link w:val="33"/>
    <w:uiPriority w:val="99"/>
    <w:semiHidden/>
    <w:rPr>
      <w:szCs w:val="16"/>
    </w:rPr>
  </w:style>
  <w:style w:type="paragraph" w:styleId="aff0">
    <w:name w:val="Body Text First Indent"/>
    <w:basedOn w:val="afe"/>
    <w:link w:val="aff1"/>
    <w:uiPriority w:val="99"/>
    <w:semiHidden/>
    <w:unhideWhenUsed/>
    <w:pPr>
      <w:spacing w:after="0"/>
      <w:ind w:firstLine="360"/>
    </w:pPr>
  </w:style>
  <w:style w:type="character" w:customStyle="1" w:styleId="aff1">
    <w:name w:val="正文文本首行缩进 字符"/>
    <w:basedOn w:val="aff"/>
    <w:link w:val="aff0"/>
    <w:uiPriority w:val="99"/>
    <w:semiHidden/>
  </w:style>
  <w:style w:type="paragraph" w:styleId="aff2">
    <w:name w:val="Body Text Indent"/>
    <w:basedOn w:val="a1"/>
    <w:link w:val="aff3"/>
    <w:uiPriority w:val="99"/>
    <w:semiHidden/>
    <w:unhideWhenUsed/>
    <w:pPr>
      <w:spacing w:after="120"/>
      <w:ind w:left="360"/>
    </w:pPr>
  </w:style>
  <w:style w:type="character" w:customStyle="1" w:styleId="aff3">
    <w:name w:val="正文文本缩进 字符"/>
    <w:basedOn w:val="a2"/>
    <w:link w:val="aff2"/>
    <w:uiPriority w:val="99"/>
    <w:semiHidden/>
  </w:style>
  <w:style w:type="paragraph" w:styleId="25">
    <w:name w:val="Body Text First Indent 2"/>
    <w:basedOn w:val="aff2"/>
    <w:link w:val="26"/>
    <w:uiPriority w:val="99"/>
    <w:semiHidden/>
    <w:unhideWhenUsed/>
    <w:pPr>
      <w:spacing w:after="0"/>
      <w:ind w:firstLine="360"/>
    </w:pPr>
  </w:style>
  <w:style w:type="character" w:customStyle="1" w:styleId="26">
    <w:name w:val="正文文本首行缩进 2 字符"/>
    <w:basedOn w:val="aff3"/>
    <w:link w:val="25"/>
    <w:uiPriority w:val="99"/>
    <w:semiHidden/>
  </w:style>
  <w:style w:type="paragraph" w:styleId="27">
    <w:name w:val="Body Text Indent 2"/>
    <w:basedOn w:val="a1"/>
    <w:link w:val="28"/>
    <w:uiPriority w:val="99"/>
    <w:semiHidden/>
    <w:unhideWhenUsed/>
    <w:pPr>
      <w:spacing w:after="120" w:line="480" w:lineRule="auto"/>
      <w:ind w:left="360"/>
    </w:pPr>
  </w:style>
  <w:style w:type="character" w:customStyle="1" w:styleId="28">
    <w:name w:val="正文文本缩进 2 字符"/>
    <w:basedOn w:val="a2"/>
    <w:link w:val="27"/>
    <w:uiPriority w:val="99"/>
    <w:semiHidden/>
  </w:style>
  <w:style w:type="paragraph" w:styleId="35">
    <w:name w:val="Body Text Indent 3"/>
    <w:basedOn w:val="a1"/>
    <w:link w:val="36"/>
    <w:uiPriority w:val="99"/>
    <w:semiHidden/>
    <w:unhideWhenUsed/>
    <w:pPr>
      <w:spacing w:after="120"/>
      <w:ind w:left="360"/>
    </w:pPr>
    <w:rPr>
      <w:szCs w:val="16"/>
    </w:rPr>
  </w:style>
  <w:style w:type="character" w:customStyle="1" w:styleId="36">
    <w:name w:val="正文文本缩进 3 字符"/>
    <w:basedOn w:val="a2"/>
    <w:link w:val="35"/>
    <w:uiPriority w:val="99"/>
    <w:semiHidden/>
    <w:rPr>
      <w:szCs w:val="16"/>
    </w:rPr>
  </w:style>
  <w:style w:type="character" w:styleId="aff4">
    <w:name w:val="Book Title"/>
    <w:basedOn w:val="a2"/>
    <w:uiPriority w:val="33"/>
    <w:semiHidden/>
    <w:unhideWhenUsed/>
    <w:qFormat/>
    <w:rPr>
      <w:b/>
      <w:bCs/>
      <w:i/>
      <w:iCs/>
      <w:spacing w:val="0"/>
    </w:rPr>
  </w:style>
  <w:style w:type="paragraph" w:styleId="aff5">
    <w:name w:val="caption"/>
    <w:basedOn w:val="a1"/>
    <w:next w:val="a1"/>
    <w:uiPriority w:val="35"/>
    <w:semiHidden/>
    <w:unhideWhenUsed/>
    <w:qFormat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aff6">
    <w:name w:val="Closing"/>
    <w:basedOn w:val="a1"/>
    <w:link w:val="aff7"/>
    <w:uiPriority w:val="99"/>
    <w:semiHidden/>
    <w:unhideWhenUsed/>
    <w:pPr>
      <w:spacing w:before="0" w:line="240" w:lineRule="auto"/>
      <w:ind w:left="4320"/>
    </w:pPr>
  </w:style>
  <w:style w:type="character" w:customStyle="1" w:styleId="aff7">
    <w:name w:val="结束语 字符"/>
    <w:basedOn w:val="a2"/>
    <w:link w:val="aff6"/>
    <w:uiPriority w:val="99"/>
    <w:semiHidden/>
  </w:style>
  <w:style w:type="table" w:styleId="aff8">
    <w:name w:val="Colorful Grid"/>
    <w:basedOn w:val="a3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3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-2">
    <w:name w:val="Colorful Grid Accent 2"/>
    <w:basedOn w:val="a3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-3">
    <w:name w:val="Colorful Grid Accent 3"/>
    <w:basedOn w:val="a3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3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3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-6">
    <w:name w:val="Colorful Grid Accent 6"/>
    <w:basedOn w:val="a3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9">
    <w:name w:val="Colorful List"/>
    <w:basedOn w:val="a3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3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-20">
    <w:name w:val="Colorful List Accent 2"/>
    <w:basedOn w:val="a3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-30">
    <w:name w:val="Colorful List Accent 3"/>
    <w:basedOn w:val="a3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3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3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-60">
    <w:name w:val="Colorful List Accent 6"/>
    <w:basedOn w:val="a3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a">
    <w:name w:val="Colorful Shading"/>
    <w:basedOn w:val="a3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3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3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3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3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3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3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b">
    <w:name w:val="Dark List"/>
    <w:basedOn w:val="a3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-22">
    <w:name w:val="Dark List Accent 2"/>
    <w:basedOn w:val="a3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-32">
    <w:name w:val="Dark List Accent 3"/>
    <w:basedOn w:val="a3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3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3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-62">
    <w:name w:val="Dark List Accent 6"/>
    <w:basedOn w:val="a3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c">
    <w:name w:val="Date"/>
    <w:basedOn w:val="a1"/>
    <w:next w:val="a1"/>
    <w:link w:val="affd"/>
    <w:uiPriority w:val="99"/>
    <w:unhideWhenUsed/>
    <w:qFormat/>
  </w:style>
  <w:style w:type="character" w:customStyle="1" w:styleId="affd">
    <w:name w:val="日期 字符"/>
    <w:basedOn w:val="a2"/>
    <w:link w:val="affc"/>
    <w:uiPriority w:val="99"/>
    <w:semiHidden/>
    <w:qFormat/>
  </w:style>
  <w:style w:type="paragraph" w:styleId="affe">
    <w:name w:val="Document Map"/>
    <w:basedOn w:val="a1"/>
    <w:link w:val="afff"/>
    <w:uiPriority w:val="99"/>
    <w:semiHidden/>
    <w:unhideWhenUsed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afff">
    <w:name w:val="文档结构图 字符"/>
    <w:basedOn w:val="a2"/>
    <w:link w:val="affe"/>
    <w:uiPriority w:val="99"/>
    <w:semiHidden/>
    <w:rPr>
      <w:rFonts w:ascii="Segoe UI" w:hAnsi="Segoe UI" w:cs="Segoe UI"/>
      <w:szCs w:val="16"/>
    </w:rPr>
  </w:style>
  <w:style w:type="paragraph" w:styleId="afff0">
    <w:name w:val="E-mail Signature"/>
    <w:basedOn w:val="a1"/>
    <w:link w:val="afff1"/>
    <w:uiPriority w:val="99"/>
    <w:semiHidden/>
    <w:unhideWhenUsed/>
    <w:pPr>
      <w:spacing w:before="0" w:line="240" w:lineRule="auto"/>
    </w:pPr>
  </w:style>
  <w:style w:type="character" w:customStyle="1" w:styleId="afff1">
    <w:name w:val="电子邮件签名 字符"/>
    <w:basedOn w:val="a2"/>
    <w:link w:val="afff0"/>
    <w:uiPriority w:val="99"/>
    <w:semiHidden/>
  </w:style>
  <w:style w:type="character" w:styleId="afff2">
    <w:name w:val="endnote reference"/>
    <w:basedOn w:val="a2"/>
    <w:uiPriority w:val="99"/>
    <w:semiHidden/>
    <w:unhideWhenUsed/>
    <w:rPr>
      <w:vertAlign w:val="superscript"/>
    </w:rPr>
  </w:style>
  <w:style w:type="paragraph" w:styleId="afff3">
    <w:name w:val="endnote text"/>
    <w:basedOn w:val="a1"/>
    <w:link w:val="afff4"/>
    <w:uiPriority w:val="99"/>
    <w:semiHidden/>
    <w:unhideWhenUsed/>
    <w:pPr>
      <w:spacing w:before="0" w:line="240" w:lineRule="auto"/>
    </w:pPr>
    <w:rPr>
      <w:szCs w:val="20"/>
    </w:rPr>
  </w:style>
  <w:style w:type="character" w:customStyle="1" w:styleId="afff4">
    <w:name w:val="尾注文本 字符"/>
    <w:basedOn w:val="a2"/>
    <w:link w:val="afff3"/>
    <w:uiPriority w:val="99"/>
    <w:semiHidden/>
    <w:rPr>
      <w:szCs w:val="20"/>
    </w:rPr>
  </w:style>
  <w:style w:type="paragraph" w:styleId="afff5">
    <w:name w:val="envelope address"/>
    <w:basedOn w:val="a1"/>
    <w:uiPriority w:val="99"/>
    <w:semiHidden/>
    <w:unhideWhenUsed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afff6">
    <w:name w:val="envelope return"/>
    <w:basedOn w:val="a1"/>
    <w:uiPriority w:val="99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afff7">
    <w:name w:val="footnote reference"/>
    <w:basedOn w:val="a2"/>
    <w:uiPriority w:val="99"/>
    <w:semiHidden/>
    <w:unhideWhenUsed/>
    <w:rPr>
      <w:vertAlign w:val="superscript"/>
    </w:rPr>
  </w:style>
  <w:style w:type="paragraph" w:styleId="afff8">
    <w:name w:val="footnote text"/>
    <w:basedOn w:val="a1"/>
    <w:link w:val="afff9"/>
    <w:uiPriority w:val="99"/>
    <w:semiHidden/>
    <w:unhideWhenUsed/>
    <w:pPr>
      <w:spacing w:before="0" w:line="240" w:lineRule="auto"/>
    </w:pPr>
    <w:rPr>
      <w:szCs w:val="20"/>
    </w:rPr>
  </w:style>
  <w:style w:type="character" w:customStyle="1" w:styleId="afff9">
    <w:name w:val="脚注文本 字符"/>
    <w:basedOn w:val="a2"/>
    <w:link w:val="afff8"/>
    <w:uiPriority w:val="99"/>
    <w:semiHidden/>
    <w:rPr>
      <w:szCs w:val="20"/>
    </w:rPr>
  </w:style>
  <w:style w:type="table" w:styleId="1-2">
    <w:name w:val="Grid Table 1 Light Accent 2"/>
    <w:basedOn w:val="a3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">
    <w:name w:val="Grid Table 1 Light Accent 3"/>
    <w:basedOn w:val="a3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">
    <w:name w:val="Grid Table 1 Light Accent 4"/>
    <w:basedOn w:val="a3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3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9">
    <w:name w:val="Grid Table 2"/>
    <w:basedOn w:val="a3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">
    <w:name w:val="Grid Table 2 Accent 1"/>
    <w:basedOn w:val="a3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2-2">
    <w:name w:val="Grid Table 2 Accent 2"/>
    <w:basedOn w:val="a3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2-3">
    <w:name w:val="Grid Table 2 Accent 3"/>
    <w:basedOn w:val="a3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2-4">
    <w:name w:val="Grid Table 2 Accent 4"/>
    <w:basedOn w:val="a3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2-5">
    <w:name w:val="Grid Table 2 Accent 5"/>
    <w:basedOn w:val="a3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2-6">
    <w:name w:val="Grid Table 2 Accent 6"/>
    <w:basedOn w:val="a3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37">
    <w:name w:val="Grid Table 3"/>
    <w:basedOn w:val="a3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">
    <w:name w:val="Grid Table 3 Accent 1"/>
    <w:basedOn w:val="a3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3-2">
    <w:name w:val="Grid Table 3 Accent 2"/>
    <w:basedOn w:val="a3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3-3">
    <w:name w:val="Grid Table 3 Accent 3"/>
    <w:basedOn w:val="a3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3-4">
    <w:name w:val="Grid Table 3 Accent 4"/>
    <w:basedOn w:val="a3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3-5">
    <w:name w:val="Grid Table 3 Accent 5"/>
    <w:basedOn w:val="a3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3-6">
    <w:name w:val="Grid Table 3 Accent 6"/>
    <w:basedOn w:val="a3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4-1">
    <w:name w:val="Grid Table 4 Accent 1"/>
    <w:basedOn w:val="a3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4-2">
    <w:name w:val="Grid Table 4 Accent 2"/>
    <w:basedOn w:val="a3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4-3">
    <w:name w:val="Grid Table 4 Accent 3"/>
    <w:basedOn w:val="a3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4-4">
    <w:name w:val="Grid Table 4 Accent 4"/>
    <w:basedOn w:val="a3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4-6">
    <w:name w:val="Grid Table 4 Accent 6"/>
    <w:basedOn w:val="a3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5-1">
    <w:name w:val="Grid Table 5 Dark Accent 1"/>
    <w:basedOn w:val="a3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5-2">
    <w:name w:val="Grid Table 5 Dark Accent 2"/>
    <w:basedOn w:val="a3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styleId="5-3">
    <w:name w:val="Grid Table 5 Dark Accent 3"/>
    <w:basedOn w:val="a3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5-4">
    <w:name w:val="Grid Table 5 Dark Accent 4"/>
    <w:basedOn w:val="a3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5-5">
    <w:name w:val="Grid Table 5 Dark Accent 5"/>
    <w:basedOn w:val="a3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styleId="5-6">
    <w:name w:val="Grid Table 5 Dark Accent 6"/>
    <w:basedOn w:val="a3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61">
    <w:name w:val="Grid Table 6 Colorful"/>
    <w:basedOn w:val="a3"/>
    <w:uiPriority w:val="51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Grid Table 6 Colorful Accent 1"/>
    <w:basedOn w:val="a3"/>
    <w:uiPriority w:val="51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6-2">
    <w:name w:val="Grid Table 6 Colorful Accent 2"/>
    <w:basedOn w:val="a3"/>
    <w:uiPriority w:val="51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6-3">
    <w:name w:val="Grid Table 6 Colorful Accent 3"/>
    <w:basedOn w:val="a3"/>
    <w:uiPriority w:val="51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-4">
    <w:name w:val="Grid Table 6 Colorful Accent 4"/>
    <w:basedOn w:val="a3"/>
    <w:uiPriority w:val="51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6-5">
    <w:name w:val="Grid Table 6 Colorful Accent 5"/>
    <w:basedOn w:val="a3"/>
    <w:uiPriority w:val="51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6-6">
    <w:name w:val="Grid Table 6 Colorful Accent 6"/>
    <w:basedOn w:val="a3"/>
    <w:uiPriority w:val="51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71">
    <w:name w:val="Grid Table 7 Colorful"/>
    <w:basedOn w:val="a3"/>
    <w:uiPriority w:val="52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">
    <w:name w:val="Grid Table 7 Colorful Accent 1"/>
    <w:basedOn w:val="a3"/>
    <w:uiPriority w:val="52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7-2">
    <w:name w:val="Grid Table 7 Colorful Accent 2"/>
    <w:basedOn w:val="a3"/>
    <w:uiPriority w:val="52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7-3">
    <w:name w:val="Grid Table 7 Colorful Accent 3"/>
    <w:basedOn w:val="a3"/>
    <w:uiPriority w:val="52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7-4">
    <w:name w:val="Grid Table 7 Colorful Accent 4"/>
    <w:basedOn w:val="a3"/>
    <w:uiPriority w:val="52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7-5">
    <w:name w:val="Grid Table 7 Colorful Accent 5"/>
    <w:basedOn w:val="a3"/>
    <w:uiPriority w:val="52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7-6">
    <w:name w:val="Grid Table 7 Colorful Accent 6"/>
    <w:basedOn w:val="a3"/>
    <w:uiPriority w:val="52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32">
    <w:name w:val="标题 3 字符"/>
    <w:basedOn w:val="a2"/>
    <w:link w:val="31"/>
    <w:uiPriority w:val="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2">
    <w:name w:val="标题 4 字符"/>
    <w:basedOn w:val="a2"/>
    <w:link w:val="41"/>
    <w:uiPriority w:val="1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52">
    <w:name w:val="标题 5 字符"/>
    <w:basedOn w:val="a2"/>
    <w:link w:val="51"/>
    <w:uiPriority w:val="1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60">
    <w:name w:val="标题 6 字符"/>
    <w:basedOn w:val="a2"/>
    <w:link w:val="6"/>
    <w:uiPriority w:val="1"/>
    <w:semiHidden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70">
    <w:name w:val="标题 7 字符"/>
    <w:basedOn w:val="a2"/>
    <w:link w:val="7"/>
    <w:uiPriority w:val="1"/>
    <w:semiHidden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标题 8 字符"/>
    <w:basedOn w:val="a2"/>
    <w:link w:val="8"/>
    <w:uiPriority w:val="1"/>
    <w:semiHidden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90">
    <w:name w:val="标题 9 字符"/>
    <w:basedOn w:val="a2"/>
    <w:link w:val="9"/>
    <w:uiPriority w:val="1"/>
    <w:semiHidden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">
    <w:name w:val="HTML Acronym"/>
    <w:basedOn w:val="a2"/>
    <w:uiPriority w:val="99"/>
    <w:semiHidden/>
    <w:unhideWhenUsed/>
  </w:style>
  <w:style w:type="paragraph" w:styleId="HTML0">
    <w:name w:val="HTML Address"/>
    <w:basedOn w:val="a1"/>
    <w:link w:val="HTML1"/>
    <w:uiPriority w:val="99"/>
    <w:semiHidden/>
    <w:unhideWhenUsed/>
    <w:pPr>
      <w:spacing w:before="0" w:line="240" w:lineRule="auto"/>
    </w:pPr>
    <w:rPr>
      <w:i/>
      <w:iCs/>
    </w:rPr>
  </w:style>
  <w:style w:type="character" w:customStyle="1" w:styleId="HTML1">
    <w:name w:val="HTML 地址 字符"/>
    <w:basedOn w:val="a2"/>
    <w:link w:val="HTML0"/>
    <w:uiPriority w:val="99"/>
    <w:semiHidden/>
    <w:rPr>
      <w:i/>
      <w:iCs/>
    </w:rPr>
  </w:style>
  <w:style w:type="character" w:styleId="HTML2">
    <w:name w:val="HTML Cite"/>
    <w:basedOn w:val="a2"/>
    <w:uiPriority w:val="99"/>
    <w:semiHidden/>
    <w:unhideWhenUsed/>
    <w:rPr>
      <w:i/>
      <w:iCs/>
    </w:rPr>
  </w:style>
  <w:style w:type="character" w:styleId="HTML3">
    <w:name w:val="HTML Code"/>
    <w:basedOn w:val="a2"/>
    <w:uiPriority w:val="99"/>
    <w:semiHidden/>
    <w:unhideWhenUsed/>
    <w:rPr>
      <w:rFonts w:ascii="Consolas" w:hAnsi="Consolas"/>
      <w:sz w:val="22"/>
      <w:szCs w:val="20"/>
    </w:rPr>
  </w:style>
  <w:style w:type="character" w:styleId="HTML4">
    <w:name w:val="HTML Definition"/>
    <w:basedOn w:val="a2"/>
    <w:uiPriority w:val="99"/>
    <w:semiHidden/>
    <w:unhideWhenUsed/>
    <w:rPr>
      <w:i/>
      <w:iCs/>
    </w:rPr>
  </w:style>
  <w:style w:type="character" w:styleId="HTML5">
    <w:name w:val="HTML Keyboard"/>
    <w:basedOn w:val="a2"/>
    <w:uiPriority w:val="99"/>
    <w:semiHidden/>
    <w:unhideWhenUsed/>
    <w:rPr>
      <w:rFonts w:ascii="Consolas" w:hAnsi="Consolas"/>
      <w:sz w:val="22"/>
      <w:szCs w:val="20"/>
    </w:rPr>
  </w:style>
  <w:style w:type="paragraph" w:styleId="HTML6">
    <w:name w:val="HTML Preformatted"/>
    <w:basedOn w:val="a1"/>
    <w:link w:val="HTML7"/>
    <w:uiPriority w:val="99"/>
    <w:semiHidden/>
    <w:unhideWhenUsed/>
    <w:pPr>
      <w:spacing w:before="0" w:line="240" w:lineRule="auto"/>
    </w:pPr>
    <w:rPr>
      <w:rFonts w:ascii="Consolas" w:hAnsi="Consolas"/>
      <w:szCs w:val="20"/>
    </w:rPr>
  </w:style>
  <w:style w:type="character" w:customStyle="1" w:styleId="HTML7">
    <w:name w:val="HTML 预设格式 字符"/>
    <w:basedOn w:val="a2"/>
    <w:link w:val="HTML6"/>
    <w:uiPriority w:val="99"/>
    <w:semiHidden/>
    <w:rPr>
      <w:rFonts w:ascii="Consolas" w:hAnsi="Consolas"/>
      <w:szCs w:val="20"/>
    </w:rPr>
  </w:style>
  <w:style w:type="character" w:styleId="HTML8">
    <w:name w:val="HTML Sample"/>
    <w:basedOn w:val="a2"/>
    <w:uiPriority w:val="99"/>
    <w:semiHidden/>
    <w:unhideWhenUsed/>
    <w:rPr>
      <w:rFonts w:ascii="Consolas" w:hAnsi="Consolas"/>
      <w:sz w:val="24"/>
      <w:szCs w:val="24"/>
    </w:rPr>
  </w:style>
  <w:style w:type="character" w:styleId="HTML9">
    <w:name w:val="HTML Typewriter"/>
    <w:basedOn w:val="a2"/>
    <w:uiPriority w:val="99"/>
    <w:semiHidden/>
    <w:unhideWhenUsed/>
    <w:rPr>
      <w:rFonts w:ascii="Consolas" w:hAnsi="Consolas"/>
      <w:sz w:val="22"/>
      <w:szCs w:val="20"/>
    </w:rPr>
  </w:style>
  <w:style w:type="character" w:styleId="HTMLa">
    <w:name w:val="HTML Variable"/>
    <w:basedOn w:val="a2"/>
    <w:uiPriority w:val="99"/>
    <w:semiHidden/>
    <w:unhideWhenUsed/>
    <w:rPr>
      <w:i/>
      <w:iCs/>
    </w:rPr>
  </w:style>
  <w:style w:type="paragraph" w:styleId="12">
    <w:name w:val="index 1"/>
    <w:basedOn w:val="a1"/>
    <w:next w:val="a1"/>
    <w:autoRedefine/>
    <w:uiPriority w:val="99"/>
    <w:semiHidden/>
    <w:unhideWhenUsed/>
    <w:pPr>
      <w:spacing w:before="0" w:line="240" w:lineRule="auto"/>
      <w:ind w:left="220" w:hanging="220"/>
    </w:pPr>
  </w:style>
  <w:style w:type="paragraph" w:styleId="2a">
    <w:name w:val="index 2"/>
    <w:basedOn w:val="a1"/>
    <w:next w:val="a1"/>
    <w:autoRedefine/>
    <w:uiPriority w:val="99"/>
    <w:semiHidden/>
    <w:unhideWhenUsed/>
    <w:pPr>
      <w:spacing w:before="0" w:line="240" w:lineRule="auto"/>
      <w:ind w:left="440" w:hanging="220"/>
    </w:pPr>
  </w:style>
  <w:style w:type="paragraph" w:styleId="38">
    <w:name w:val="index 3"/>
    <w:basedOn w:val="a1"/>
    <w:next w:val="a1"/>
    <w:autoRedefine/>
    <w:uiPriority w:val="99"/>
    <w:semiHidden/>
    <w:unhideWhenUsed/>
    <w:pPr>
      <w:spacing w:before="0" w:line="240" w:lineRule="auto"/>
      <w:ind w:left="660" w:hanging="220"/>
    </w:pPr>
  </w:style>
  <w:style w:type="paragraph" w:styleId="44">
    <w:name w:val="index 4"/>
    <w:basedOn w:val="a1"/>
    <w:next w:val="a1"/>
    <w:autoRedefine/>
    <w:uiPriority w:val="99"/>
    <w:semiHidden/>
    <w:unhideWhenUsed/>
    <w:pPr>
      <w:spacing w:before="0" w:line="240" w:lineRule="auto"/>
      <w:ind w:left="880" w:hanging="220"/>
    </w:pPr>
  </w:style>
  <w:style w:type="paragraph" w:styleId="54">
    <w:name w:val="index 5"/>
    <w:basedOn w:val="a1"/>
    <w:next w:val="a1"/>
    <w:autoRedefine/>
    <w:uiPriority w:val="99"/>
    <w:semiHidden/>
    <w:unhideWhenUsed/>
    <w:pPr>
      <w:spacing w:before="0" w:line="240" w:lineRule="auto"/>
      <w:ind w:left="1100" w:hanging="220"/>
    </w:pPr>
  </w:style>
  <w:style w:type="paragraph" w:styleId="62">
    <w:name w:val="index 6"/>
    <w:basedOn w:val="a1"/>
    <w:next w:val="a1"/>
    <w:autoRedefine/>
    <w:uiPriority w:val="99"/>
    <w:semiHidden/>
    <w:unhideWhenUsed/>
    <w:pPr>
      <w:spacing w:before="0" w:line="240" w:lineRule="auto"/>
      <w:ind w:left="1320" w:hanging="220"/>
    </w:pPr>
  </w:style>
  <w:style w:type="paragraph" w:styleId="72">
    <w:name w:val="index 7"/>
    <w:basedOn w:val="a1"/>
    <w:next w:val="a1"/>
    <w:autoRedefine/>
    <w:uiPriority w:val="99"/>
    <w:semiHidden/>
    <w:unhideWhenUsed/>
    <w:pPr>
      <w:spacing w:before="0" w:line="240" w:lineRule="auto"/>
      <w:ind w:left="1540" w:hanging="220"/>
    </w:pPr>
  </w:style>
  <w:style w:type="paragraph" w:styleId="81">
    <w:name w:val="index 8"/>
    <w:basedOn w:val="a1"/>
    <w:next w:val="a1"/>
    <w:autoRedefine/>
    <w:uiPriority w:val="99"/>
    <w:semiHidden/>
    <w:unhideWhenUsed/>
    <w:pPr>
      <w:spacing w:before="0" w:line="240" w:lineRule="auto"/>
      <w:ind w:left="1760" w:hanging="220"/>
    </w:pPr>
  </w:style>
  <w:style w:type="paragraph" w:styleId="91">
    <w:name w:val="index 9"/>
    <w:basedOn w:val="a1"/>
    <w:next w:val="a1"/>
    <w:autoRedefine/>
    <w:uiPriority w:val="99"/>
    <w:semiHidden/>
    <w:unhideWhenUsed/>
    <w:pPr>
      <w:spacing w:before="0" w:line="240" w:lineRule="auto"/>
      <w:ind w:left="1980" w:hanging="220"/>
    </w:pPr>
  </w:style>
  <w:style w:type="paragraph" w:styleId="afffa">
    <w:name w:val="index heading"/>
    <w:basedOn w:val="a1"/>
    <w:next w:val="12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paragraph" w:styleId="afffb">
    <w:name w:val="Intense Quote"/>
    <w:basedOn w:val="a1"/>
    <w:next w:val="a1"/>
    <w:link w:val="afffc"/>
    <w:uiPriority w:val="30"/>
    <w:semiHidden/>
    <w:unhideWhenUsed/>
    <w:qFormat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afffc">
    <w:name w:val="明显引用 字符"/>
    <w:basedOn w:val="a2"/>
    <w:link w:val="afffb"/>
    <w:uiPriority w:val="30"/>
    <w:semiHidden/>
    <w:rPr>
      <w:i/>
      <w:iCs/>
      <w:color w:val="1F4E79" w:themeColor="accent1" w:themeShade="80"/>
    </w:rPr>
  </w:style>
  <w:style w:type="character" w:styleId="afffd">
    <w:name w:val="Intense Reference"/>
    <w:basedOn w:val="a2"/>
    <w:uiPriority w:val="32"/>
    <w:semiHidden/>
    <w:unhideWhenUsed/>
    <w:qFormat/>
    <w:rPr>
      <w:b/>
      <w:bCs/>
      <w:caps w:val="0"/>
      <w:smallCaps/>
      <w:color w:val="1F4E79" w:themeColor="accent1" w:themeShade="80"/>
      <w:spacing w:val="0"/>
    </w:rPr>
  </w:style>
  <w:style w:type="table" w:styleId="afffe">
    <w:name w:val="Light Grid"/>
    <w:basedOn w:val="a3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3">
    <w:name w:val="Light Grid Accent 1"/>
    <w:basedOn w:val="a3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-23">
    <w:name w:val="Light Grid Accent 2"/>
    <w:basedOn w:val="a3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-33">
    <w:name w:val="Light Grid Accent 3"/>
    <w:basedOn w:val="a3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3">
    <w:name w:val="Light Grid Accent 4"/>
    <w:basedOn w:val="a3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3">
    <w:name w:val="Light Grid Accent 5"/>
    <w:basedOn w:val="a3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-63">
    <w:name w:val="Light Grid Accent 6"/>
    <w:basedOn w:val="a3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">
    <w:name w:val="Light List"/>
    <w:basedOn w:val="a3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4">
    <w:name w:val="Light List Accent 1"/>
    <w:basedOn w:val="a3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-24">
    <w:name w:val="Light List Accent 2"/>
    <w:basedOn w:val="a3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-34">
    <w:name w:val="Light List Accent 3"/>
    <w:basedOn w:val="a3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4">
    <w:name w:val="Light List Accent 4"/>
    <w:basedOn w:val="a3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4">
    <w:name w:val="Light List Accent 5"/>
    <w:basedOn w:val="a3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-64">
    <w:name w:val="Light List Accent 6"/>
    <w:basedOn w:val="a3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0">
    <w:name w:val="Light Shading"/>
    <w:basedOn w:val="a3"/>
    <w:uiPriority w:val="60"/>
    <w:semiHidden/>
    <w:unhideWhenUsed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5">
    <w:name w:val="Light Shading Accent 1"/>
    <w:basedOn w:val="a3"/>
    <w:uiPriority w:val="60"/>
    <w:semiHidden/>
    <w:unhideWhenUsed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-25">
    <w:name w:val="Light Shading Accent 2"/>
    <w:basedOn w:val="a3"/>
    <w:uiPriority w:val="60"/>
    <w:semiHidden/>
    <w:unhideWhenUsed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-35">
    <w:name w:val="Light Shading Accent 3"/>
    <w:basedOn w:val="a3"/>
    <w:uiPriority w:val="60"/>
    <w:semiHidden/>
    <w:unhideWhenUsed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5">
    <w:name w:val="Light Shading Accent 4"/>
    <w:basedOn w:val="a3"/>
    <w:uiPriority w:val="60"/>
    <w:semiHidden/>
    <w:unhideWhenUsed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5">
    <w:name w:val="Light Shading Accent 5"/>
    <w:basedOn w:val="a3"/>
    <w:uiPriority w:val="60"/>
    <w:semiHidden/>
    <w:unhideWhenUsed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-65">
    <w:name w:val="Light Shading Accent 6"/>
    <w:basedOn w:val="a3"/>
    <w:uiPriority w:val="60"/>
    <w:semiHidden/>
    <w:unhideWhenUsed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1">
    <w:name w:val="line number"/>
    <w:basedOn w:val="a2"/>
    <w:uiPriority w:val="99"/>
    <w:semiHidden/>
    <w:unhideWhenUsed/>
  </w:style>
  <w:style w:type="paragraph" w:styleId="affff2">
    <w:name w:val="List"/>
    <w:basedOn w:val="a1"/>
    <w:uiPriority w:val="99"/>
    <w:semiHidden/>
    <w:unhideWhenUsed/>
    <w:pPr>
      <w:ind w:left="360" w:hanging="360"/>
      <w:contextualSpacing/>
    </w:pPr>
  </w:style>
  <w:style w:type="paragraph" w:styleId="2b">
    <w:name w:val="List 2"/>
    <w:basedOn w:val="a1"/>
    <w:uiPriority w:val="99"/>
    <w:semiHidden/>
    <w:unhideWhenUsed/>
    <w:pPr>
      <w:ind w:left="720" w:hanging="360"/>
      <w:contextualSpacing/>
    </w:pPr>
  </w:style>
  <w:style w:type="paragraph" w:styleId="39">
    <w:name w:val="List 3"/>
    <w:basedOn w:val="a1"/>
    <w:uiPriority w:val="99"/>
    <w:semiHidden/>
    <w:unhideWhenUsed/>
    <w:pPr>
      <w:ind w:left="1080" w:hanging="360"/>
      <w:contextualSpacing/>
    </w:pPr>
  </w:style>
  <w:style w:type="paragraph" w:styleId="45">
    <w:name w:val="List 4"/>
    <w:basedOn w:val="a1"/>
    <w:uiPriority w:val="99"/>
    <w:semiHidden/>
    <w:unhideWhenUsed/>
    <w:pPr>
      <w:ind w:left="1440" w:hanging="360"/>
      <w:contextualSpacing/>
    </w:pPr>
  </w:style>
  <w:style w:type="paragraph" w:styleId="55">
    <w:name w:val="List 5"/>
    <w:basedOn w:val="a1"/>
    <w:uiPriority w:val="99"/>
    <w:semiHidden/>
    <w:unhideWhenUsed/>
    <w:pPr>
      <w:ind w:left="1800" w:hanging="360"/>
      <w:contextualSpacing/>
    </w:pPr>
  </w:style>
  <w:style w:type="paragraph" w:styleId="20">
    <w:name w:val="List Bullet 2"/>
    <w:basedOn w:val="a1"/>
    <w:uiPriority w:val="99"/>
    <w:semiHidden/>
    <w:unhideWhenUsed/>
    <w:pPr>
      <w:numPr>
        <w:numId w:val="11"/>
      </w:numPr>
      <w:contextualSpacing/>
    </w:pPr>
  </w:style>
  <w:style w:type="paragraph" w:styleId="30">
    <w:name w:val="List Bullet 3"/>
    <w:basedOn w:val="a1"/>
    <w:uiPriority w:val="99"/>
    <w:semiHidden/>
    <w:unhideWhenUsed/>
    <w:pPr>
      <w:numPr>
        <w:numId w:val="12"/>
      </w:numPr>
      <w:contextualSpacing/>
    </w:pPr>
  </w:style>
  <w:style w:type="paragraph" w:styleId="40">
    <w:name w:val="List Bullet 4"/>
    <w:basedOn w:val="a1"/>
    <w:uiPriority w:val="99"/>
    <w:semiHidden/>
    <w:unhideWhenUsed/>
    <w:pPr>
      <w:numPr>
        <w:numId w:val="13"/>
      </w:numPr>
      <w:contextualSpacing/>
    </w:pPr>
  </w:style>
  <w:style w:type="paragraph" w:styleId="50">
    <w:name w:val="List Bullet 5"/>
    <w:basedOn w:val="a1"/>
    <w:uiPriority w:val="99"/>
    <w:semiHidden/>
    <w:unhideWhenUsed/>
    <w:pPr>
      <w:numPr>
        <w:numId w:val="14"/>
      </w:numPr>
      <w:contextualSpacing/>
    </w:pPr>
  </w:style>
  <w:style w:type="paragraph" w:styleId="affff3">
    <w:name w:val="List Continue"/>
    <w:basedOn w:val="a1"/>
    <w:uiPriority w:val="99"/>
    <w:semiHidden/>
    <w:unhideWhenUsed/>
    <w:pPr>
      <w:spacing w:after="120"/>
      <w:ind w:left="360"/>
      <w:contextualSpacing/>
    </w:pPr>
  </w:style>
  <w:style w:type="paragraph" w:styleId="2c">
    <w:name w:val="List Continue 2"/>
    <w:basedOn w:val="a1"/>
    <w:uiPriority w:val="99"/>
    <w:semiHidden/>
    <w:unhideWhenUsed/>
    <w:pPr>
      <w:spacing w:after="120"/>
      <w:ind w:left="720"/>
      <w:contextualSpacing/>
    </w:pPr>
  </w:style>
  <w:style w:type="paragraph" w:styleId="3a">
    <w:name w:val="List Continue 3"/>
    <w:basedOn w:val="a1"/>
    <w:uiPriority w:val="99"/>
    <w:semiHidden/>
    <w:unhideWhenUsed/>
    <w:pPr>
      <w:spacing w:after="120"/>
      <w:ind w:left="1080"/>
      <w:contextualSpacing/>
    </w:pPr>
  </w:style>
  <w:style w:type="paragraph" w:styleId="46">
    <w:name w:val="List Continue 4"/>
    <w:basedOn w:val="a1"/>
    <w:uiPriority w:val="99"/>
    <w:semiHidden/>
    <w:unhideWhenUsed/>
    <w:pPr>
      <w:spacing w:after="120"/>
      <w:ind w:left="1440"/>
      <w:contextualSpacing/>
    </w:pPr>
  </w:style>
  <w:style w:type="paragraph" w:styleId="56">
    <w:name w:val="List Continue 5"/>
    <w:basedOn w:val="a1"/>
    <w:uiPriority w:val="99"/>
    <w:semiHidden/>
    <w:unhideWhenUsed/>
    <w:pPr>
      <w:spacing w:after="120"/>
      <w:ind w:left="1800"/>
      <w:contextualSpacing/>
    </w:pPr>
  </w:style>
  <w:style w:type="paragraph" w:styleId="2">
    <w:name w:val="List Number 2"/>
    <w:basedOn w:val="a1"/>
    <w:uiPriority w:val="99"/>
    <w:semiHidden/>
    <w:unhideWhenUsed/>
    <w:pPr>
      <w:numPr>
        <w:numId w:val="15"/>
      </w:numPr>
      <w:contextualSpacing/>
    </w:pPr>
  </w:style>
  <w:style w:type="paragraph" w:styleId="3">
    <w:name w:val="List Number 3"/>
    <w:basedOn w:val="a1"/>
    <w:uiPriority w:val="99"/>
    <w:semiHidden/>
    <w:unhideWhenUsed/>
    <w:pPr>
      <w:numPr>
        <w:numId w:val="16"/>
      </w:numPr>
      <w:contextualSpacing/>
    </w:pPr>
  </w:style>
  <w:style w:type="paragraph" w:styleId="4">
    <w:name w:val="List Number 4"/>
    <w:basedOn w:val="a1"/>
    <w:uiPriority w:val="99"/>
    <w:semiHidden/>
    <w:unhideWhenUsed/>
    <w:pPr>
      <w:numPr>
        <w:numId w:val="17"/>
      </w:numPr>
      <w:contextualSpacing/>
    </w:pPr>
  </w:style>
  <w:style w:type="paragraph" w:styleId="5">
    <w:name w:val="List Number 5"/>
    <w:basedOn w:val="a1"/>
    <w:uiPriority w:val="99"/>
    <w:semiHidden/>
    <w:unhideWhenUsed/>
    <w:pPr>
      <w:numPr>
        <w:numId w:val="18"/>
      </w:numPr>
      <w:contextualSpacing/>
    </w:pPr>
  </w:style>
  <w:style w:type="paragraph" w:styleId="affff4">
    <w:name w:val="List Paragraph"/>
    <w:basedOn w:val="a1"/>
    <w:uiPriority w:val="99"/>
    <w:unhideWhenUsed/>
    <w:qFormat/>
    <w:pPr>
      <w:ind w:left="720"/>
      <w:contextualSpacing/>
    </w:pPr>
  </w:style>
  <w:style w:type="table" w:styleId="13">
    <w:name w:val="List Table 1 Light"/>
    <w:basedOn w:val="a3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10">
    <w:name w:val="List Table 1 Light Accent 1"/>
    <w:basedOn w:val="a3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1-20">
    <w:name w:val="List Table 1 Light Accent 2"/>
    <w:basedOn w:val="a3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1-30">
    <w:name w:val="List Table 1 Light Accent 3"/>
    <w:basedOn w:val="a3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1-40">
    <w:name w:val="List Table 1 Light Accent 4"/>
    <w:basedOn w:val="a3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1-50">
    <w:name w:val="List Table 1 Light Accent 5"/>
    <w:basedOn w:val="a3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1-60">
    <w:name w:val="List Table 1 Light Accent 6"/>
    <w:basedOn w:val="a3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2d">
    <w:name w:val="List Table 2"/>
    <w:basedOn w:val="a3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0">
    <w:name w:val="List Table 2 Accent 1"/>
    <w:basedOn w:val="a3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2-20">
    <w:name w:val="List Table 2 Accent 2"/>
    <w:basedOn w:val="a3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2-30">
    <w:name w:val="List Table 2 Accent 3"/>
    <w:basedOn w:val="a3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2-40">
    <w:name w:val="List Table 2 Accent 4"/>
    <w:basedOn w:val="a3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2-50">
    <w:name w:val="List Table 2 Accent 5"/>
    <w:basedOn w:val="a3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2-60">
    <w:name w:val="List Table 2 Accent 6"/>
    <w:basedOn w:val="a3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3b">
    <w:name w:val="List Table 3"/>
    <w:basedOn w:val="a3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3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3-20">
    <w:name w:val="List Table 3 Accent 2"/>
    <w:basedOn w:val="a3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styleId="3-30">
    <w:name w:val="List Table 3 Accent 3"/>
    <w:basedOn w:val="a3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3-40">
    <w:name w:val="List Table 3 Accent 4"/>
    <w:basedOn w:val="a3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3-50">
    <w:name w:val="List Table 3 Accent 5"/>
    <w:basedOn w:val="a3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styleId="3-60">
    <w:name w:val="List Table 3 Accent 6"/>
    <w:basedOn w:val="a3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47">
    <w:name w:val="List Table 4"/>
    <w:basedOn w:val="a3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0">
    <w:name w:val="List Table 4 Accent 1"/>
    <w:basedOn w:val="a3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4-20">
    <w:name w:val="List Table 4 Accent 2"/>
    <w:basedOn w:val="a3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4-30">
    <w:name w:val="List Table 4 Accent 3"/>
    <w:basedOn w:val="a3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4-40">
    <w:name w:val="List Table 4 Accent 4"/>
    <w:basedOn w:val="a3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4-50">
    <w:name w:val="List Table 4 Accent 5"/>
    <w:basedOn w:val="a3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4-60">
    <w:name w:val="List Table 4 Accent 6"/>
    <w:basedOn w:val="a3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57">
    <w:name w:val="List Table 5 Dark"/>
    <w:basedOn w:val="a3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0">
    <w:name w:val="List Table 5 Dark Accent 1"/>
    <w:basedOn w:val="a3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0">
    <w:name w:val="List Table 5 Dark Accent 2"/>
    <w:basedOn w:val="a3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0">
    <w:name w:val="List Table 5 Dark Accent 3"/>
    <w:basedOn w:val="a3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0">
    <w:name w:val="List Table 5 Dark Accent 4"/>
    <w:basedOn w:val="a3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0">
    <w:name w:val="List Table 5 Dark Accent 5"/>
    <w:basedOn w:val="a3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0">
    <w:name w:val="List Table 5 Dark Accent 6"/>
    <w:basedOn w:val="a3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3">
    <w:name w:val="List Table 6 Colorful"/>
    <w:basedOn w:val="a3"/>
    <w:uiPriority w:val="51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0">
    <w:name w:val="List Table 6 Colorful Accent 1"/>
    <w:basedOn w:val="a3"/>
    <w:uiPriority w:val="51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6-20">
    <w:name w:val="List Table 6 Colorful Accent 2"/>
    <w:basedOn w:val="a3"/>
    <w:uiPriority w:val="51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6-30">
    <w:name w:val="List Table 6 Colorful Accent 3"/>
    <w:basedOn w:val="a3"/>
    <w:uiPriority w:val="51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-40">
    <w:name w:val="List Table 6 Colorful Accent 4"/>
    <w:basedOn w:val="a3"/>
    <w:uiPriority w:val="51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6-50">
    <w:name w:val="List Table 6 Colorful Accent 5"/>
    <w:basedOn w:val="a3"/>
    <w:uiPriority w:val="51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6-60">
    <w:name w:val="List Table 6 Colorful Accent 6"/>
    <w:basedOn w:val="a3"/>
    <w:uiPriority w:val="51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73">
    <w:name w:val="List Table 7 Colorful"/>
    <w:basedOn w:val="a3"/>
    <w:uiPriority w:val="52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0">
    <w:name w:val="List Table 7 Colorful Accent 1"/>
    <w:basedOn w:val="a3"/>
    <w:uiPriority w:val="52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0">
    <w:name w:val="List Table 7 Colorful Accent 2"/>
    <w:basedOn w:val="a3"/>
    <w:uiPriority w:val="52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0">
    <w:name w:val="List Table 7 Colorful Accent 3"/>
    <w:basedOn w:val="a3"/>
    <w:uiPriority w:val="52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0">
    <w:name w:val="List Table 7 Colorful Accent 4"/>
    <w:basedOn w:val="a3"/>
    <w:uiPriority w:val="52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0">
    <w:name w:val="List Table 7 Colorful Accent 5"/>
    <w:basedOn w:val="a3"/>
    <w:uiPriority w:val="52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0">
    <w:name w:val="List Table 7 Colorful Accent 6"/>
    <w:basedOn w:val="a3"/>
    <w:uiPriority w:val="52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5">
    <w:name w:val="macro"/>
    <w:link w:val="affff6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affff6">
    <w:name w:val="宏文本 字符"/>
    <w:basedOn w:val="a2"/>
    <w:link w:val="affff5"/>
    <w:uiPriority w:val="99"/>
    <w:semiHidden/>
    <w:rPr>
      <w:rFonts w:ascii="Consolas" w:hAnsi="Consolas"/>
      <w:szCs w:val="20"/>
    </w:rPr>
  </w:style>
  <w:style w:type="table" w:styleId="14">
    <w:name w:val="Medium Grid 1"/>
    <w:basedOn w:val="a3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1-21">
    <w:name w:val="Medium Grid 1 Accent 2"/>
    <w:basedOn w:val="a3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1-31">
    <w:name w:val="Medium Grid 1 Accent 3"/>
    <w:basedOn w:val="a3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1">
    <w:name w:val="Medium Grid 1 Accent 4"/>
    <w:basedOn w:val="a3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1">
    <w:name w:val="Medium Grid 1 Accent 5"/>
    <w:basedOn w:val="a3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1-61">
    <w:name w:val="Medium Grid 1 Accent 6"/>
    <w:basedOn w:val="a3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3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c">
    <w:name w:val="Medium Grid 3"/>
    <w:basedOn w:val="a3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1">
    <w:name w:val="Medium Grid 3 Accent 1"/>
    <w:basedOn w:val="a3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3-21">
    <w:name w:val="Medium Grid 3 Accent 2"/>
    <w:basedOn w:val="a3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3-31">
    <w:name w:val="Medium Grid 3 Accent 3"/>
    <w:basedOn w:val="a3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1">
    <w:name w:val="Medium Grid 3 Accent 4"/>
    <w:basedOn w:val="a3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1">
    <w:name w:val="Medium Grid 3 Accent 5"/>
    <w:basedOn w:val="a3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3-61">
    <w:name w:val="Medium Grid 3 Accent 6"/>
    <w:basedOn w:val="a3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5">
    <w:name w:val="Medium List 1"/>
    <w:basedOn w:val="a3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2">
    <w:name w:val="Medium List 1 Accent 1"/>
    <w:basedOn w:val="a3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1-22">
    <w:name w:val="Medium List 1 Accent 2"/>
    <w:basedOn w:val="a3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1-32">
    <w:name w:val="Medium List 1 Accent 3"/>
    <w:basedOn w:val="a3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2">
    <w:name w:val="Medium List 1 Accent 4"/>
    <w:basedOn w:val="a3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2">
    <w:name w:val="Medium List 1 Accent 5"/>
    <w:basedOn w:val="a3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1-62">
    <w:name w:val="Medium List 1 Accent 6"/>
    <w:basedOn w:val="a3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3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2">
    <w:name w:val="Medium List 2 Accent 1"/>
    <w:basedOn w:val="a3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2">
    <w:name w:val="Medium List 2 Accent 2"/>
    <w:basedOn w:val="a3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2">
    <w:name w:val="Medium List 2 Accent 3"/>
    <w:basedOn w:val="a3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2">
    <w:name w:val="Medium List 2 Accent 4"/>
    <w:basedOn w:val="a3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2">
    <w:name w:val="Medium List 2 Accent 5"/>
    <w:basedOn w:val="a3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2">
    <w:name w:val="Medium List 2 Accent 6"/>
    <w:basedOn w:val="a3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6">
    <w:name w:val="Medium Shading 1"/>
    <w:basedOn w:val="a3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3">
    <w:name w:val="Medium Shading 1 Accent 1"/>
    <w:basedOn w:val="a3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3">
    <w:name w:val="Medium Shading 1 Accent 2"/>
    <w:basedOn w:val="a3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3">
    <w:name w:val="Medium Shading 1 Accent 3"/>
    <w:basedOn w:val="a3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3">
    <w:name w:val="Medium Shading 1 Accent 4"/>
    <w:basedOn w:val="a3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3">
    <w:name w:val="Medium Shading 1 Accent 5"/>
    <w:basedOn w:val="a3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3">
    <w:name w:val="Medium Shading 1 Accent 6"/>
    <w:basedOn w:val="a3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3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3">
    <w:name w:val="Medium Shading 2 Accent 1"/>
    <w:basedOn w:val="a3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3">
    <w:name w:val="Medium Shading 2 Accent 2"/>
    <w:basedOn w:val="a3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3">
    <w:name w:val="Medium Shading 2 Accent 3"/>
    <w:basedOn w:val="a3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3">
    <w:name w:val="Medium Shading 2 Accent 4"/>
    <w:basedOn w:val="a3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3">
    <w:name w:val="Medium Shading 2 Accent 5"/>
    <w:basedOn w:val="a3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3">
    <w:name w:val="Medium Shading 2 Accent 6"/>
    <w:basedOn w:val="a3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affff7">
    <w:name w:val="Message Header"/>
    <w:basedOn w:val="a1"/>
    <w:link w:val="affff8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8">
    <w:name w:val="信息标题 字符"/>
    <w:basedOn w:val="a2"/>
    <w:link w:val="affff7"/>
    <w:uiPriority w:val="99"/>
    <w:semiHidden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9">
    <w:name w:val="No Spacing"/>
    <w:uiPriority w:val="1"/>
    <w:semiHidden/>
    <w:unhideWhenUsed/>
    <w:pPr>
      <w:spacing w:before="0" w:line="240" w:lineRule="auto"/>
    </w:pPr>
  </w:style>
  <w:style w:type="paragraph" w:styleId="affffa">
    <w:name w:val="Normal Indent"/>
    <w:basedOn w:val="a1"/>
    <w:uiPriority w:val="99"/>
    <w:semiHidden/>
    <w:unhideWhenUsed/>
    <w:pPr>
      <w:ind w:left="720"/>
    </w:pPr>
  </w:style>
  <w:style w:type="paragraph" w:styleId="affffb">
    <w:name w:val="Note Heading"/>
    <w:basedOn w:val="a1"/>
    <w:next w:val="a1"/>
    <w:link w:val="affffc"/>
    <w:uiPriority w:val="99"/>
    <w:semiHidden/>
    <w:unhideWhenUsed/>
    <w:pPr>
      <w:spacing w:before="0" w:line="240" w:lineRule="auto"/>
    </w:pPr>
  </w:style>
  <w:style w:type="character" w:customStyle="1" w:styleId="affffc">
    <w:name w:val="注释标题 字符"/>
    <w:basedOn w:val="a2"/>
    <w:link w:val="affffb"/>
    <w:uiPriority w:val="99"/>
    <w:semiHidden/>
  </w:style>
  <w:style w:type="character" w:styleId="affffd">
    <w:name w:val="page number"/>
    <w:basedOn w:val="a2"/>
    <w:uiPriority w:val="99"/>
    <w:semiHidden/>
    <w:unhideWhenUsed/>
  </w:style>
  <w:style w:type="character" w:styleId="affffe">
    <w:name w:val="Placeholder Text"/>
    <w:basedOn w:val="a2"/>
    <w:uiPriority w:val="99"/>
    <w:semiHidden/>
    <w:qFormat/>
    <w:rPr>
      <w:color w:val="595959" w:themeColor="text1" w:themeTint="A6"/>
    </w:rPr>
  </w:style>
  <w:style w:type="table" w:styleId="17">
    <w:name w:val="Plain Table 1"/>
    <w:basedOn w:val="a3"/>
    <w:uiPriority w:val="41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3"/>
    <w:uiPriority w:val="42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d">
    <w:name w:val="Plain Table 3"/>
    <w:basedOn w:val="a3"/>
    <w:uiPriority w:val="4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8">
    <w:name w:val="Plain Table 4"/>
    <w:basedOn w:val="a3"/>
    <w:uiPriority w:val="44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8">
    <w:name w:val="Plain Table 5"/>
    <w:basedOn w:val="a3"/>
    <w:uiPriority w:val="45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">
    <w:name w:val="Plain Text"/>
    <w:basedOn w:val="a1"/>
    <w:link w:val="afffff0"/>
    <w:uiPriority w:val="99"/>
    <w:semiHidden/>
    <w:unhideWhenUsed/>
    <w:pPr>
      <w:spacing w:before="0" w:line="240" w:lineRule="auto"/>
    </w:pPr>
    <w:rPr>
      <w:rFonts w:ascii="Consolas" w:hAnsi="Consolas"/>
      <w:szCs w:val="21"/>
    </w:rPr>
  </w:style>
  <w:style w:type="character" w:customStyle="1" w:styleId="afffff0">
    <w:name w:val="纯文本 字符"/>
    <w:basedOn w:val="a2"/>
    <w:link w:val="afffff"/>
    <w:uiPriority w:val="99"/>
    <w:semiHidden/>
    <w:rPr>
      <w:rFonts w:ascii="Consolas" w:hAnsi="Consolas"/>
      <w:szCs w:val="21"/>
    </w:rPr>
  </w:style>
  <w:style w:type="paragraph" w:styleId="afffff1">
    <w:name w:val="Quote"/>
    <w:basedOn w:val="a1"/>
    <w:next w:val="a1"/>
    <w:link w:val="afffff2"/>
    <w:uiPriority w:val="29"/>
    <w:semiHidden/>
    <w:unhideWhenUsed/>
    <w:qFormat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afffff2">
    <w:name w:val="引用 字符"/>
    <w:basedOn w:val="a2"/>
    <w:link w:val="afffff1"/>
    <w:uiPriority w:val="29"/>
    <w:semiHidden/>
    <w:rPr>
      <w:i/>
      <w:iCs/>
      <w:color w:val="404040" w:themeColor="text1" w:themeTint="BF"/>
    </w:rPr>
  </w:style>
  <w:style w:type="paragraph" w:styleId="afffff3">
    <w:name w:val="Salutation"/>
    <w:basedOn w:val="a1"/>
    <w:next w:val="a1"/>
    <w:link w:val="afffff4"/>
    <w:uiPriority w:val="99"/>
    <w:semiHidden/>
    <w:unhideWhenUsed/>
  </w:style>
  <w:style w:type="character" w:customStyle="1" w:styleId="afffff4">
    <w:name w:val="称呼 字符"/>
    <w:basedOn w:val="a2"/>
    <w:link w:val="afffff3"/>
    <w:uiPriority w:val="99"/>
    <w:semiHidden/>
  </w:style>
  <w:style w:type="paragraph" w:styleId="afffff5">
    <w:name w:val="Signature"/>
    <w:basedOn w:val="a1"/>
    <w:link w:val="afffff6"/>
    <w:uiPriority w:val="99"/>
    <w:semiHidden/>
    <w:unhideWhenUsed/>
    <w:pPr>
      <w:spacing w:before="0" w:line="240" w:lineRule="auto"/>
      <w:ind w:left="4320"/>
    </w:pPr>
  </w:style>
  <w:style w:type="character" w:customStyle="1" w:styleId="afffff6">
    <w:name w:val="签名 字符"/>
    <w:basedOn w:val="a2"/>
    <w:link w:val="afffff5"/>
    <w:uiPriority w:val="99"/>
    <w:semiHidden/>
  </w:style>
  <w:style w:type="character" w:styleId="afffff7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ffff8">
    <w:name w:val="Subtle Reference"/>
    <w:basedOn w:val="a2"/>
    <w:uiPriority w:val="31"/>
    <w:semiHidden/>
    <w:unhideWhenUsed/>
    <w:qFormat/>
    <w:rPr>
      <w:smallCaps/>
      <w:color w:val="5A5A5A" w:themeColor="text1" w:themeTint="A5"/>
    </w:rPr>
  </w:style>
  <w:style w:type="table" w:styleId="18">
    <w:name w:val="Table 3D effects 1"/>
    <w:basedOn w:val="a3"/>
    <w:uiPriority w:val="99"/>
    <w:semiHidden/>
    <w:unhideWhenUsed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3D effects 2"/>
    <w:basedOn w:val="a3"/>
    <w:uiPriority w:val="99"/>
    <w:semiHidden/>
    <w:unhideWhenUsed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3D effects 3"/>
    <w:basedOn w:val="a3"/>
    <w:uiPriority w:val="99"/>
    <w:semiHidden/>
    <w:unhideWhenUsed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lassic 1"/>
    <w:basedOn w:val="a3"/>
    <w:uiPriority w:val="99"/>
    <w:semiHidden/>
    <w:unhideWhenUsed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3">
    <w:name w:val="Table Classic 2"/>
    <w:basedOn w:val="a3"/>
    <w:uiPriority w:val="99"/>
    <w:semiHidden/>
    <w:unhideWhenUsed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lassic 3"/>
    <w:basedOn w:val="a3"/>
    <w:uiPriority w:val="99"/>
    <w:semiHidden/>
    <w:unhideWhenUsed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lassic 4"/>
    <w:basedOn w:val="a3"/>
    <w:uiPriority w:val="99"/>
    <w:semiHidden/>
    <w:unhideWhenUsed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a">
    <w:name w:val="Table Colorful 1"/>
    <w:basedOn w:val="a3"/>
    <w:uiPriority w:val="99"/>
    <w:semiHidden/>
    <w:unhideWhenUsed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Colorful 2"/>
    <w:basedOn w:val="a3"/>
    <w:uiPriority w:val="99"/>
    <w:semiHidden/>
    <w:unhideWhenUsed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orful 3"/>
    <w:basedOn w:val="a3"/>
    <w:uiPriority w:val="99"/>
    <w:semiHidden/>
    <w:unhideWhenUsed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b">
    <w:name w:val="Table Columns 1"/>
    <w:basedOn w:val="a3"/>
    <w:uiPriority w:val="99"/>
    <w:semiHidden/>
    <w:unhideWhenUsed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olumns 2"/>
    <w:basedOn w:val="a3"/>
    <w:uiPriority w:val="99"/>
    <w:semiHidden/>
    <w:unhideWhenUsed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Columns 3"/>
    <w:basedOn w:val="a3"/>
    <w:uiPriority w:val="99"/>
    <w:semiHidden/>
    <w:unhideWhenUsed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a">
    <w:name w:val="Table Columns 4"/>
    <w:basedOn w:val="a3"/>
    <w:uiPriority w:val="99"/>
    <w:semiHidden/>
    <w:unhideWhenUsed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9">
    <w:name w:val="Table Columns 5"/>
    <w:basedOn w:val="a3"/>
    <w:uiPriority w:val="99"/>
    <w:semiHidden/>
    <w:unhideWhenUsed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9">
    <w:name w:val="Table Contemporary"/>
    <w:basedOn w:val="a3"/>
    <w:uiPriority w:val="99"/>
    <w:semiHidden/>
    <w:unhideWhenUsed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a">
    <w:name w:val="Table Elegant"/>
    <w:basedOn w:val="a3"/>
    <w:uiPriority w:val="99"/>
    <w:semiHidden/>
    <w:unhideWhenUsed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c">
    <w:name w:val="Table Grid 1"/>
    <w:basedOn w:val="a3"/>
    <w:uiPriority w:val="99"/>
    <w:semiHidden/>
    <w:unhideWhenUsed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Grid 2"/>
    <w:basedOn w:val="a3"/>
    <w:uiPriority w:val="99"/>
    <w:semiHidden/>
    <w:unhideWhenUsed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Grid 3"/>
    <w:basedOn w:val="a3"/>
    <w:uiPriority w:val="99"/>
    <w:semiHidden/>
    <w:unhideWhenUsed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Grid 4"/>
    <w:basedOn w:val="a3"/>
    <w:uiPriority w:val="99"/>
    <w:semiHidden/>
    <w:unhideWhenUsed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a">
    <w:name w:val="Table Grid 5"/>
    <w:basedOn w:val="a3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4">
    <w:name w:val="Table Grid 6"/>
    <w:basedOn w:val="a3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4">
    <w:name w:val="Table Grid 7"/>
    <w:basedOn w:val="a3"/>
    <w:uiPriority w:val="99"/>
    <w:semiHidden/>
    <w:unhideWhenUsed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3"/>
    <w:uiPriority w:val="99"/>
    <w:semiHidden/>
    <w:unhideWhenUsed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b">
    <w:name w:val="Grid Table Light"/>
    <w:basedOn w:val="a3"/>
    <w:uiPriority w:val="4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d">
    <w:name w:val="Table List 1"/>
    <w:basedOn w:val="a3"/>
    <w:uiPriority w:val="99"/>
    <w:semiHidden/>
    <w:unhideWhenUsed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List 2"/>
    <w:basedOn w:val="a3"/>
    <w:uiPriority w:val="99"/>
    <w:semiHidden/>
    <w:unhideWhenUsed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3">
    <w:name w:val="Table List 3"/>
    <w:basedOn w:val="a3"/>
    <w:uiPriority w:val="99"/>
    <w:semiHidden/>
    <w:unhideWhenUsed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c">
    <w:name w:val="Table List 4"/>
    <w:basedOn w:val="a3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b">
    <w:name w:val="Table List 5"/>
    <w:basedOn w:val="a3"/>
    <w:uiPriority w:val="99"/>
    <w:semiHidden/>
    <w:unhideWhenUsed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5">
    <w:name w:val="Table List 6"/>
    <w:basedOn w:val="a3"/>
    <w:uiPriority w:val="99"/>
    <w:semiHidden/>
    <w:unhideWhenUsed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5">
    <w:name w:val="Table List 7"/>
    <w:basedOn w:val="a3"/>
    <w:uiPriority w:val="99"/>
    <w:semiHidden/>
    <w:unhideWhenUsed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3">
    <w:name w:val="Table List 8"/>
    <w:basedOn w:val="a3"/>
    <w:uiPriority w:val="99"/>
    <w:semiHidden/>
    <w:unhideWhenUsed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c">
    <w:name w:val="table of authorities"/>
    <w:basedOn w:val="a1"/>
    <w:next w:val="a1"/>
    <w:uiPriority w:val="99"/>
    <w:semiHidden/>
    <w:unhideWhenUsed/>
    <w:pPr>
      <w:ind w:left="220" w:hanging="220"/>
    </w:pPr>
  </w:style>
  <w:style w:type="paragraph" w:styleId="afffffd">
    <w:name w:val="table of figures"/>
    <w:basedOn w:val="a1"/>
    <w:next w:val="a1"/>
    <w:uiPriority w:val="99"/>
    <w:semiHidden/>
    <w:unhideWhenUsed/>
  </w:style>
  <w:style w:type="table" w:styleId="afffffe">
    <w:name w:val="Table Professional"/>
    <w:basedOn w:val="a3"/>
    <w:uiPriority w:val="99"/>
    <w:semiHidden/>
    <w:unhideWhenUsed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e">
    <w:name w:val="Table Simple 1"/>
    <w:basedOn w:val="a3"/>
    <w:uiPriority w:val="99"/>
    <w:semiHidden/>
    <w:unhideWhenUsed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Simple 2"/>
    <w:basedOn w:val="a3"/>
    <w:uiPriority w:val="99"/>
    <w:semiHidden/>
    <w:unhideWhenUsed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4">
    <w:name w:val="Table Simple 3"/>
    <w:basedOn w:val="a3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">
    <w:name w:val="Table Subtle 1"/>
    <w:basedOn w:val="a3"/>
    <w:uiPriority w:val="99"/>
    <w:semiHidden/>
    <w:unhideWhenUsed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ubtle 2"/>
    <w:basedOn w:val="a3"/>
    <w:uiPriority w:val="99"/>
    <w:semiHidden/>
    <w:unhideWhenUsed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">
    <w:name w:val="Table Theme"/>
    <w:basedOn w:val="a3"/>
    <w:uiPriority w:val="99"/>
    <w:semiHidden/>
    <w:unhideWhenUsed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f0">
    <w:name w:val="Table Web 1"/>
    <w:basedOn w:val="a3"/>
    <w:uiPriority w:val="99"/>
    <w:semiHidden/>
    <w:unhideWhenUsed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Web 2"/>
    <w:basedOn w:val="a3"/>
    <w:uiPriority w:val="99"/>
    <w:semiHidden/>
    <w:unhideWhenUsed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5">
    <w:name w:val="Table Web 3"/>
    <w:basedOn w:val="a3"/>
    <w:uiPriority w:val="99"/>
    <w:semiHidden/>
    <w:unhideWhenUsed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0">
    <w:name w:val="toa heading"/>
    <w:basedOn w:val="a1"/>
    <w:next w:val="a1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a1"/>
    <w:next w:val="a1"/>
    <w:autoRedefine/>
    <w:uiPriority w:val="39"/>
    <w:unhideWhenUsed/>
    <w:qFormat/>
    <w:rsid w:val="00263938"/>
    <w:pPr>
      <w:spacing w:after="100"/>
    </w:pPr>
    <w:rPr>
      <w:noProof/>
    </w:rPr>
  </w:style>
  <w:style w:type="paragraph" w:styleId="TOC2">
    <w:name w:val="toc 2"/>
    <w:basedOn w:val="a1"/>
    <w:next w:val="a1"/>
    <w:autoRedefine/>
    <w:uiPriority w:val="39"/>
    <w:unhideWhenUsed/>
    <w:qFormat/>
    <w:pPr>
      <w:spacing w:after="100"/>
      <w:ind w:left="220"/>
    </w:pPr>
  </w:style>
  <w:style w:type="paragraph" w:styleId="TOC3">
    <w:name w:val="toc 3"/>
    <w:basedOn w:val="a1"/>
    <w:next w:val="a1"/>
    <w:autoRedefine/>
    <w:uiPriority w:val="39"/>
    <w:unhideWhenUsed/>
    <w:pPr>
      <w:spacing w:after="100"/>
      <w:ind w:left="440"/>
    </w:pPr>
  </w:style>
  <w:style w:type="paragraph" w:styleId="TOC4">
    <w:name w:val="toc 4"/>
    <w:basedOn w:val="a1"/>
    <w:next w:val="a1"/>
    <w:autoRedefine/>
    <w:uiPriority w:val="39"/>
    <w:semiHidden/>
    <w:unhideWhenUsed/>
    <w:pPr>
      <w:spacing w:after="100"/>
      <w:ind w:left="660"/>
    </w:pPr>
  </w:style>
  <w:style w:type="paragraph" w:styleId="TOC5">
    <w:name w:val="toc 5"/>
    <w:basedOn w:val="a1"/>
    <w:next w:val="a1"/>
    <w:autoRedefine/>
    <w:uiPriority w:val="39"/>
    <w:semiHidden/>
    <w:unhideWhenUsed/>
    <w:pPr>
      <w:spacing w:after="100"/>
      <w:ind w:left="880"/>
    </w:pPr>
  </w:style>
  <w:style w:type="paragraph" w:styleId="TOC6">
    <w:name w:val="toc 6"/>
    <w:basedOn w:val="a1"/>
    <w:next w:val="a1"/>
    <w:autoRedefine/>
    <w:uiPriority w:val="39"/>
    <w:semiHidden/>
    <w:unhideWhenUsed/>
    <w:pPr>
      <w:spacing w:after="100"/>
      <w:ind w:left="1100"/>
    </w:pPr>
  </w:style>
  <w:style w:type="paragraph" w:styleId="TOC7">
    <w:name w:val="toc 7"/>
    <w:basedOn w:val="a1"/>
    <w:next w:val="a1"/>
    <w:autoRedefine/>
    <w:uiPriority w:val="39"/>
    <w:semiHidden/>
    <w:unhideWhenUsed/>
    <w:pPr>
      <w:spacing w:after="100"/>
      <w:ind w:left="1320"/>
    </w:pPr>
  </w:style>
  <w:style w:type="paragraph" w:styleId="TOC8">
    <w:name w:val="toc 8"/>
    <w:basedOn w:val="a1"/>
    <w:next w:val="a1"/>
    <w:autoRedefine/>
    <w:uiPriority w:val="39"/>
    <w:semiHidden/>
    <w:unhideWhenUsed/>
    <w:pPr>
      <w:spacing w:after="100"/>
      <w:ind w:left="1540"/>
    </w:pPr>
  </w:style>
  <w:style w:type="paragraph" w:styleId="TOC9">
    <w:name w:val="toc 9"/>
    <w:basedOn w:val="a1"/>
    <w:next w:val="a1"/>
    <w:autoRedefine/>
    <w:uiPriority w:val="39"/>
    <w:semiHidden/>
    <w:unhideWhenUsed/>
    <w:pPr>
      <w:spacing w:after="100"/>
      <w:ind w:left="1760"/>
    </w:pPr>
  </w:style>
  <w:style w:type="character" w:styleId="affffff1">
    <w:name w:val="Unresolved Mention"/>
    <w:basedOn w:val="a2"/>
    <w:uiPriority w:val="99"/>
    <w:unhideWhenUsed/>
    <w:rPr>
      <w:color w:val="605E5C"/>
      <w:shd w:val="clear" w:color="auto" w:fill="E1DFDD"/>
    </w:rPr>
  </w:style>
  <w:style w:type="character" w:styleId="affffff2">
    <w:name w:val="Mention"/>
    <w:basedOn w:val="a2"/>
    <w:uiPriority w:val="99"/>
    <w:unhideWhenUsed/>
    <w:rPr>
      <w:color w:val="2B579A"/>
      <w:shd w:val="clear" w:color="auto" w:fill="E1DFDD"/>
    </w:rPr>
  </w:style>
  <w:style w:type="paragraph" w:styleId="affffff3">
    <w:name w:val="Revision"/>
    <w:hidden/>
    <w:uiPriority w:val="99"/>
    <w:semiHidden/>
    <w:pPr>
      <w:spacing w:before="0" w:line="240" w:lineRule="auto"/>
    </w:pPr>
  </w:style>
  <w:style w:type="paragraph" w:customStyle="1" w:styleId="TryItBoilerplate">
    <w:name w:val="Try It Boilerplate"/>
    <w:basedOn w:val="a1"/>
    <w:rsid w:val="0073562D"/>
    <w:pPr>
      <w:ind w:left="720" w:right="720"/>
    </w:pPr>
    <w:rPr>
      <w:i/>
      <w:color w:val="595959" w:themeColor="text1" w:themeTint="A6"/>
    </w:rPr>
  </w:style>
  <w:style w:type="paragraph" w:customStyle="1" w:styleId="Quoteemphasis">
    <w:name w:val="Quote emphasis"/>
    <w:basedOn w:val="a1"/>
    <w:next w:val="a1"/>
    <w:link w:val="QuoteemphasisChar"/>
    <w:qFormat/>
    <w:rsid w:val="00C30889"/>
    <w:rPr>
      <w:i/>
    </w:rPr>
  </w:style>
  <w:style w:type="character" w:customStyle="1" w:styleId="a7">
    <w:name w:val="列表编号 字符"/>
    <w:basedOn w:val="a2"/>
    <w:link w:val="a0"/>
    <w:uiPriority w:val="10"/>
    <w:rsid w:val="00C30889"/>
    <w:rPr>
      <w:rFonts w:eastAsiaTheme="minorEastAsia"/>
      <w:color w:val="3B3838" w:themeColor="background2" w:themeShade="40"/>
    </w:rPr>
  </w:style>
  <w:style w:type="character" w:customStyle="1" w:styleId="QuoteemphasisChar">
    <w:name w:val="Quote emphasis Char"/>
    <w:basedOn w:val="a7"/>
    <w:link w:val="Quoteemphasis"/>
    <w:rsid w:val="00C30889"/>
    <w:rPr>
      <w:rFonts w:eastAsiaTheme="minorEastAsia"/>
      <w:i/>
      <w:color w:val="3B3838" w:themeColor="background2" w:themeShade="40"/>
    </w:rPr>
  </w:style>
  <w:style w:type="paragraph" w:customStyle="1" w:styleId="1f1">
    <w:name w:val="正文1"/>
    <w:qFormat/>
    <w:rsid w:val="00C46F41"/>
    <w:pPr>
      <w:spacing w:before="0" w:after="160"/>
      <w:jc w:val="both"/>
    </w:pPr>
    <w:rPr>
      <w:rFonts w:ascii="Times New Roman" w:hAnsi="Times New Roman" w:cs="Times New Roman"/>
      <w:color w:val="000000" w:themeColor="text1"/>
      <w:kern w:val="2"/>
      <w:sz w:val="28"/>
      <w:szCs w:val="21"/>
      <w:lang w:eastAsia="zh-CN"/>
    </w:rPr>
  </w:style>
  <w:style w:type="paragraph" w:customStyle="1" w:styleId="TOC10">
    <w:name w:val="TOC 标题1"/>
    <w:basedOn w:val="1"/>
    <w:next w:val="a1"/>
    <w:uiPriority w:val="39"/>
    <w:unhideWhenUsed/>
    <w:qFormat/>
    <w:rsid w:val="00C46F41"/>
    <w:pPr>
      <w:pBdr>
        <w:bottom w:val="none" w:sz="0" w:space="0" w:color="auto"/>
      </w:pBdr>
      <w:spacing w:before="240" w:after="0" w:line="259" w:lineRule="auto"/>
      <w:contextualSpacing w:val="0"/>
      <w:outlineLvl w:val="9"/>
    </w:pPr>
    <w:rPr>
      <w:color w:val="2E74B5" w:themeColor="accent1" w:themeShade="BF"/>
      <w:kern w:val="0"/>
      <w:sz w:val="32"/>
      <w:szCs w:val="32"/>
      <w:lang w:eastAsia="zh-CN"/>
      <w14:ligatures w14:val="none"/>
      <w14:numForm w14:val="default"/>
    </w:rPr>
  </w:style>
  <w:style w:type="character" w:customStyle="1" w:styleId="1f2">
    <w:name w:val="未处理的提及1"/>
    <w:basedOn w:val="a2"/>
    <w:uiPriority w:val="99"/>
    <w:unhideWhenUsed/>
    <w:qFormat/>
    <w:rsid w:val="00C46F41"/>
    <w:rPr>
      <w:color w:val="605E5C"/>
      <w:shd w:val="clear" w:color="auto" w:fill="E1DFDD"/>
    </w:rPr>
  </w:style>
  <w:style w:type="paragraph" w:customStyle="1" w:styleId="ListParagraph1">
    <w:name w:val="List Paragraph1"/>
    <w:basedOn w:val="a1"/>
    <w:uiPriority w:val="34"/>
    <w:qFormat/>
    <w:rsid w:val="00C46F41"/>
    <w:pPr>
      <w:widowControl w:val="0"/>
      <w:spacing w:before="0" w:after="160"/>
      <w:ind w:firstLineChars="200" w:firstLine="420"/>
      <w:jc w:val="both"/>
    </w:pPr>
    <w:rPr>
      <w:rFonts w:eastAsiaTheme="minorEastAsia"/>
      <w:kern w:val="2"/>
      <w:sz w:val="24"/>
      <w:lang w:eastAsia="zh-CN"/>
    </w:rPr>
  </w:style>
  <w:style w:type="character" w:customStyle="1" w:styleId="PlaceholderText1">
    <w:name w:val="Placeholder Text1"/>
    <w:basedOn w:val="a2"/>
    <w:uiPriority w:val="99"/>
    <w:semiHidden/>
    <w:qFormat/>
    <w:rsid w:val="00C46F41"/>
    <w:rPr>
      <w:color w:val="808080"/>
    </w:rPr>
  </w:style>
  <w:style w:type="character" w:customStyle="1" w:styleId="UnresolvedMention1">
    <w:name w:val="Unresolved Mention1"/>
    <w:basedOn w:val="a2"/>
    <w:uiPriority w:val="99"/>
    <w:unhideWhenUsed/>
    <w:qFormat/>
    <w:rsid w:val="00C46F41"/>
    <w:rPr>
      <w:color w:val="605E5C"/>
      <w:shd w:val="clear" w:color="auto" w:fill="E1DFDD"/>
    </w:rPr>
  </w:style>
  <w:style w:type="paragraph" w:customStyle="1" w:styleId="msonormal0">
    <w:name w:val="msonormal"/>
    <w:basedOn w:val="a1"/>
    <w:rsid w:val="008C1860"/>
    <w:pPr>
      <w:spacing w:before="100" w:beforeAutospacing="1" w:after="100" w:afterAutospacing="1" w:line="240" w:lineRule="auto"/>
    </w:pPr>
    <w:rPr>
      <w:rFonts w:ascii="宋体" w:hAnsi="宋体" w:cs="宋体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1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2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4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9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92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0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7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0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5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2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32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5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04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11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4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05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8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48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0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83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74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1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93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2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4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24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13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0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38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57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20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4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61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1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2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15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2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8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53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3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1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99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50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5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10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72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41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30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04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3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27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6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4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79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64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3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77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6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9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16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2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0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0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16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2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3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4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7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7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7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08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00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4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77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4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75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23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67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16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0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9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36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71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2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0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14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3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45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77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0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37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7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2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1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46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7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38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8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4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41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0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6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76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9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54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30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2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2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25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21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95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82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1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9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38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13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90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6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31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7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" Type="http://schemas.openxmlformats.org/officeDocument/2006/relationships/settings" Target="settings.xml"/><Relationship Id="rId71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hyperlink" Target="mailto:qihuang0908@163.com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tiff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Qi%20Huang\AppData\Local\Microsoft\Office\16.0\DTS\en-US%7bA5B5F036-2904-447C-9E40-02B945C7A6A4%7d\%7b1AFF2900-968D-4459-8BBA-63E5EA41D2DA%7dtf45325165_win32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0" ma:contentTypeDescription="Create a new document." ma:contentTypeScope="" ma:versionID="1267097ee5f5874adfcc408041ae252e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95891a93df65b14727750f2c06c306c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  <xsd:element ref="ns1:_ip_UnifiedCompliancePolicyProperties" minOccurs="0"/>
                <xsd:element ref="ns1:_ip_UnifiedCompliancePolicyUIAction" minOccurs="0"/>
                <xsd:element ref="ns2:Image" minOccurs="0"/>
                <xsd:element ref="ns4:TaxCatchAll" minOccurs="0"/>
                <xsd:element ref="ns2:ImageTagsTaxHTFiel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22" nillable="true" ma:displayName="Image" ma:format="Image" ma:internalName="Imag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/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B15B1B51-5121-472B-BA9E-DC61343F5AF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78A3276-187E-405F-966A-BDA24FF7DCF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EAA2E9E-4E47-497B-A79A-B397382D8E2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1E7373D-5DCA-4092-912F-7D030B4FE61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{1AFF2900-968D-4459-8BBA-63E5EA41D2DA}tf45325165_win32.dotx</Template>
  <TotalTime>0</TotalTime>
  <Pages>40</Pages>
  <Words>4333</Words>
  <Characters>24702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28978</CharactersWithSpaces>
  <SharedDoc>false</SharedDoc>
  <HLinks>
    <vt:vector size="6" baseType="variant">
      <vt:variant>
        <vt:i4>2228338</vt:i4>
      </vt:variant>
      <vt:variant>
        <vt:i4>0</vt:i4>
      </vt:variant>
      <vt:variant>
        <vt:i4>0</vt:i4>
      </vt:variant>
      <vt:variant>
        <vt:i4>5</vt:i4>
      </vt:variant>
      <vt:variant>
        <vt:lpwstr>https://go.microsoft.com/fwlink/?linkid=2027721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2023-04-27T19:26:00Z</dcterms:created>
  <dcterms:modified xsi:type="dcterms:W3CDTF">2023-11-21T03:04:00Z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